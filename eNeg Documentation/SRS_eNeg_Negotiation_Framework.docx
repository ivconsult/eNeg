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83A" w:rsidRPr="00D90E39" w:rsidRDefault="00DE083A" w:rsidP="00CD1F30">
      <w:pPr>
        <w:jc w:val="center"/>
        <w:rPr>
          <w:rFonts w:asciiTheme="minorHAnsi" w:hAnsiTheme="minorHAnsi" w:cstheme="minorHAnsi"/>
          <w:lang w:val="en-GB"/>
        </w:rPr>
      </w:pPr>
    </w:p>
    <w:p w:rsidR="00DE083A" w:rsidRPr="00D90E39" w:rsidRDefault="00DE083A">
      <w:pPr>
        <w:rPr>
          <w:rFonts w:asciiTheme="minorHAnsi" w:hAnsiTheme="minorHAnsi" w:cstheme="minorHAnsi"/>
          <w:lang w:val="en-GB"/>
        </w:rPr>
      </w:pPr>
    </w:p>
    <w:p w:rsidR="00DE083A" w:rsidRPr="00D90E39" w:rsidRDefault="00DE083A">
      <w:pPr>
        <w:rPr>
          <w:rFonts w:asciiTheme="minorHAnsi" w:hAnsiTheme="minorHAnsi" w:cstheme="minorHAnsi"/>
          <w:lang w:val="en-GB"/>
        </w:rPr>
      </w:pPr>
    </w:p>
    <w:p w:rsidR="00DE083A" w:rsidRPr="00D90E39" w:rsidRDefault="00DE083A">
      <w:pPr>
        <w:rPr>
          <w:rFonts w:asciiTheme="minorHAnsi" w:hAnsiTheme="minorHAnsi" w:cstheme="minorHAnsi"/>
          <w:lang w:val="en-GB"/>
        </w:rPr>
      </w:pPr>
    </w:p>
    <w:p w:rsidR="00DE083A" w:rsidRPr="00D90E39" w:rsidRDefault="00DE083A">
      <w:pPr>
        <w:rPr>
          <w:rFonts w:asciiTheme="minorHAnsi" w:hAnsiTheme="minorHAnsi" w:cstheme="minorHAnsi"/>
          <w:lang w:val="en-GB"/>
        </w:rPr>
      </w:pPr>
    </w:p>
    <w:p w:rsidR="00DE083A" w:rsidRPr="00D90E39" w:rsidRDefault="00DE083A">
      <w:pPr>
        <w:rPr>
          <w:rFonts w:asciiTheme="minorHAnsi" w:hAnsiTheme="minorHAnsi" w:cstheme="minorHAnsi"/>
          <w:lang w:val="en-GB"/>
        </w:rPr>
      </w:pPr>
    </w:p>
    <w:p w:rsidR="00DE083A" w:rsidRPr="00D90E39" w:rsidRDefault="00DE083A">
      <w:pPr>
        <w:pStyle w:val="Titel"/>
        <w:jc w:val="center"/>
        <w:rPr>
          <w:rFonts w:asciiTheme="minorHAnsi" w:hAnsiTheme="minorHAnsi" w:cstheme="minorHAnsi"/>
          <w:lang w:val="en-GB"/>
        </w:rPr>
      </w:pPr>
    </w:p>
    <w:p w:rsidR="00DE083A" w:rsidRPr="00474F54" w:rsidRDefault="00DF60D4" w:rsidP="00DF60D4">
      <w:pPr>
        <w:pStyle w:val="Titel"/>
        <w:jc w:val="center"/>
        <w:rPr>
          <w:rFonts w:asciiTheme="minorHAnsi" w:hAnsiTheme="minorHAnsi" w:cstheme="minorHAnsi"/>
          <w:lang w:val="en-US"/>
        </w:rPr>
      </w:pPr>
      <w:r w:rsidRPr="00474F54">
        <w:rPr>
          <w:rFonts w:asciiTheme="minorHAnsi" w:hAnsiTheme="minorHAnsi" w:cstheme="minorHAnsi"/>
          <w:lang w:val="en-US"/>
        </w:rPr>
        <w:t xml:space="preserve">System Requirment Specification </w:t>
      </w:r>
      <w:r w:rsidR="00D55545" w:rsidRPr="00474F54">
        <w:rPr>
          <w:rFonts w:asciiTheme="minorHAnsi" w:hAnsiTheme="minorHAnsi" w:cstheme="minorHAnsi"/>
          <w:lang w:val="en-US"/>
        </w:rPr>
        <w:t>(SRS)</w:t>
      </w:r>
    </w:p>
    <w:p w:rsidR="00B83109" w:rsidRPr="00474F54" w:rsidRDefault="00B83109" w:rsidP="00DF60D4">
      <w:pPr>
        <w:pStyle w:val="Titel"/>
        <w:jc w:val="center"/>
        <w:rPr>
          <w:rFonts w:asciiTheme="minorHAnsi" w:hAnsiTheme="minorHAnsi" w:cstheme="minorHAnsi"/>
          <w:lang w:val="en-US"/>
        </w:rPr>
      </w:pPr>
      <w:r w:rsidRPr="00474F54">
        <w:rPr>
          <w:rFonts w:asciiTheme="minorHAnsi" w:hAnsiTheme="minorHAnsi" w:cstheme="minorHAnsi"/>
          <w:lang w:val="en-US"/>
        </w:rPr>
        <w:t>Document</w:t>
      </w:r>
    </w:p>
    <w:p w:rsidR="00E31743" w:rsidRPr="00474F54" w:rsidRDefault="002869D5">
      <w:pPr>
        <w:pStyle w:val="Titel"/>
        <w:jc w:val="center"/>
        <w:rPr>
          <w:rFonts w:asciiTheme="minorHAnsi" w:hAnsiTheme="minorHAnsi" w:cstheme="minorHAnsi"/>
          <w:lang w:val="en-US"/>
        </w:rPr>
      </w:pPr>
      <w:r w:rsidRPr="00474F54">
        <w:rPr>
          <w:rFonts w:asciiTheme="minorHAnsi" w:hAnsiTheme="minorHAnsi" w:cstheme="minorHAnsi"/>
          <w:lang w:val="en-US"/>
        </w:rPr>
        <w:t>“</w:t>
      </w:r>
      <w:r w:rsidR="00F2406B" w:rsidRPr="00474F54">
        <w:rPr>
          <w:rFonts w:asciiTheme="minorHAnsi" w:hAnsiTheme="minorHAnsi" w:cstheme="minorHAnsi"/>
          <w:lang w:val="en-US"/>
        </w:rPr>
        <w:t>eNeg Negotiation Frame</w:t>
      </w:r>
      <w:r w:rsidR="00976B62" w:rsidRPr="00474F54">
        <w:rPr>
          <w:rFonts w:asciiTheme="minorHAnsi" w:hAnsiTheme="minorHAnsi" w:cstheme="minorHAnsi"/>
          <w:lang w:val="en-US"/>
        </w:rPr>
        <w:t>W</w:t>
      </w:r>
      <w:r w:rsidR="00F2406B" w:rsidRPr="00474F54">
        <w:rPr>
          <w:rFonts w:asciiTheme="minorHAnsi" w:hAnsiTheme="minorHAnsi" w:cstheme="minorHAnsi"/>
          <w:lang w:val="en-US"/>
        </w:rPr>
        <w:t>ork</w:t>
      </w:r>
      <w:r w:rsidRPr="00474F54">
        <w:rPr>
          <w:rFonts w:asciiTheme="minorHAnsi" w:hAnsiTheme="minorHAnsi" w:cstheme="minorHAnsi"/>
          <w:lang w:val="en-US"/>
        </w:rPr>
        <w:t>”</w:t>
      </w:r>
    </w:p>
    <w:p w:rsidR="00DE083A" w:rsidRPr="00474F54" w:rsidRDefault="00DE083A">
      <w:pPr>
        <w:jc w:val="cente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0A2278" w:rsidRPr="00474F54" w:rsidRDefault="000A2278">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C573BB" w:rsidRPr="00474F54" w:rsidRDefault="00C573BB">
      <w:pPr>
        <w:rPr>
          <w:rFonts w:asciiTheme="minorHAnsi" w:hAnsiTheme="minorHAnsi" w:cstheme="minorHAnsi"/>
          <w:lang w:val="en-US"/>
        </w:rPr>
      </w:pPr>
    </w:p>
    <w:p w:rsidR="00C573BB" w:rsidRPr="00474F54" w:rsidRDefault="00C573BB">
      <w:pPr>
        <w:rPr>
          <w:rFonts w:asciiTheme="minorHAnsi" w:hAnsiTheme="minorHAnsi" w:cstheme="minorHAnsi"/>
          <w:lang w:val="en-US"/>
        </w:rPr>
      </w:pPr>
    </w:p>
    <w:p w:rsidR="00060688" w:rsidRPr="00474F54" w:rsidRDefault="00060688">
      <w:pPr>
        <w:rPr>
          <w:rFonts w:asciiTheme="minorHAnsi" w:hAnsiTheme="minorHAnsi" w:cstheme="minorHAnsi"/>
          <w:lang w:val="en-US"/>
        </w:rPr>
      </w:pPr>
    </w:p>
    <w:p w:rsidR="00060688" w:rsidRPr="00474F54" w:rsidRDefault="00060688">
      <w:pPr>
        <w:rPr>
          <w:rFonts w:asciiTheme="minorHAnsi" w:hAnsiTheme="minorHAnsi" w:cstheme="minorHAnsi"/>
          <w:lang w:val="en-US"/>
        </w:rPr>
      </w:pPr>
    </w:p>
    <w:p w:rsidR="00060688" w:rsidRPr="00474F54" w:rsidRDefault="00060688">
      <w:pPr>
        <w:rPr>
          <w:rFonts w:asciiTheme="minorHAnsi" w:hAnsiTheme="minorHAnsi" w:cstheme="minorHAnsi"/>
          <w:lang w:val="en-US"/>
        </w:rPr>
      </w:pPr>
    </w:p>
    <w:p w:rsidR="00060688" w:rsidRPr="00474F54" w:rsidRDefault="00060688">
      <w:pPr>
        <w:rPr>
          <w:rFonts w:asciiTheme="minorHAnsi" w:hAnsiTheme="minorHAnsi" w:cstheme="minorHAnsi"/>
          <w:lang w:val="en-US"/>
        </w:rPr>
      </w:pPr>
    </w:p>
    <w:p w:rsidR="002869D5" w:rsidRPr="00474F54" w:rsidRDefault="002869D5">
      <w:pPr>
        <w:rPr>
          <w:rFonts w:asciiTheme="minorHAnsi" w:hAnsiTheme="minorHAnsi" w:cstheme="minorHAnsi"/>
          <w:lang w:val="en-US"/>
        </w:rPr>
      </w:pPr>
    </w:p>
    <w:p w:rsidR="0026274D" w:rsidRPr="00474F54" w:rsidRDefault="0026274D">
      <w:pPr>
        <w:spacing w:line="360" w:lineRule="auto"/>
        <w:rPr>
          <w:rFonts w:asciiTheme="minorHAnsi" w:hAnsiTheme="minorHAnsi" w:cstheme="minorHAnsi"/>
          <w:lang w:val="en-US"/>
        </w:rPr>
      </w:pPr>
    </w:p>
    <w:p w:rsidR="0026274D" w:rsidRPr="00474F54" w:rsidRDefault="0026274D">
      <w:pPr>
        <w:spacing w:line="360" w:lineRule="auto"/>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DE083A">
      <w:pPr>
        <w:rPr>
          <w:rFonts w:asciiTheme="minorHAnsi" w:hAnsiTheme="minorHAnsi" w:cstheme="minorHAnsi"/>
          <w:lang w:val="en-US"/>
        </w:rPr>
      </w:pPr>
    </w:p>
    <w:p w:rsidR="00DE083A" w:rsidRPr="00474F54" w:rsidRDefault="00060688">
      <w:pPr>
        <w:rPr>
          <w:rStyle w:val="TitelZchn"/>
          <w:rFonts w:asciiTheme="minorHAnsi" w:hAnsiTheme="minorHAnsi" w:cstheme="minorHAnsi"/>
        </w:rPr>
      </w:pPr>
      <w:r w:rsidRPr="00474F54">
        <w:rPr>
          <w:rStyle w:val="TitelZchn"/>
          <w:rFonts w:asciiTheme="minorHAnsi" w:hAnsiTheme="minorHAnsi" w:cstheme="minorHAnsi"/>
        </w:rPr>
        <w:t>Content</w:t>
      </w:r>
    </w:p>
    <w:p w:rsidR="00DE083A" w:rsidRPr="00474F54" w:rsidRDefault="00DE083A">
      <w:pPr>
        <w:rPr>
          <w:rStyle w:val="TitelZchn"/>
          <w:rFonts w:asciiTheme="minorHAnsi" w:hAnsiTheme="minorHAnsi" w:cstheme="minorHAnsi"/>
        </w:rPr>
      </w:pPr>
    </w:p>
    <w:p w:rsidR="002E6D6F" w:rsidRPr="002E6D6F" w:rsidRDefault="0041165C">
      <w:pPr>
        <w:pStyle w:val="Verzeichnis2"/>
        <w:rPr>
          <w:rFonts w:asciiTheme="minorHAnsi" w:eastAsiaTheme="minorEastAsia" w:hAnsiTheme="minorHAnsi" w:cstheme="minorHAnsi"/>
          <w:noProof/>
          <w:sz w:val="22"/>
          <w:szCs w:val="22"/>
        </w:rPr>
      </w:pPr>
      <w:r w:rsidRPr="002E6D6F">
        <w:rPr>
          <w:rFonts w:asciiTheme="minorHAnsi" w:hAnsiTheme="minorHAnsi" w:cstheme="minorHAnsi"/>
        </w:rPr>
        <w:fldChar w:fldCharType="begin"/>
      </w:r>
      <w:r w:rsidR="000C5EE6" w:rsidRPr="002E6D6F">
        <w:rPr>
          <w:rFonts w:asciiTheme="minorHAnsi" w:hAnsiTheme="minorHAnsi" w:cstheme="minorHAnsi"/>
        </w:rPr>
        <w:instrText xml:space="preserve"> TOC \o "2-3" \h \z \t "Heading 1,1" </w:instrText>
      </w:r>
      <w:r w:rsidRPr="002E6D6F">
        <w:rPr>
          <w:rFonts w:asciiTheme="minorHAnsi" w:hAnsiTheme="minorHAnsi" w:cstheme="minorHAnsi"/>
        </w:rPr>
        <w:fldChar w:fldCharType="separate"/>
      </w:r>
      <w:hyperlink w:anchor="_Toc257880845" w:history="1">
        <w:r w:rsidR="002E6D6F" w:rsidRPr="002E6D6F">
          <w:rPr>
            <w:rStyle w:val="Hyperlink"/>
            <w:rFonts w:asciiTheme="minorHAnsi" w:hAnsiTheme="minorHAnsi" w:cstheme="minorHAnsi"/>
            <w:noProof/>
            <w:lang w:val="en-US"/>
          </w:rPr>
          <w:t>1.1.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Document Purpose</w:t>
        </w:r>
        <w:r w:rsidR="002E6D6F" w:rsidRPr="002E6D6F">
          <w:rPr>
            <w:rFonts w:asciiTheme="minorHAnsi" w:hAnsiTheme="minorHAnsi" w:cstheme="minorHAnsi"/>
            <w:noProof/>
            <w:webHidden/>
          </w:rPr>
          <w:tab/>
        </w:r>
        <w:r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_Toc257880845 \h </w:instrText>
        </w:r>
        <w:r w:rsidRPr="002E6D6F">
          <w:rPr>
            <w:rFonts w:asciiTheme="minorHAnsi" w:hAnsiTheme="minorHAnsi" w:cstheme="minorHAnsi"/>
            <w:noProof/>
            <w:webHidden/>
          </w:rPr>
        </w:r>
        <w:r w:rsidRPr="002E6D6F">
          <w:rPr>
            <w:rFonts w:asciiTheme="minorHAnsi" w:hAnsiTheme="minorHAnsi" w:cstheme="minorHAnsi"/>
            <w:noProof/>
            <w:webHidden/>
          </w:rPr>
          <w:fldChar w:fldCharType="separate"/>
        </w:r>
        <w:r w:rsidR="002E6D6F">
          <w:rPr>
            <w:rFonts w:asciiTheme="minorHAnsi" w:hAnsiTheme="minorHAnsi" w:cstheme="minorHAnsi"/>
            <w:noProof/>
            <w:webHidden/>
          </w:rPr>
          <w:t>5</w:t>
        </w:r>
        <w:r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46" w:history="1">
        <w:r w:rsidR="002E6D6F" w:rsidRPr="002E6D6F">
          <w:rPr>
            <w:rStyle w:val="Hyperlink"/>
            <w:rFonts w:asciiTheme="minorHAnsi" w:hAnsiTheme="minorHAnsi" w:cstheme="minorHAnsi"/>
            <w:noProof/>
            <w:lang w:val="en-US"/>
          </w:rPr>
          <w:t>1.2.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Document Stakeholders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_Toc257880846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5</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47" w:history="1">
        <w:r w:rsidR="002E6D6F" w:rsidRPr="002E6D6F">
          <w:rPr>
            <w:rStyle w:val="Hyperlink"/>
            <w:rFonts w:asciiTheme="minorHAnsi" w:hAnsiTheme="minorHAnsi" w:cstheme="minorHAnsi"/>
            <w:noProof/>
          </w:rPr>
          <w:t>2.1.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System Overview/Purpose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_Toc257880847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6</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48" w:history="1">
        <w:r w:rsidR="002E6D6F" w:rsidRPr="002E6D6F">
          <w:rPr>
            <w:rStyle w:val="Hyperlink"/>
            <w:rFonts w:asciiTheme="minorHAnsi" w:hAnsiTheme="minorHAnsi" w:cstheme="minorHAnsi"/>
            <w:noProof/>
          </w:rPr>
          <w:t>2.2.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System Scope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_Toc257880848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7</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49" w:history="1">
        <w:r w:rsidR="002E6D6F" w:rsidRPr="002E6D6F">
          <w:rPr>
            <w:rStyle w:val="Hyperlink"/>
            <w:rFonts w:asciiTheme="minorHAnsi" w:hAnsiTheme="minorHAnsi" w:cstheme="minorHAnsi"/>
            <w:noProof/>
          </w:rPr>
          <w:t>2.3.</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References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_Toc257880849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7</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50" w:history="1">
        <w:r w:rsidR="002E6D6F" w:rsidRPr="002E6D6F">
          <w:rPr>
            <w:rStyle w:val="Hyperlink"/>
            <w:rFonts w:asciiTheme="minorHAnsi" w:hAnsiTheme="minorHAnsi" w:cstheme="minorHAnsi"/>
            <w:noProof/>
          </w:rPr>
          <w:t>2.4.</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General Constraints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_Toc257880850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7</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51" w:history="1">
        <w:r w:rsidR="002E6D6F" w:rsidRPr="002E6D6F">
          <w:rPr>
            <w:rStyle w:val="Hyperlink"/>
            <w:rFonts w:asciiTheme="minorHAnsi" w:hAnsiTheme="minorHAnsi" w:cstheme="minorHAnsi"/>
            <w:noProof/>
          </w:rPr>
          <w:t>2.5.</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Used Technologies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_Toc257880851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7</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52" w:history="1">
        <w:r w:rsidR="002E6D6F" w:rsidRPr="002E6D6F">
          <w:rPr>
            <w:rStyle w:val="Hyperlink"/>
            <w:rFonts w:asciiTheme="minorHAnsi" w:hAnsiTheme="minorHAnsi" w:cstheme="minorHAnsi"/>
            <w:noProof/>
          </w:rPr>
          <w:t>2.6.</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Used Frameworks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_Toc257880852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7</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53" w:history="1">
        <w:r w:rsidR="002E6D6F" w:rsidRPr="002E6D6F">
          <w:rPr>
            <w:rStyle w:val="Hyperlink"/>
            <w:rFonts w:asciiTheme="minorHAnsi" w:hAnsiTheme="minorHAnsi" w:cstheme="minorHAnsi"/>
            <w:noProof/>
          </w:rPr>
          <w:t>2.7.</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System Context</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_Toc257880853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8</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54" w:history="1">
        <w:r w:rsidR="002E6D6F" w:rsidRPr="002E6D6F">
          <w:rPr>
            <w:rStyle w:val="Hyperlink"/>
            <w:rFonts w:asciiTheme="minorHAnsi" w:hAnsiTheme="minorHAnsi" w:cstheme="minorHAnsi"/>
            <w:noProof/>
          </w:rPr>
          <w:t>3.1.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System Stakeholders/Users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_Toc257880854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9</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55" w:history="1">
        <w:r w:rsidR="002E6D6F" w:rsidRPr="002E6D6F">
          <w:rPr>
            <w:rStyle w:val="Hyperlink"/>
            <w:rFonts w:asciiTheme="minorHAnsi" w:hAnsiTheme="minorHAnsi" w:cstheme="minorHAnsi"/>
            <w:noProof/>
          </w:rPr>
          <w:t>3.2.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Stakeholders/Users Requirements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_Toc257880855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9</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56" w:history="1">
        <w:r w:rsidR="002E6D6F" w:rsidRPr="002E6D6F">
          <w:rPr>
            <w:rStyle w:val="Hyperlink"/>
            <w:rFonts w:asciiTheme="minorHAnsi" w:hAnsiTheme="minorHAnsi" w:cstheme="minorHAnsi"/>
            <w:noProof/>
          </w:rPr>
          <w:t>4.1.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Add-on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_Toc257880856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10</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57" w:history="1">
        <w:r w:rsidR="002E6D6F" w:rsidRPr="002E6D6F">
          <w:rPr>
            <w:rStyle w:val="Hyperlink"/>
            <w:rFonts w:asciiTheme="minorHAnsi" w:hAnsiTheme="minorHAnsi" w:cstheme="minorHAnsi"/>
            <w:noProof/>
          </w:rPr>
          <w:t>4.1.1.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Login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_Toc257880857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10</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58" w:history="1">
        <w:r w:rsidR="002E6D6F" w:rsidRPr="002E6D6F">
          <w:rPr>
            <w:rStyle w:val="Hyperlink"/>
            <w:rFonts w:asciiTheme="minorHAnsi" w:hAnsiTheme="minorHAnsi" w:cstheme="minorHAnsi"/>
            <w:noProof/>
          </w:rPr>
          <w:t>4.1.2.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Manage Negotiations and Conversations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_Toc257880858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10</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59" w:history="1">
        <w:r w:rsidR="002E6D6F" w:rsidRPr="002E6D6F">
          <w:rPr>
            <w:rStyle w:val="Hyperlink"/>
            <w:rFonts w:asciiTheme="minorHAnsi" w:hAnsiTheme="minorHAnsi" w:cstheme="minorHAnsi"/>
            <w:noProof/>
          </w:rPr>
          <w:t>4.1.3.</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Manage Apps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_Toc257880859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11</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60" w:history="1">
        <w:r w:rsidR="002E6D6F" w:rsidRPr="002E6D6F">
          <w:rPr>
            <w:rStyle w:val="Hyperlink"/>
            <w:rFonts w:asciiTheme="minorHAnsi" w:hAnsiTheme="minorHAnsi" w:cstheme="minorHAnsi"/>
            <w:noProof/>
          </w:rPr>
          <w:t>4.1.4.</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Add text inputs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_Toc257880860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11</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61" w:history="1">
        <w:r w:rsidR="002E6D6F" w:rsidRPr="002E6D6F">
          <w:rPr>
            <w:rStyle w:val="Hyperlink"/>
            <w:rFonts w:asciiTheme="minorHAnsi" w:hAnsiTheme="minorHAnsi" w:cstheme="minorHAnsi"/>
            <w:noProof/>
          </w:rPr>
          <w:t>4.1.5.</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Logout</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_Toc257880861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12</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62" w:history="1">
        <w:r w:rsidR="002E6D6F" w:rsidRPr="002E6D6F">
          <w:rPr>
            <w:rStyle w:val="Hyperlink"/>
            <w:rFonts w:asciiTheme="minorHAnsi" w:hAnsiTheme="minorHAnsi" w:cstheme="minorHAnsi"/>
            <w:noProof/>
          </w:rPr>
          <w:t>4.2.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Web Platform</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_Toc257880862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12</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63" w:history="1">
        <w:r w:rsidR="002E6D6F" w:rsidRPr="002E6D6F">
          <w:rPr>
            <w:rStyle w:val="Hyperlink"/>
            <w:rFonts w:asciiTheme="minorHAnsi" w:hAnsiTheme="minorHAnsi" w:cstheme="minorHAnsi"/>
            <w:noProof/>
          </w:rPr>
          <w:t>4.2.1.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Quick Register</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_Toc257880863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12</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64" w:history="1">
        <w:r w:rsidR="002E6D6F" w:rsidRPr="002E6D6F">
          <w:rPr>
            <w:rStyle w:val="Hyperlink"/>
            <w:rFonts w:asciiTheme="minorHAnsi" w:hAnsiTheme="minorHAnsi" w:cstheme="minorHAnsi"/>
            <w:noProof/>
          </w:rPr>
          <w:t>4.2.2.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Full Register</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_Toc257880864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12</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65" w:history="1">
        <w:r w:rsidR="002E6D6F" w:rsidRPr="002E6D6F">
          <w:rPr>
            <w:rStyle w:val="Hyperlink"/>
            <w:rFonts w:asciiTheme="minorHAnsi" w:hAnsiTheme="minorHAnsi" w:cstheme="minorHAnsi"/>
            <w:noProof/>
          </w:rPr>
          <w:t>4.2.3.</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Login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_Toc257880865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13</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66" w:history="1">
        <w:r w:rsidR="002E6D6F" w:rsidRPr="002E6D6F">
          <w:rPr>
            <w:rStyle w:val="Hyperlink"/>
            <w:rFonts w:asciiTheme="minorHAnsi" w:hAnsiTheme="minorHAnsi" w:cstheme="minorHAnsi"/>
            <w:noProof/>
          </w:rPr>
          <w:t>4.2.4.</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Request forgotten Login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_Toc257880866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13</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67" w:history="1">
        <w:r w:rsidR="002E6D6F" w:rsidRPr="002E6D6F">
          <w:rPr>
            <w:rStyle w:val="Hyperlink"/>
            <w:rFonts w:asciiTheme="minorHAnsi" w:hAnsiTheme="minorHAnsi" w:cstheme="minorHAnsi"/>
            <w:noProof/>
          </w:rPr>
          <w:t>4.2.5.</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Manage Negotiations/Conversations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_Toc257880867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13</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68" w:history="1">
        <w:r w:rsidR="002E6D6F" w:rsidRPr="002E6D6F">
          <w:rPr>
            <w:rStyle w:val="Hyperlink"/>
            <w:rFonts w:asciiTheme="minorHAnsi" w:hAnsiTheme="minorHAnsi" w:cstheme="minorHAnsi"/>
            <w:noProof/>
          </w:rPr>
          <w:t>4.2.6.</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Manage Conversation Details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_Toc257880868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14</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69" w:history="1">
        <w:r w:rsidR="002E6D6F" w:rsidRPr="002E6D6F">
          <w:rPr>
            <w:rStyle w:val="Hyperlink"/>
            <w:rFonts w:asciiTheme="minorHAnsi" w:hAnsiTheme="minorHAnsi" w:cstheme="minorHAnsi"/>
            <w:noProof/>
          </w:rPr>
          <w:t>4.2.7.</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Manage Apps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_Toc257880869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15</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70" w:history="1">
        <w:r w:rsidR="002E6D6F" w:rsidRPr="002E6D6F">
          <w:rPr>
            <w:rStyle w:val="Hyperlink"/>
            <w:rFonts w:asciiTheme="minorHAnsi" w:hAnsiTheme="minorHAnsi" w:cstheme="minorHAnsi"/>
            <w:noProof/>
            <w:lang w:val="en-US"/>
          </w:rPr>
          <w:t>4.2.8.</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Manage „My Profile“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_Toc257880870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15</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71" w:history="1">
        <w:r w:rsidR="002E6D6F" w:rsidRPr="002E6D6F">
          <w:rPr>
            <w:rStyle w:val="Hyperlink"/>
            <w:rFonts w:asciiTheme="minorHAnsi" w:hAnsiTheme="minorHAnsi" w:cstheme="minorHAnsi"/>
            <w:noProof/>
          </w:rPr>
          <w:t>4.2.9.</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Manage Users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_Toc257880871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15</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72" w:history="1">
        <w:r w:rsidR="002E6D6F" w:rsidRPr="002E6D6F">
          <w:rPr>
            <w:rStyle w:val="Hyperlink"/>
            <w:rFonts w:asciiTheme="minorHAnsi" w:hAnsiTheme="minorHAnsi" w:cstheme="minorHAnsi"/>
            <w:noProof/>
          </w:rPr>
          <w:t>4.2.10.</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Logout</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_Toc257880872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16</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73" w:history="1">
        <w:r w:rsidR="002E6D6F" w:rsidRPr="002E6D6F">
          <w:rPr>
            <w:rStyle w:val="Hyperlink"/>
            <w:rFonts w:asciiTheme="minorHAnsi" w:hAnsiTheme="minorHAnsi" w:cstheme="minorHAnsi"/>
            <w:noProof/>
          </w:rPr>
          <w:t>4.3.</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Preference App</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_Toc257880873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16</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74" w:history="1">
        <w:r w:rsidR="002E6D6F" w:rsidRPr="002E6D6F">
          <w:rPr>
            <w:rStyle w:val="Hyperlink"/>
            <w:rFonts w:asciiTheme="minorHAnsi" w:hAnsiTheme="minorHAnsi" w:cstheme="minorHAnsi"/>
            <w:noProof/>
          </w:rPr>
          <w:t>4.3.1.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Login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_Toc257880874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16</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75" w:history="1">
        <w:r w:rsidR="002E6D6F" w:rsidRPr="002E6D6F">
          <w:rPr>
            <w:rStyle w:val="Hyperlink"/>
            <w:rFonts w:asciiTheme="minorHAnsi" w:hAnsiTheme="minorHAnsi" w:cstheme="minorHAnsi"/>
            <w:noProof/>
            <w:lang w:val="en-US"/>
          </w:rPr>
          <w:t>4.3.2.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Manage Preference Sets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_Toc257880875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17</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76" w:history="1">
        <w:r w:rsidR="002E6D6F" w:rsidRPr="002E6D6F">
          <w:rPr>
            <w:rStyle w:val="Hyperlink"/>
            <w:rFonts w:asciiTheme="minorHAnsi" w:hAnsiTheme="minorHAnsi" w:cstheme="minorHAnsi"/>
            <w:noProof/>
            <w:lang w:val="en-US"/>
          </w:rPr>
          <w:t>4.3.3.</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Manage Preference Set’s Issues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_Toc257880876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17</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77" w:history="1">
        <w:r w:rsidR="002E6D6F" w:rsidRPr="002E6D6F">
          <w:rPr>
            <w:rStyle w:val="Hyperlink"/>
            <w:rFonts w:asciiTheme="minorHAnsi" w:hAnsiTheme="minorHAnsi" w:cstheme="minorHAnsi"/>
            <w:noProof/>
            <w:lang w:val="en-US"/>
          </w:rPr>
          <w:t>4.3.4.</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Manage Preference Set’s Values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_Toc257880877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18</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78" w:history="1">
        <w:r w:rsidR="002E6D6F" w:rsidRPr="002E6D6F">
          <w:rPr>
            <w:rStyle w:val="Hyperlink"/>
            <w:rFonts w:asciiTheme="minorHAnsi" w:hAnsiTheme="minorHAnsi" w:cstheme="minorHAnsi"/>
            <w:noProof/>
            <w:lang w:val="en-US"/>
          </w:rPr>
          <w:t>4.3.5.</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Add Negotiations to Preference Sets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_Toc257880878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20</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79" w:history="1">
        <w:r w:rsidR="002E6D6F" w:rsidRPr="002E6D6F">
          <w:rPr>
            <w:rStyle w:val="Hyperlink"/>
            <w:rFonts w:asciiTheme="minorHAnsi" w:hAnsiTheme="minorHAnsi" w:cstheme="minorHAnsi"/>
            <w:noProof/>
            <w:lang w:val="en-US"/>
          </w:rPr>
          <w:t>4.3.6.</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Add and match data (e.g. an offer)</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_Toc257880879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20</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80" w:history="1">
        <w:r w:rsidR="002E6D6F" w:rsidRPr="002E6D6F">
          <w:rPr>
            <w:rStyle w:val="Hyperlink"/>
            <w:rFonts w:asciiTheme="minorHAnsi" w:hAnsiTheme="minorHAnsi" w:cstheme="minorHAnsi"/>
            <w:noProof/>
            <w:lang w:val="en-US"/>
          </w:rPr>
          <w:t>4.3.7.</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Manage Reports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_Toc257880880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21</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81" w:history="1">
        <w:r w:rsidR="002E6D6F" w:rsidRPr="002E6D6F">
          <w:rPr>
            <w:rStyle w:val="Hyperlink"/>
            <w:rFonts w:asciiTheme="minorHAnsi" w:hAnsiTheme="minorHAnsi" w:cstheme="minorHAnsi"/>
            <w:noProof/>
          </w:rPr>
          <w:t>4.3.8.</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Logout</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_Toc257880881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22</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82" w:history="1">
        <w:r w:rsidR="002E6D6F" w:rsidRPr="002E6D6F">
          <w:rPr>
            <w:rStyle w:val="Hyperlink"/>
            <w:rFonts w:asciiTheme="minorHAnsi" w:hAnsiTheme="minorHAnsi" w:cstheme="minorHAnsi"/>
            <w:noProof/>
          </w:rPr>
          <w:t>5.1.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User Interface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_Toc257880882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23</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83" w:history="1">
        <w:r w:rsidR="002E6D6F" w:rsidRPr="002E6D6F">
          <w:rPr>
            <w:rStyle w:val="Hyperlink"/>
            <w:rFonts w:asciiTheme="minorHAnsi" w:hAnsiTheme="minorHAnsi" w:cstheme="minorHAnsi"/>
            <w:noProof/>
          </w:rPr>
          <w:t>5.1.1.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Add-on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_Toc257880883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23</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84" w:history="1">
        <w:r w:rsidR="002E6D6F" w:rsidRPr="002E6D6F">
          <w:rPr>
            <w:rStyle w:val="Hyperlink"/>
            <w:rFonts w:asciiTheme="minorHAnsi" w:hAnsiTheme="minorHAnsi" w:cstheme="minorHAnsi"/>
            <w:noProof/>
            <w:lang w:val="en-US"/>
          </w:rPr>
          <w:t>5.1.2.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lang w:val="en-US"/>
          </w:rPr>
          <w:t>eNeg_Desktop_Add-on_Add-on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_Toc257880884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23</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85" w:history="1">
        <w:r w:rsidR="002E6D6F" w:rsidRPr="002E6D6F">
          <w:rPr>
            <w:rStyle w:val="Hyperlink"/>
            <w:rFonts w:asciiTheme="minorHAnsi" w:hAnsiTheme="minorHAnsi" w:cstheme="minorHAnsi"/>
            <w:noProof/>
          </w:rPr>
          <w:t>5.1.3.</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Web Platform</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_Toc257880885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24</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86" w:history="1">
        <w:r w:rsidR="002E6D6F" w:rsidRPr="002E6D6F">
          <w:rPr>
            <w:rStyle w:val="Hyperlink"/>
            <w:rFonts w:asciiTheme="minorHAnsi" w:hAnsiTheme="minorHAnsi" w:cstheme="minorHAnsi"/>
            <w:noProof/>
          </w:rPr>
          <w:t>5.1.4.</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Login, Register, Forgot</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_Toc257880886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24</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87" w:history="1">
        <w:r w:rsidR="002E6D6F" w:rsidRPr="002E6D6F">
          <w:rPr>
            <w:rStyle w:val="Hyperlink"/>
            <w:rFonts w:asciiTheme="minorHAnsi" w:hAnsiTheme="minorHAnsi" w:cstheme="minorHAnsi"/>
            <w:noProof/>
          </w:rPr>
          <w:t>5.1.5.</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Negotiations Overview</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_Toc257880887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25</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88" w:history="1">
        <w:r w:rsidR="002E6D6F" w:rsidRPr="002E6D6F">
          <w:rPr>
            <w:rStyle w:val="Hyperlink"/>
            <w:rFonts w:asciiTheme="minorHAnsi" w:hAnsiTheme="minorHAnsi" w:cstheme="minorHAnsi"/>
            <w:noProof/>
          </w:rPr>
          <w:t>5.1.6.</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Conversation Details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_Toc257880888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26</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89" w:history="1">
        <w:r w:rsidR="002E6D6F" w:rsidRPr="002E6D6F">
          <w:rPr>
            <w:rStyle w:val="Hyperlink"/>
            <w:rFonts w:asciiTheme="minorHAnsi" w:hAnsiTheme="minorHAnsi" w:cstheme="minorHAnsi"/>
            <w:noProof/>
          </w:rPr>
          <w:t>5.1.7.</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My Profile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_Toc257880889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27</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90" w:history="1">
        <w:r w:rsidR="002E6D6F" w:rsidRPr="002E6D6F">
          <w:rPr>
            <w:rStyle w:val="Hyperlink"/>
            <w:rFonts w:asciiTheme="minorHAnsi" w:hAnsiTheme="minorHAnsi" w:cstheme="minorHAnsi"/>
            <w:noProof/>
          </w:rPr>
          <w:t>5.1.8.</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Delete Message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_Toc257880890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27</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91" w:history="1">
        <w:r w:rsidR="002E6D6F" w:rsidRPr="002E6D6F">
          <w:rPr>
            <w:rStyle w:val="Hyperlink"/>
            <w:rFonts w:asciiTheme="minorHAnsi" w:hAnsiTheme="minorHAnsi" w:cstheme="minorHAnsi"/>
            <w:noProof/>
          </w:rPr>
          <w:t>5.1.9.</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Users Overview (Admin)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_Toc257880891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28</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92" w:history="1">
        <w:r w:rsidR="002E6D6F" w:rsidRPr="002E6D6F">
          <w:rPr>
            <w:rStyle w:val="Hyperlink"/>
            <w:rFonts w:asciiTheme="minorHAnsi" w:hAnsiTheme="minorHAnsi" w:cstheme="minorHAnsi"/>
            <w:noProof/>
          </w:rPr>
          <w:t>5.1.10.</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User Details (Admin)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_Toc257880892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29</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93" w:history="1">
        <w:r w:rsidR="002E6D6F" w:rsidRPr="002E6D6F">
          <w:rPr>
            <w:rStyle w:val="Hyperlink"/>
            <w:rFonts w:asciiTheme="minorHAnsi" w:hAnsiTheme="minorHAnsi" w:cstheme="minorHAnsi"/>
            <w:noProof/>
          </w:rPr>
          <w:t>5.1.11.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Preference App</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_Toc257880893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30</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94" w:history="1">
        <w:r w:rsidR="002E6D6F" w:rsidRPr="002E6D6F">
          <w:rPr>
            <w:rStyle w:val="Hyperlink"/>
            <w:rFonts w:asciiTheme="minorHAnsi" w:hAnsiTheme="minorHAnsi" w:cstheme="minorHAnsi"/>
            <w:noProof/>
          </w:rPr>
          <w:t>5.1.12.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Login</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_Toc257880894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30</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95" w:history="1">
        <w:r w:rsidR="002E6D6F" w:rsidRPr="002E6D6F">
          <w:rPr>
            <w:rStyle w:val="Hyperlink"/>
            <w:rFonts w:asciiTheme="minorHAnsi" w:hAnsiTheme="minorHAnsi" w:cstheme="minorHAnsi"/>
            <w:noProof/>
          </w:rPr>
          <w:t>5.1.13.</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Preference Sets</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_Toc257880895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31</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96" w:history="1">
        <w:r w:rsidR="002E6D6F" w:rsidRPr="002E6D6F">
          <w:rPr>
            <w:rStyle w:val="Hyperlink"/>
            <w:rFonts w:asciiTheme="minorHAnsi" w:hAnsiTheme="minorHAnsi" w:cstheme="minorHAnsi"/>
            <w:noProof/>
          </w:rPr>
          <w:t>5.1.14.</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Issue (Number)</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_Toc257880896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32</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97" w:history="1">
        <w:r w:rsidR="002E6D6F" w:rsidRPr="002E6D6F">
          <w:rPr>
            <w:rStyle w:val="Hyperlink"/>
            <w:rFonts w:asciiTheme="minorHAnsi" w:hAnsiTheme="minorHAnsi" w:cstheme="minorHAnsi"/>
            <w:noProof/>
          </w:rPr>
          <w:t>5.1.15.</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Data Matching</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_Toc257880897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33</w:t>
        </w:r>
        <w:r w:rsidR="0041165C" w:rsidRPr="002E6D6F">
          <w:rPr>
            <w:rFonts w:asciiTheme="minorHAnsi" w:hAnsiTheme="minorHAnsi" w:cstheme="minorHAnsi"/>
            <w:noProof/>
            <w:webHidden/>
          </w:rPr>
          <w:fldChar w:fldCharType="end"/>
        </w:r>
      </w:hyperlink>
    </w:p>
    <w:p w:rsidR="002E6D6F" w:rsidRPr="002E6D6F" w:rsidRDefault="00980493">
      <w:pPr>
        <w:pStyle w:val="Verzeichnis3"/>
        <w:tabs>
          <w:tab w:val="left" w:pos="1320"/>
          <w:tab w:val="right" w:leader="dot" w:pos="8493"/>
        </w:tabs>
        <w:rPr>
          <w:rFonts w:asciiTheme="minorHAnsi" w:eastAsiaTheme="minorEastAsia" w:hAnsiTheme="minorHAnsi" w:cstheme="minorHAnsi"/>
          <w:noProof/>
          <w:sz w:val="22"/>
          <w:szCs w:val="22"/>
        </w:rPr>
      </w:pPr>
      <w:hyperlink w:anchor="_Toc257880898" w:history="1">
        <w:r w:rsidR="002E6D6F" w:rsidRPr="002E6D6F">
          <w:rPr>
            <w:rStyle w:val="Hyperlink"/>
            <w:rFonts w:asciiTheme="minorHAnsi" w:hAnsiTheme="minorHAnsi" w:cstheme="minorHAnsi"/>
            <w:noProof/>
          </w:rPr>
          <w:t>5.1.16.</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Report</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_Toc257880898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34</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899" w:history="1">
        <w:r w:rsidR="002E6D6F" w:rsidRPr="002E6D6F">
          <w:rPr>
            <w:rStyle w:val="Hyperlink"/>
            <w:rFonts w:asciiTheme="minorHAnsi" w:hAnsiTheme="minorHAnsi" w:cstheme="minorHAnsi"/>
            <w:noProof/>
          </w:rPr>
          <w:t>5.2.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Software Interface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_Toc257880899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35</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900" w:history="1">
        <w:r w:rsidR="002E6D6F" w:rsidRPr="002E6D6F">
          <w:rPr>
            <w:rStyle w:val="Hyperlink"/>
            <w:rFonts w:asciiTheme="minorHAnsi" w:hAnsiTheme="minorHAnsi" w:cstheme="minorHAnsi"/>
            <w:noProof/>
          </w:rPr>
          <w:t>5.3.</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Commuication Interface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_Toc257880900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35</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901" w:history="1">
        <w:r w:rsidR="002E6D6F" w:rsidRPr="002E6D6F">
          <w:rPr>
            <w:rStyle w:val="Hyperlink"/>
            <w:rFonts w:asciiTheme="minorHAnsi" w:hAnsiTheme="minorHAnsi" w:cstheme="minorHAnsi"/>
            <w:noProof/>
          </w:rPr>
          <w:t>5.4.</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Example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_Toc257880901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36</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902" w:history="1">
        <w:r w:rsidR="002E6D6F" w:rsidRPr="002E6D6F">
          <w:rPr>
            <w:rStyle w:val="Hyperlink"/>
            <w:rFonts w:asciiTheme="minorHAnsi" w:hAnsiTheme="minorHAnsi" w:cstheme="minorHAnsi"/>
            <w:noProof/>
          </w:rPr>
          <w:t>6.1.</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Performance</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_Toc257880902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38</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903" w:history="1">
        <w:r w:rsidR="002E6D6F" w:rsidRPr="002E6D6F">
          <w:rPr>
            <w:rStyle w:val="Hyperlink"/>
            <w:rFonts w:asciiTheme="minorHAnsi" w:hAnsiTheme="minorHAnsi" w:cstheme="minorHAnsi"/>
            <w:noProof/>
          </w:rPr>
          <w:t>6.2.</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Safty &amp; Security</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_Toc257880903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38</w:t>
        </w:r>
        <w:r w:rsidR="0041165C" w:rsidRPr="002E6D6F">
          <w:rPr>
            <w:rFonts w:asciiTheme="minorHAnsi" w:hAnsiTheme="minorHAnsi" w:cstheme="minorHAnsi"/>
            <w:noProof/>
            <w:webHidden/>
          </w:rPr>
          <w:fldChar w:fldCharType="end"/>
        </w:r>
      </w:hyperlink>
    </w:p>
    <w:p w:rsidR="002E6D6F" w:rsidRPr="002E6D6F" w:rsidRDefault="00980493">
      <w:pPr>
        <w:pStyle w:val="Verzeichnis2"/>
        <w:rPr>
          <w:rFonts w:asciiTheme="minorHAnsi" w:eastAsiaTheme="minorEastAsia" w:hAnsiTheme="minorHAnsi" w:cstheme="minorHAnsi"/>
          <w:noProof/>
          <w:sz w:val="22"/>
          <w:szCs w:val="22"/>
        </w:rPr>
      </w:pPr>
      <w:hyperlink w:anchor="_Toc257880904" w:history="1">
        <w:r w:rsidR="002E6D6F" w:rsidRPr="002E6D6F">
          <w:rPr>
            <w:rStyle w:val="Hyperlink"/>
            <w:rFonts w:asciiTheme="minorHAnsi" w:hAnsiTheme="minorHAnsi" w:cstheme="minorHAnsi"/>
            <w:noProof/>
          </w:rPr>
          <w:t>6.3.</w:t>
        </w:r>
        <w:r w:rsidR="002E6D6F" w:rsidRPr="002E6D6F">
          <w:rPr>
            <w:rFonts w:asciiTheme="minorHAnsi" w:eastAsiaTheme="minorEastAsia" w:hAnsiTheme="minorHAnsi" w:cstheme="minorHAnsi"/>
            <w:noProof/>
            <w:sz w:val="22"/>
            <w:szCs w:val="22"/>
          </w:rPr>
          <w:tab/>
        </w:r>
        <w:r w:rsidR="002E6D6F" w:rsidRPr="002E6D6F">
          <w:rPr>
            <w:rStyle w:val="Hyperlink"/>
            <w:rFonts w:asciiTheme="minorHAnsi" w:hAnsiTheme="minorHAnsi" w:cstheme="minorHAnsi"/>
            <w:noProof/>
          </w:rPr>
          <w:t>Scalability</w:t>
        </w:r>
        <w:r w:rsidR="002E6D6F" w:rsidRPr="002E6D6F">
          <w:rPr>
            <w:rFonts w:asciiTheme="minorHAnsi" w:hAnsiTheme="minorHAnsi" w:cstheme="minorHAnsi"/>
            <w:noProof/>
            <w:webHidden/>
          </w:rPr>
          <w:tab/>
        </w:r>
        <w:r w:rsidR="0041165C" w:rsidRPr="002E6D6F">
          <w:rPr>
            <w:rFonts w:asciiTheme="minorHAnsi" w:hAnsiTheme="minorHAnsi" w:cstheme="minorHAnsi"/>
            <w:noProof/>
            <w:webHidden/>
          </w:rPr>
          <w:fldChar w:fldCharType="begin"/>
        </w:r>
        <w:r w:rsidR="002E6D6F" w:rsidRPr="002E6D6F">
          <w:rPr>
            <w:rFonts w:asciiTheme="minorHAnsi" w:hAnsiTheme="minorHAnsi" w:cstheme="minorHAnsi"/>
            <w:noProof/>
            <w:webHidden/>
          </w:rPr>
          <w:instrText xml:space="preserve"> PAGEREF _Toc257880904 \h </w:instrText>
        </w:r>
        <w:r w:rsidR="0041165C" w:rsidRPr="002E6D6F">
          <w:rPr>
            <w:rFonts w:asciiTheme="minorHAnsi" w:hAnsiTheme="minorHAnsi" w:cstheme="minorHAnsi"/>
            <w:noProof/>
            <w:webHidden/>
          </w:rPr>
        </w:r>
        <w:r w:rsidR="0041165C" w:rsidRPr="002E6D6F">
          <w:rPr>
            <w:rFonts w:asciiTheme="minorHAnsi" w:hAnsiTheme="minorHAnsi" w:cstheme="minorHAnsi"/>
            <w:noProof/>
            <w:webHidden/>
          </w:rPr>
          <w:fldChar w:fldCharType="separate"/>
        </w:r>
        <w:r w:rsidR="002E6D6F">
          <w:rPr>
            <w:rFonts w:asciiTheme="minorHAnsi" w:hAnsiTheme="minorHAnsi" w:cstheme="minorHAnsi"/>
            <w:noProof/>
            <w:webHidden/>
          </w:rPr>
          <w:t>38</w:t>
        </w:r>
        <w:r w:rsidR="0041165C" w:rsidRPr="002E6D6F">
          <w:rPr>
            <w:rFonts w:asciiTheme="minorHAnsi" w:hAnsiTheme="minorHAnsi" w:cstheme="minorHAnsi"/>
            <w:noProof/>
            <w:webHidden/>
          </w:rPr>
          <w:fldChar w:fldCharType="end"/>
        </w:r>
      </w:hyperlink>
    </w:p>
    <w:p w:rsidR="00DE083A" w:rsidRPr="00474F54" w:rsidRDefault="0041165C">
      <w:pPr>
        <w:rPr>
          <w:rFonts w:asciiTheme="minorHAnsi" w:hAnsiTheme="minorHAnsi" w:cstheme="minorHAnsi"/>
        </w:rPr>
      </w:pPr>
      <w:r w:rsidRPr="002E6D6F">
        <w:rPr>
          <w:rFonts w:asciiTheme="minorHAnsi" w:hAnsiTheme="minorHAnsi" w:cstheme="minorHAnsi"/>
        </w:rPr>
        <w:fldChar w:fldCharType="end"/>
      </w:r>
    </w:p>
    <w:p w:rsidR="008F627E" w:rsidRPr="00474F54" w:rsidRDefault="005F66BA" w:rsidP="008F627E">
      <w:pPr>
        <w:pStyle w:val="berschrift1"/>
        <w:numPr>
          <w:ilvl w:val="0"/>
          <w:numId w:val="1"/>
        </w:numPr>
        <w:rPr>
          <w:rFonts w:asciiTheme="minorHAnsi" w:hAnsiTheme="minorHAnsi" w:cstheme="minorHAnsi"/>
          <w:lang w:val="en-US"/>
        </w:rPr>
      </w:pPr>
      <w:bookmarkStart w:id="0" w:name="DocumentContents"/>
      <w:r w:rsidRPr="00474F54">
        <w:rPr>
          <w:rFonts w:asciiTheme="minorHAnsi" w:hAnsiTheme="minorHAnsi" w:cstheme="minorHAnsi"/>
        </w:rPr>
        <w:br w:type="page"/>
      </w:r>
      <w:bookmarkStart w:id="1" w:name="_Toc255574091"/>
      <w:bookmarkStart w:id="2" w:name="SystemOverview"/>
      <w:bookmarkEnd w:id="0"/>
      <w:r w:rsidR="008F627E" w:rsidRPr="00474F54">
        <w:rPr>
          <w:rFonts w:asciiTheme="minorHAnsi" w:hAnsiTheme="minorHAnsi" w:cstheme="minorHAnsi"/>
          <w:lang w:val="en-US"/>
        </w:rPr>
        <w:lastRenderedPageBreak/>
        <w:t>Document Contents</w:t>
      </w:r>
      <w:bookmarkEnd w:id="1"/>
      <w:r w:rsidR="008F627E" w:rsidRPr="00474F54">
        <w:rPr>
          <w:rFonts w:asciiTheme="minorHAnsi" w:hAnsiTheme="minorHAnsi" w:cstheme="minorHAnsi"/>
          <w:lang w:val="en-US"/>
        </w:rPr>
        <w:t xml:space="preserve"> </w:t>
      </w:r>
    </w:p>
    <w:p w:rsidR="008F627E" w:rsidRPr="00474F54" w:rsidRDefault="008F627E" w:rsidP="008F627E">
      <w:pPr>
        <w:rPr>
          <w:rFonts w:asciiTheme="minorHAnsi" w:hAnsiTheme="minorHAnsi" w:cstheme="minorHAnsi"/>
          <w:color w:val="000080"/>
          <w:szCs w:val="20"/>
          <w:lang w:val="en-US"/>
        </w:rPr>
      </w:pPr>
      <w:r w:rsidRPr="00474F54">
        <w:rPr>
          <w:rFonts w:asciiTheme="minorHAnsi" w:hAnsiTheme="minorHAnsi" w:cstheme="minorHAnsi"/>
          <w:szCs w:val="20"/>
          <w:lang w:val="en-US"/>
        </w:rPr>
        <w:t xml:space="preserve">This SRS document describes the eNeg </w:t>
      </w:r>
      <w:r w:rsidR="00C31D1F" w:rsidRPr="00474F54">
        <w:rPr>
          <w:rFonts w:asciiTheme="minorHAnsi" w:hAnsiTheme="minorHAnsi" w:cstheme="minorHAnsi"/>
          <w:szCs w:val="20"/>
          <w:lang w:val="en-US"/>
        </w:rPr>
        <w:t>Negotiation FrameW</w:t>
      </w:r>
      <w:r w:rsidRPr="00474F54">
        <w:rPr>
          <w:rFonts w:asciiTheme="minorHAnsi" w:hAnsiTheme="minorHAnsi" w:cstheme="minorHAnsi"/>
          <w:szCs w:val="20"/>
          <w:lang w:val="en-US"/>
        </w:rPr>
        <w:t xml:space="preserve">ork. The </w:t>
      </w:r>
      <w:r w:rsidR="00C31D1F" w:rsidRPr="00474F54">
        <w:rPr>
          <w:rFonts w:asciiTheme="minorHAnsi" w:hAnsiTheme="minorHAnsi" w:cstheme="minorHAnsi"/>
          <w:szCs w:val="20"/>
          <w:lang w:val="en-US"/>
        </w:rPr>
        <w:t>FrameW</w:t>
      </w:r>
      <w:r w:rsidRPr="00474F54">
        <w:rPr>
          <w:rFonts w:asciiTheme="minorHAnsi" w:hAnsiTheme="minorHAnsi" w:cstheme="minorHAnsi"/>
          <w:szCs w:val="20"/>
          <w:lang w:val="en-US"/>
        </w:rPr>
        <w:t>ork is separated in the three parts communication</w:t>
      </w:r>
      <w:r w:rsidR="00C31D1F" w:rsidRPr="00474F54">
        <w:rPr>
          <w:rFonts w:asciiTheme="minorHAnsi" w:hAnsiTheme="minorHAnsi" w:cstheme="minorHAnsi"/>
          <w:szCs w:val="20"/>
          <w:lang w:val="en-US"/>
        </w:rPr>
        <w:t xml:space="preserve"> (A</w:t>
      </w:r>
      <w:r w:rsidRPr="00474F54">
        <w:rPr>
          <w:rFonts w:asciiTheme="minorHAnsi" w:hAnsiTheme="minorHAnsi" w:cstheme="minorHAnsi"/>
          <w:szCs w:val="20"/>
          <w:lang w:val="en-US"/>
        </w:rPr>
        <w:t>dd-ons), platform</w:t>
      </w:r>
      <w:r w:rsidR="00C31D1F" w:rsidRPr="00474F54">
        <w:rPr>
          <w:rFonts w:asciiTheme="minorHAnsi" w:hAnsiTheme="minorHAnsi" w:cstheme="minorHAnsi"/>
          <w:szCs w:val="20"/>
          <w:lang w:val="en-US"/>
        </w:rPr>
        <w:t xml:space="preserve"> (W</w:t>
      </w:r>
      <w:r w:rsidRPr="00474F54">
        <w:rPr>
          <w:rFonts w:asciiTheme="minorHAnsi" w:hAnsiTheme="minorHAnsi" w:cstheme="minorHAnsi"/>
          <w:szCs w:val="20"/>
          <w:lang w:val="en-US"/>
        </w:rPr>
        <w:t>eb) and support</w:t>
      </w:r>
      <w:r w:rsidR="00C31D1F" w:rsidRPr="00474F54">
        <w:rPr>
          <w:rFonts w:asciiTheme="minorHAnsi" w:hAnsiTheme="minorHAnsi" w:cstheme="minorHAnsi"/>
          <w:szCs w:val="20"/>
          <w:lang w:val="en-US"/>
        </w:rPr>
        <w:t xml:space="preserve"> (A</w:t>
      </w:r>
      <w:r w:rsidRPr="00474F54">
        <w:rPr>
          <w:rFonts w:asciiTheme="minorHAnsi" w:hAnsiTheme="minorHAnsi" w:cstheme="minorHAnsi"/>
          <w:szCs w:val="20"/>
          <w:lang w:val="en-US"/>
        </w:rPr>
        <w:t>pplications</w:t>
      </w:r>
      <w:r w:rsidR="000C4C5C" w:rsidRPr="00474F54">
        <w:rPr>
          <w:rFonts w:asciiTheme="minorHAnsi" w:hAnsiTheme="minorHAnsi" w:cstheme="minorHAnsi"/>
          <w:szCs w:val="20"/>
          <w:lang w:val="en-US"/>
        </w:rPr>
        <w:t>=Apps</w:t>
      </w:r>
      <w:r w:rsidRPr="00474F54">
        <w:rPr>
          <w:rFonts w:asciiTheme="minorHAnsi" w:hAnsiTheme="minorHAnsi" w:cstheme="minorHAnsi"/>
          <w:szCs w:val="20"/>
          <w:lang w:val="en-US"/>
        </w:rPr>
        <w:t>). There will be a general overview of the system in chapter 2.</w:t>
      </w:r>
    </w:p>
    <w:p w:rsidR="008F627E" w:rsidRPr="00474F54" w:rsidRDefault="008F627E" w:rsidP="008F627E">
      <w:pPr>
        <w:pStyle w:val="berschrift2"/>
        <w:numPr>
          <w:ilvl w:val="1"/>
          <w:numId w:val="1"/>
        </w:numPr>
        <w:rPr>
          <w:rFonts w:asciiTheme="minorHAnsi" w:hAnsiTheme="minorHAnsi" w:cstheme="minorHAnsi"/>
          <w:lang w:val="en-US"/>
        </w:rPr>
      </w:pPr>
      <w:bookmarkStart w:id="3" w:name="DocumentPurpose"/>
      <w:bookmarkStart w:id="4" w:name="_Toc255488131"/>
      <w:bookmarkStart w:id="5" w:name="_Toc255574092"/>
      <w:bookmarkStart w:id="6" w:name="_Toc257880845"/>
      <w:r w:rsidRPr="00474F54">
        <w:rPr>
          <w:rFonts w:asciiTheme="minorHAnsi" w:hAnsiTheme="minorHAnsi" w:cstheme="minorHAnsi"/>
          <w:lang w:val="en-US"/>
        </w:rPr>
        <w:t>Document Purpose</w:t>
      </w:r>
      <w:bookmarkEnd w:id="3"/>
      <w:bookmarkEnd w:id="4"/>
      <w:bookmarkEnd w:id="5"/>
      <w:bookmarkEnd w:id="6"/>
      <w:r w:rsidRPr="00474F54">
        <w:rPr>
          <w:rFonts w:asciiTheme="minorHAnsi" w:hAnsiTheme="minorHAnsi" w:cstheme="minorHAnsi"/>
          <w:lang w:val="en-US"/>
        </w:rPr>
        <w:t xml:space="preserve"> </w:t>
      </w:r>
    </w:p>
    <w:p w:rsidR="008F627E" w:rsidRPr="00474F54" w:rsidRDefault="008F627E" w:rsidP="008F627E">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This document is a system requirement specification document for the development of the eNeg Negotiation FrameWork. It illustrates scope, requirements and goals of the application. The users of this document are system stakeholders and developers. </w:t>
      </w:r>
    </w:p>
    <w:p w:rsidR="008F627E" w:rsidRPr="00474F54" w:rsidRDefault="008F627E" w:rsidP="008F627E">
      <w:pPr>
        <w:pStyle w:val="berschrift2"/>
        <w:numPr>
          <w:ilvl w:val="1"/>
          <w:numId w:val="1"/>
        </w:numPr>
        <w:rPr>
          <w:rFonts w:asciiTheme="minorHAnsi" w:hAnsiTheme="minorHAnsi" w:cstheme="minorHAnsi"/>
          <w:lang w:val="en-US"/>
        </w:rPr>
      </w:pPr>
      <w:bookmarkStart w:id="7" w:name="_Toc255488132"/>
      <w:bookmarkStart w:id="8" w:name="_Toc255574093"/>
      <w:bookmarkStart w:id="9" w:name="_Toc257880846"/>
      <w:bookmarkStart w:id="10" w:name="DocumentStockholders"/>
      <w:r w:rsidRPr="00474F54">
        <w:rPr>
          <w:rFonts w:asciiTheme="minorHAnsi" w:hAnsiTheme="minorHAnsi" w:cstheme="minorHAnsi"/>
          <w:lang w:val="en-US"/>
        </w:rPr>
        <w:t>Document Stakeholders</w:t>
      </w:r>
      <w:bookmarkEnd w:id="7"/>
      <w:bookmarkEnd w:id="8"/>
      <w:bookmarkEnd w:id="9"/>
    </w:p>
    <w:bookmarkEnd w:id="10"/>
    <w:p w:rsidR="008F627E" w:rsidRPr="00474F54" w:rsidRDefault="008F627E" w:rsidP="008F627E">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Stakeholders of this document are: Customer, Investor, Business Owner, </w:t>
      </w:r>
      <w:r w:rsidR="00B83109" w:rsidRPr="00474F54">
        <w:rPr>
          <w:rFonts w:asciiTheme="minorHAnsi" w:hAnsiTheme="minorHAnsi" w:cstheme="minorHAnsi"/>
          <w:color w:val="000000"/>
          <w:szCs w:val="20"/>
          <w:lang w:val="en-US"/>
        </w:rPr>
        <w:t>and Development Team</w:t>
      </w:r>
      <w:r w:rsidRPr="00474F54">
        <w:rPr>
          <w:rFonts w:asciiTheme="minorHAnsi" w:hAnsiTheme="minorHAnsi" w:cstheme="minorHAnsi"/>
          <w:color w:val="000000"/>
          <w:szCs w:val="20"/>
          <w:lang w:val="en-US"/>
        </w:rPr>
        <w:t>.</w:t>
      </w:r>
    </w:p>
    <w:p w:rsidR="00C31D1F" w:rsidRPr="002A6F17" w:rsidRDefault="00C31D1F">
      <w:pPr>
        <w:tabs>
          <w:tab w:val="clear" w:pos="900"/>
          <w:tab w:val="clear" w:pos="2880"/>
        </w:tabs>
        <w:spacing w:line="240" w:lineRule="auto"/>
        <w:jc w:val="left"/>
        <w:rPr>
          <w:rFonts w:asciiTheme="minorHAnsi" w:hAnsiTheme="minorHAnsi" w:cstheme="minorHAnsi"/>
          <w:b/>
          <w:bCs/>
          <w:kern w:val="32"/>
          <w:sz w:val="36"/>
          <w:szCs w:val="32"/>
          <w:lang w:val="en-US"/>
        </w:rPr>
      </w:pPr>
      <w:r w:rsidRPr="002A6F17">
        <w:rPr>
          <w:rFonts w:asciiTheme="minorHAnsi" w:hAnsiTheme="minorHAnsi" w:cstheme="minorHAnsi"/>
          <w:lang w:val="en-US"/>
        </w:rPr>
        <w:br w:type="page"/>
      </w:r>
    </w:p>
    <w:p w:rsidR="00E31743" w:rsidRPr="00474F54" w:rsidRDefault="00E31743" w:rsidP="00F2406B">
      <w:pPr>
        <w:pStyle w:val="berschrift1"/>
        <w:rPr>
          <w:rFonts w:asciiTheme="minorHAnsi" w:hAnsiTheme="minorHAnsi" w:cstheme="minorHAnsi"/>
        </w:rPr>
      </w:pPr>
      <w:r w:rsidRPr="00474F54">
        <w:rPr>
          <w:rFonts w:asciiTheme="minorHAnsi" w:hAnsiTheme="minorHAnsi" w:cstheme="minorHAnsi"/>
        </w:rPr>
        <w:lastRenderedPageBreak/>
        <w:t>System Overview</w:t>
      </w:r>
      <w:bookmarkEnd w:id="2"/>
    </w:p>
    <w:p w:rsidR="00E31743" w:rsidRPr="00474F54" w:rsidRDefault="00E31743" w:rsidP="00E31743">
      <w:pPr>
        <w:pStyle w:val="berschrift2"/>
        <w:numPr>
          <w:ilvl w:val="1"/>
          <w:numId w:val="1"/>
        </w:numPr>
        <w:rPr>
          <w:rFonts w:asciiTheme="minorHAnsi" w:hAnsiTheme="minorHAnsi" w:cstheme="minorHAnsi"/>
        </w:rPr>
      </w:pPr>
      <w:bookmarkStart w:id="11" w:name="_Toc257880847"/>
      <w:bookmarkStart w:id="12" w:name="SystemOverviewsSec"/>
      <w:r w:rsidRPr="00474F54">
        <w:rPr>
          <w:rFonts w:asciiTheme="minorHAnsi" w:hAnsiTheme="minorHAnsi" w:cstheme="minorHAnsi"/>
        </w:rPr>
        <w:t>System Overview</w:t>
      </w:r>
      <w:r w:rsidR="00A31176" w:rsidRPr="00474F54">
        <w:rPr>
          <w:rFonts w:asciiTheme="minorHAnsi" w:hAnsiTheme="minorHAnsi" w:cstheme="minorHAnsi"/>
        </w:rPr>
        <w:t>/Purpose</w:t>
      </w:r>
      <w:bookmarkEnd w:id="11"/>
    </w:p>
    <w:p w:rsidR="00F2406B" w:rsidRPr="00474F54" w:rsidRDefault="00F2406B" w:rsidP="00F2406B">
      <w:pPr>
        <w:rPr>
          <w:rFonts w:asciiTheme="minorHAnsi" w:hAnsiTheme="minorHAnsi" w:cstheme="minorHAnsi"/>
          <w:lang w:val="en-US"/>
        </w:rPr>
      </w:pPr>
      <w:r w:rsidRPr="00474F54">
        <w:rPr>
          <w:rFonts w:asciiTheme="minorHAnsi" w:hAnsiTheme="minorHAnsi" w:cstheme="minorHAnsi"/>
          <w:lang w:val="en-US"/>
        </w:rPr>
        <w:t>eNeg Negotiation Frame</w:t>
      </w:r>
      <w:r w:rsidR="00832B4E" w:rsidRPr="00474F54">
        <w:rPr>
          <w:rFonts w:asciiTheme="minorHAnsi" w:hAnsiTheme="minorHAnsi" w:cstheme="minorHAnsi"/>
          <w:lang w:val="en-US"/>
        </w:rPr>
        <w:t>W</w:t>
      </w:r>
      <w:r w:rsidRPr="00474F54">
        <w:rPr>
          <w:rFonts w:asciiTheme="minorHAnsi" w:hAnsiTheme="minorHAnsi" w:cstheme="minorHAnsi"/>
          <w:lang w:val="en-US"/>
        </w:rPr>
        <w:t>ork is a system that</w:t>
      </w:r>
      <w:r w:rsidR="00832B4E" w:rsidRPr="00474F54">
        <w:rPr>
          <w:rFonts w:asciiTheme="minorHAnsi" w:hAnsiTheme="minorHAnsi" w:cstheme="minorHAnsi"/>
          <w:lang w:val="en-US"/>
        </w:rPr>
        <w:t xml:space="preserve"> </w:t>
      </w:r>
      <w:r w:rsidRPr="00474F54">
        <w:rPr>
          <w:rFonts w:asciiTheme="minorHAnsi" w:hAnsiTheme="minorHAnsi" w:cstheme="minorHAnsi"/>
          <w:lang w:val="en-US"/>
        </w:rPr>
        <w:t>has two main targets:</w:t>
      </w:r>
    </w:p>
    <w:p w:rsidR="00F2406B" w:rsidRPr="00474F54" w:rsidRDefault="00F2406B" w:rsidP="00F2406B">
      <w:pPr>
        <w:rPr>
          <w:rFonts w:asciiTheme="minorHAnsi" w:hAnsiTheme="minorHAnsi" w:cstheme="minorHAnsi"/>
          <w:lang w:val="en-US"/>
        </w:rPr>
      </w:pPr>
    </w:p>
    <w:p w:rsidR="00F2406B" w:rsidRPr="00474F54" w:rsidRDefault="0082639C" w:rsidP="001415CB">
      <w:pPr>
        <w:numPr>
          <w:ilvl w:val="0"/>
          <w:numId w:val="11"/>
        </w:numPr>
        <w:rPr>
          <w:rFonts w:asciiTheme="minorHAnsi" w:hAnsiTheme="minorHAnsi" w:cstheme="minorHAnsi"/>
          <w:lang w:val="en-US"/>
        </w:rPr>
      </w:pPr>
      <w:r w:rsidRPr="00474F54">
        <w:rPr>
          <w:rFonts w:asciiTheme="minorHAnsi" w:hAnsiTheme="minorHAnsi" w:cstheme="minorHAnsi"/>
          <w:lang w:val="en-US"/>
        </w:rPr>
        <w:t>C</w:t>
      </w:r>
      <w:r w:rsidR="00F2406B" w:rsidRPr="00474F54">
        <w:rPr>
          <w:rFonts w:asciiTheme="minorHAnsi" w:hAnsiTheme="minorHAnsi" w:cstheme="minorHAnsi"/>
          <w:lang w:val="en-US"/>
        </w:rPr>
        <w:t>ollect as much information as possible from different</w:t>
      </w:r>
      <w:r w:rsidR="00D26273" w:rsidRPr="00474F54">
        <w:rPr>
          <w:rFonts w:asciiTheme="minorHAnsi" w:hAnsiTheme="minorHAnsi" w:cstheme="minorHAnsi"/>
          <w:lang w:val="en-US"/>
        </w:rPr>
        <w:t xml:space="preserve"> users‘</w:t>
      </w:r>
      <w:r w:rsidR="00F2406B" w:rsidRPr="00474F54">
        <w:rPr>
          <w:rFonts w:asciiTheme="minorHAnsi" w:hAnsiTheme="minorHAnsi" w:cstheme="minorHAnsi"/>
          <w:lang w:val="en-US"/>
        </w:rPr>
        <w:t xml:space="preserve"> communication channels via Add-ons (left side of the figure) and store it centralized in one place (middle of the figure)</w:t>
      </w:r>
      <w:r w:rsidRPr="00474F54">
        <w:rPr>
          <w:rFonts w:asciiTheme="minorHAnsi" w:hAnsiTheme="minorHAnsi" w:cstheme="minorHAnsi"/>
          <w:lang w:val="en-US"/>
        </w:rPr>
        <w:t>.</w:t>
      </w:r>
    </w:p>
    <w:p w:rsidR="00F2406B" w:rsidRPr="00474F54" w:rsidRDefault="0082639C" w:rsidP="001415CB">
      <w:pPr>
        <w:numPr>
          <w:ilvl w:val="0"/>
          <w:numId w:val="11"/>
        </w:numPr>
        <w:rPr>
          <w:rFonts w:asciiTheme="minorHAnsi" w:hAnsiTheme="minorHAnsi" w:cstheme="minorHAnsi"/>
          <w:lang w:val="en-US"/>
        </w:rPr>
      </w:pPr>
      <w:r w:rsidRPr="00474F54">
        <w:rPr>
          <w:rFonts w:asciiTheme="minorHAnsi" w:hAnsiTheme="minorHAnsi" w:cstheme="minorHAnsi"/>
          <w:lang w:val="en-US"/>
        </w:rPr>
        <w:t>U</w:t>
      </w:r>
      <w:r w:rsidR="00F2406B" w:rsidRPr="00474F54">
        <w:rPr>
          <w:rFonts w:asciiTheme="minorHAnsi" w:hAnsiTheme="minorHAnsi" w:cstheme="minorHAnsi"/>
          <w:lang w:val="en-US"/>
        </w:rPr>
        <w:t>se this</w:t>
      </w:r>
      <w:r w:rsidR="00D26273" w:rsidRPr="00474F54">
        <w:rPr>
          <w:rFonts w:asciiTheme="minorHAnsi" w:hAnsiTheme="minorHAnsi" w:cstheme="minorHAnsi"/>
          <w:lang w:val="en-US"/>
        </w:rPr>
        <w:t xml:space="preserve"> collected</w:t>
      </w:r>
      <w:r w:rsidR="00F2406B" w:rsidRPr="00474F54">
        <w:rPr>
          <w:rFonts w:asciiTheme="minorHAnsi" w:hAnsiTheme="minorHAnsi" w:cstheme="minorHAnsi"/>
          <w:lang w:val="en-US"/>
        </w:rPr>
        <w:t xml:space="preserve"> information as input for </w:t>
      </w:r>
      <w:r w:rsidR="00D26273" w:rsidRPr="00474F54">
        <w:rPr>
          <w:rFonts w:asciiTheme="minorHAnsi" w:hAnsiTheme="minorHAnsi" w:cstheme="minorHAnsi"/>
          <w:lang w:val="en-US"/>
        </w:rPr>
        <w:t>data analysis through Apps (right side of the figure) and allow these Apps to provide valuable support information to users</w:t>
      </w:r>
      <w:r w:rsidRPr="00474F54">
        <w:rPr>
          <w:rFonts w:asciiTheme="minorHAnsi" w:hAnsiTheme="minorHAnsi" w:cstheme="minorHAnsi"/>
          <w:lang w:val="en-US"/>
        </w:rPr>
        <w:t>.</w:t>
      </w:r>
    </w:p>
    <w:p w:rsidR="00832B4E" w:rsidRPr="00474F54" w:rsidRDefault="00832B4E" w:rsidP="00F2406B">
      <w:pPr>
        <w:rPr>
          <w:rFonts w:asciiTheme="minorHAnsi" w:hAnsiTheme="minorHAnsi" w:cstheme="minorHAnsi"/>
          <w:lang w:val="en-US"/>
        </w:rPr>
      </w:pPr>
    </w:p>
    <w:p w:rsidR="00AB1B36" w:rsidRPr="00474F54" w:rsidRDefault="00F458B9" w:rsidP="00F2406B">
      <w:pPr>
        <w:rPr>
          <w:rFonts w:asciiTheme="minorHAnsi" w:hAnsiTheme="minorHAnsi" w:cstheme="minorHAnsi"/>
          <w:lang w:val="en-US"/>
        </w:rPr>
      </w:pPr>
      <w:r w:rsidRPr="00474F54">
        <w:rPr>
          <w:rFonts w:asciiTheme="minorHAnsi" w:hAnsiTheme="minorHAnsi" w:cstheme="minorHAnsi"/>
          <w:lang w:val="en-US"/>
        </w:rPr>
        <w:t>The FrameWork contains different sub-systems to achieve these targets; in a first phase there will be</w:t>
      </w:r>
      <w:r w:rsidR="00AB1B36" w:rsidRPr="00474F54">
        <w:rPr>
          <w:rFonts w:asciiTheme="minorHAnsi" w:hAnsiTheme="minorHAnsi" w:cstheme="minorHAnsi"/>
          <w:lang w:val="en-US"/>
        </w:rPr>
        <w:t>:</w:t>
      </w:r>
    </w:p>
    <w:p w:rsidR="00AB1B36" w:rsidRPr="00474F54" w:rsidRDefault="00AB1B36" w:rsidP="00F2406B">
      <w:pPr>
        <w:rPr>
          <w:rFonts w:asciiTheme="minorHAnsi" w:hAnsiTheme="minorHAnsi" w:cstheme="minorHAnsi"/>
          <w:lang w:val="en-US"/>
        </w:rPr>
      </w:pPr>
    </w:p>
    <w:p w:rsidR="00AB1B36" w:rsidRPr="00474F54" w:rsidRDefault="0082639C" w:rsidP="001415CB">
      <w:pPr>
        <w:pStyle w:val="Listenabsatz"/>
        <w:numPr>
          <w:ilvl w:val="0"/>
          <w:numId w:val="13"/>
        </w:numPr>
        <w:rPr>
          <w:rFonts w:asciiTheme="minorHAnsi" w:hAnsiTheme="minorHAnsi" w:cstheme="minorHAnsi"/>
          <w:lang w:val="en-US"/>
        </w:rPr>
      </w:pPr>
      <w:r w:rsidRPr="00474F54">
        <w:rPr>
          <w:rFonts w:asciiTheme="minorHAnsi" w:hAnsiTheme="minorHAnsi" w:cstheme="minorHAnsi"/>
          <w:lang w:val="en-US"/>
        </w:rPr>
        <w:t>A</w:t>
      </w:r>
      <w:r w:rsidR="00F458B9" w:rsidRPr="00474F54">
        <w:rPr>
          <w:rFonts w:asciiTheme="minorHAnsi" w:hAnsiTheme="minorHAnsi" w:cstheme="minorHAnsi"/>
          <w:lang w:val="en-US"/>
        </w:rPr>
        <w:t xml:space="preserve"> Desktop Add-o</w:t>
      </w:r>
      <w:r w:rsidRPr="00474F54">
        <w:rPr>
          <w:rFonts w:asciiTheme="minorHAnsi" w:hAnsiTheme="minorHAnsi" w:cstheme="minorHAnsi"/>
          <w:lang w:val="en-US"/>
        </w:rPr>
        <w:t>n that can collect information.</w:t>
      </w:r>
    </w:p>
    <w:p w:rsidR="002869D5" w:rsidRPr="00474F54" w:rsidRDefault="0082639C" w:rsidP="001415CB">
      <w:pPr>
        <w:pStyle w:val="Listenabsatz"/>
        <w:numPr>
          <w:ilvl w:val="0"/>
          <w:numId w:val="13"/>
        </w:numPr>
        <w:rPr>
          <w:rFonts w:asciiTheme="minorHAnsi" w:hAnsiTheme="minorHAnsi" w:cstheme="minorHAnsi"/>
          <w:lang w:val="en-US"/>
        </w:rPr>
      </w:pPr>
      <w:r w:rsidRPr="00474F54">
        <w:rPr>
          <w:rFonts w:asciiTheme="minorHAnsi" w:hAnsiTheme="minorHAnsi" w:cstheme="minorHAnsi"/>
          <w:lang w:val="en-US"/>
        </w:rPr>
        <w:t xml:space="preserve">A </w:t>
      </w:r>
      <w:r w:rsidR="002869D5" w:rsidRPr="00474F54">
        <w:rPr>
          <w:rFonts w:asciiTheme="minorHAnsi" w:hAnsiTheme="minorHAnsi" w:cstheme="minorHAnsi"/>
          <w:lang w:val="en-US"/>
        </w:rPr>
        <w:t>Mobile Add-on for mobile devices (</w:t>
      </w:r>
      <w:r w:rsidR="004C6091" w:rsidRPr="00474F54">
        <w:rPr>
          <w:rFonts w:asciiTheme="minorHAnsi" w:hAnsiTheme="minorHAnsi" w:cstheme="minorHAnsi"/>
          <w:lang w:val="en-US"/>
        </w:rPr>
        <w:t xml:space="preserve">developed by the Vienna </w:t>
      </w:r>
      <w:r w:rsidR="002869D5" w:rsidRPr="00474F54">
        <w:rPr>
          <w:rFonts w:asciiTheme="minorHAnsi" w:hAnsiTheme="minorHAnsi" w:cstheme="minorHAnsi"/>
          <w:lang w:val="en-US"/>
        </w:rPr>
        <w:t xml:space="preserve">University </w:t>
      </w:r>
      <w:r w:rsidR="004C6091" w:rsidRPr="00474F54">
        <w:rPr>
          <w:rFonts w:asciiTheme="minorHAnsi" w:hAnsiTheme="minorHAnsi" w:cstheme="minorHAnsi"/>
          <w:lang w:val="en-US"/>
        </w:rPr>
        <w:t>of Technology</w:t>
      </w:r>
      <w:r w:rsidR="002869D5" w:rsidRPr="00474F54">
        <w:rPr>
          <w:rFonts w:asciiTheme="minorHAnsi" w:hAnsiTheme="minorHAnsi" w:cstheme="minorHAnsi"/>
          <w:lang w:val="en-US"/>
        </w:rPr>
        <w:t>)</w:t>
      </w:r>
      <w:r w:rsidRPr="00474F54">
        <w:rPr>
          <w:rFonts w:asciiTheme="minorHAnsi" w:hAnsiTheme="minorHAnsi" w:cstheme="minorHAnsi"/>
          <w:lang w:val="en-US"/>
        </w:rPr>
        <w:t>.</w:t>
      </w:r>
    </w:p>
    <w:p w:rsidR="00AB1B36" w:rsidRPr="00474F54" w:rsidRDefault="0082639C" w:rsidP="001415CB">
      <w:pPr>
        <w:pStyle w:val="Listenabsatz"/>
        <w:numPr>
          <w:ilvl w:val="0"/>
          <w:numId w:val="13"/>
        </w:numPr>
        <w:rPr>
          <w:rFonts w:asciiTheme="minorHAnsi" w:hAnsiTheme="minorHAnsi" w:cstheme="minorHAnsi"/>
          <w:lang w:val="en-US"/>
        </w:rPr>
      </w:pPr>
      <w:r w:rsidRPr="00474F54">
        <w:rPr>
          <w:rFonts w:asciiTheme="minorHAnsi" w:hAnsiTheme="minorHAnsi" w:cstheme="minorHAnsi"/>
          <w:lang w:val="en-US"/>
        </w:rPr>
        <w:t>A</w:t>
      </w:r>
      <w:r w:rsidR="00F458B9" w:rsidRPr="00474F54">
        <w:rPr>
          <w:rFonts w:asciiTheme="minorHAnsi" w:hAnsiTheme="minorHAnsi" w:cstheme="minorHAnsi"/>
          <w:lang w:val="en-US"/>
        </w:rPr>
        <w:t xml:space="preserve"> Web Pl</w:t>
      </w:r>
      <w:r w:rsidR="00EA36D8" w:rsidRPr="00474F54">
        <w:rPr>
          <w:rFonts w:asciiTheme="minorHAnsi" w:hAnsiTheme="minorHAnsi" w:cstheme="minorHAnsi"/>
          <w:lang w:val="en-US"/>
        </w:rPr>
        <w:t>a</w:t>
      </w:r>
      <w:r w:rsidR="00F458B9" w:rsidRPr="00474F54">
        <w:rPr>
          <w:rFonts w:asciiTheme="minorHAnsi" w:hAnsiTheme="minorHAnsi" w:cstheme="minorHAnsi"/>
          <w:lang w:val="en-US"/>
        </w:rPr>
        <w:t>tform that shows all collected informati</w:t>
      </w:r>
      <w:r w:rsidRPr="00474F54">
        <w:rPr>
          <w:rFonts w:asciiTheme="minorHAnsi" w:hAnsiTheme="minorHAnsi" w:cstheme="minorHAnsi"/>
          <w:lang w:val="en-US"/>
        </w:rPr>
        <w:t>on centralized at one place.</w:t>
      </w:r>
    </w:p>
    <w:p w:rsidR="00F458B9" w:rsidRPr="00474F54" w:rsidRDefault="0082639C" w:rsidP="001415CB">
      <w:pPr>
        <w:pStyle w:val="Listenabsatz"/>
        <w:numPr>
          <w:ilvl w:val="0"/>
          <w:numId w:val="13"/>
        </w:numPr>
        <w:rPr>
          <w:rFonts w:asciiTheme="minorHAnsi" w:hAnsiTheme="minorHAnsi" w:cstheme="minorHAnsi"/>
          <w:lang w:val="en-US"/>
        </w:rPr>
      </w:pPr>
      <w:r w:rsidRPr="00474F54">
        <w:rPr>
          <w:rFonts w:asciiTheme="minorHAnsi" w:hAnsiTheme="minorHAnsi" w:cstheme="minorHAnsi"/>
          <w:lang w:val="en-US"/>
        </w:rPr>
        <w:t>A</w:t>
      </w:r>
      <w:r w:rsidR="00EA36D8" w:rsidRPr="00474F54">
        <w:rPr>
          <w:rFonts w:asciiTheme="minorHAnsi" w:hAnsiTheme="minorHAnsi" w:cstheme="minorHAnsi"/>
          <w:lang w:val="en-US"/>
        </w:rPr>
        <w:t>n</w:t>
      </w:r>
      <w:r w:rsidR="00F458B9" w:rsidRPr="00474F54">
        <w:rPr>
          <w:rFonts w:asciiTheme="minorHAnsi" w:hAnsiTheme="minorHAnsi" w:cstheme="minorHAnsi"/>
          <w:lang w:val="en-US"/>
        </w:rPr>
        <w:t xml:space="preserve"> App that analyses the collected information in terms of </w:t>
      </w:r>
      <w:r w:rsidR="0029540C" w:rsidRPr="00474F54">
        <w:rPr>
          <w:rFonts w:asciiTheme="minorHAnsi" w:hAnsiTheme="minorHAnsi" w:cstheme="minorHAnsi"/>
          <w:lang w:val="en-US"/>
        </w:rPr>
        <w:t>preferences</w:t>
      </w:r>
      <w:r w:rsidRPr="00474F54">
        <w:rPr>
          <w:rFonts w:asciiTheme="minorHAnsi" w:hAnsiTheme="minorHAnsi" w:cstheme="minorHAnsi"/>
          <w:lang w:val="en-US"/>
        </w:rPr>
        <w:t>.</w:t>
      </w:r>
    </w:p>
    <w:p w:rsidR="00EA36D8" w:rsidRPr="00474F54" w:rsidRDefault="00EA36D8" w:rsidP="00EA36D8">
      <w:pPr>
        <w:rPr>
          <w:rFonts w:asciiTheme="minorHAnsi" w:hAnsiTheme="minorHAnsi" w:cstheme="minorHAnsi"/>
          <w:lang w:val="en-US"/>
        </w:rPr>
      </w:pPr>
    </w:p>
    <w:p w:rsidR="00F2406B" w:rsidRPr="00474F54" w:rsidRDefault="00832B4E" w:rsidP="00F2406B">
      <w:pPr>
        <w:rPr>
          <w:rFonts w:asciiTheme="minorHAnsi" w:hAnsiTheme="minorHAnsi" w:cstheme="minorHAnsi"/>
          <w:lang w:val="en-US"/>
        </w:rPr>
      </w:pPr>
      <w:r w:rsidRPr="00474F54">
        <w:rPr>
          <w:rFonts w:asciiTheme="minorHAnsi" w:hAnsiTheme="minorHAnsi" w:cstheme="minorHAnsi"/>
          <w:lang w:val="en-US"/>
        </w:rPr>
        <w:t xml:space="preserve">In future the system should be </w:t>
      </w:r>
      <w:r w:rsidR="0061621A" w:rsidRPr="00474F54">
        <w:rPr>
          <w:rFonts w:asciiTheme="minorHAnsi" w:hAnsiTheme="minorHAnsi" w:cstheme="minorHAnsi"/>
          <w:lang w:val="en-US"/>
        </w:rPr>
        <w:t xml:space="preserve">flexible and </w:t>
      </w:r>
      <w:r w:rsidRPr="00474F54">
        <w:rPr>
          <w:rFonts w:asciiTheme="minorHAnsi" w:hAnsiTheme="minorHAnsi" w:cstheme="minorHAnsi"/>
          <w:lang w:val="en-US"/>
        </w:rPr>
        <w:t xml:space="preserve">extendable to any communication technology and to </w:t>
      </w:r>
      <w:r w:rsidR="00F458B9" w:rsidRPr="00474F54">
        <w:rPr>
          <w:rFonts w:asciiTheme="minorHAnsi" w:hAnsiTheme="minorHAnsi" w:cstheme="minorHAnsi"/>
          <w:lang w:val="en-US"/>
        </w:rPr>
        <w:t>any type of negotiation support via Apps.</w:t>
      </w:r>
    </w:p>
    <w:p w:rsidR="00832B4E" w:rsidRPr="00474F54" w:rsidRDefault="00832B4E" w:rsidP="00F2406B">
      <w:pPr>
        <w:rPr>
          <w:rFonts w:asciiTheme="minorHAnsi" w:hAnsiTheme="minorHAnsi" w:cstheme="minorHAnsi"/>
          <w:lang w:val="en-US"/>
        </w:rPr>
      </w:pPr>
    </w:p>
    <w:bookmarkEnd w:id="12"/>
    <w:p w:rsidR="00F2406B" w:rsidRPr="00474F54" w:rsidRDefault="000C4C5C" w:rsidP="00F2406B">
      <w:pPr>
        <w:jc w:val="center"/>
        <w:rPr>
          <w:rFonts w:asciiTheme="minorHAnsi" w:hAnsiTheme="minorHAnsi" w:cstheme="minorHAnsi"/>
          <w:color w:val="000000"/>
          <w:szCs w:val="20"/>
          <w:lang w:val="en-US"/>
        </w:rPr>
      </w:pPr>
      <w:r w:rsidRPr="00474F54">
        <w:rPr>
          <w:rFonts w:asciiTheme="minorHAnsi" w:hAnsiTheme="minorHAnsi" w:cstheme="minorHAnsi"/>
        </w:rPr>
        <w:object w:dxaOrig="16187" w:dyaOrig="12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318pt" o:ole="">
            <v:imagedata r:id="rId8" o:title=""/>
          </v:shape>
          <o:OLEObject Type="Embed" ProgID="Visio.Drawing.11" ShapeID="_x0000_i1025" DrawAspect="Content" ObjectID="_1568211938" r:id="rId9"/>
        </w:object>
      </w:r>
    </w:p>
    <w:p w:rsidR="00F2406B" w:rsidRPr="00474F54" w:rsidRDefault="00F2406B" w:rsidP="00E31743">
      <w:pPr>
        <w:rPr>
          <w:rFonts w:asciiTheme="minorHAnsi" w:hAnsiTheme="minorHAnsi" w:cstheme="minorHAnsi"/>
          <w:color w:val="000000"/>
          <w:szCs w:val="20"/>
          <w:lang w:val="en-US"/>
        </w:rPr>
      </w:pPr>
    </w:p>
    <w:p w:rsidR="00E31743" w:rsidRPr="00474F54" w:rsidRDefault="00E31743" w:rsidP="00E31743">
      <w:pPr>
        <w:pStyle w:val="berschrift2"/>
        <w:numPr>
          <w:ilvl w:val="1"/>
          <w:numId w:val="1"/>
        </w:numPr>
        <w:rPr>
          <w:rFonts w:asciiTheme="minorHAnsi" w:hAnsiTheme="minorHAnsi" w:cstheme="minorHAnsi"/>
        </w:rPr>
      </w:pPr>
      <w:bookmarkStart w:id="13" w:name="_Toc257880848"/>
      <w:bookmarkStart w:id="14" w:name="SystemScope"/>
      <w:r w:rsidRPr="00474F54">
        <w:rPr>
          <w:rFonts w:asciiTheme="minorHAnsi" w:hAnsiTheme="minorHAnsi" w:cstheme="minorHAnsi"/>
        </w:rPr>
        <w:lastRenderedPageBreak/>
        <w:t>System Scope</w:t>
      </w:r>
      <w:bookmarkEnd w:id="13"/>
    </w:p>
    <w:bookmarkEnd w:id="14"/>
    <w:p w:rsidR="00832B4E" w:rsidRPr="00474F54" w:rsidRDefault="00F7081D" w:rsidP="00E31743">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Target users of the system will be all kind of users t</w:t>
      </w:r>
      <w:r w:rsidR="0082639C" w:rsidRPr="00474F54">
        <w:rPr>
          <w:rFonts w:asciiTheme="minorHAnsi" w:hAnsiTheme="minorHAnsi" w:cstheme="minorHAnsi"/>
          <w:color w:val="000000"/>
          <w:szCs w:val="20"/>
          <w:lang w:val="en-US"/>
        </w:rPr>
        <w:t>hat negotiate online; e.g. via E</w:t>
      </w:r>
      <w:r w:rsidRPr="00474F54">
        <w:rPr>
          <w:rFonts w:asciiTheme="minorHAnsi" w:hAnsiTheme="minorHAnsi" w:cstheme="minorHAnsi"/>
          <w:color w:val="000000"/>
          <w:szCs w:val="20"/>
          <w:lang w:val="en-US"/>
        </w:rPr>
        <w:t>-Mail or I</w:t>
      </w:r>
      <w:r w:rsidR="0082639C" w:rsidRPr="00474F54">
        <w:rPr>
          <w:rFonts w:asciiTheme="minorHAnsi" w:hAnsiTheme="minorHAnsi" w:cstheme="minorHAnsi"/>
          <w:color w:val="000000"/>
          <w:szCs w:val="20"/>
          <w:lang w:val="en-US"/>
        </w:rPr>
        <w:t xml:space="preserve">nstant </w:t>
      </w:r>
      <w:r w:rsidRPr="00474F54">
        <w:rPr>
          <w:rFonts w:asciiTheme="minorHAnsi" w:hAnsiTheme="minorHAnsi" w:cstheme="minorHAnsi"/>
          <w:color w:val="000000"/>
          <w:szCs w:val="20"/>
          <w:lang w:val="en-US"/>
        </w:rPr>
        <w:t>M</w:t>
      </w:r>
      <w:r w:rsidR="0082639C" w:rsidRPr="00474F54">
        <w:rPr>
          <w:rFonts w:asciiTheme="minorHAnsi" w:hAnsiTheme="minorHAnsi" w:cstheme="minorHAnsi"/>
          <w:color w:val="000000"/>
          <w:szCs w:val="20"/>
          <w:lang w:val="en-US"/>
        </w:rPr>
        <w:t>essenger</w:t>
      </w:r>
      <w:r w:rsidRPr="00474F54">
        <w:rPr>
          <w:rFonts w:asciiTheme="minorHAnsi" w:hAnsiTheme="minorHAnsi" w:cstheme="minorHAnsi"/>
          <w:color w:val="000000"/>
          <w:szCs w:val="20"/>
          <w:lang w:val="en-US"/>
        </w:rPr>
        <w:t xml:space="preserve"> etc. Currently users don’t have a possibility to collect and document all information at one place no matter which communication technology they are using. Currently it is also not possible to analyze these messages and give adequate </w:t>
      </w:r>
      <w:r w:rsidR="00854E8A" w:rsidRPr="00474F54">
        <w:rPr>
          <w:rFonts w:asciiTheme="minorHAnsi" w:hAnsiTheme="minorHAnsi" w:cstheme="minorHAnsi"/>
          <w:color w:val="000000"/>
          <w:szCs w:val="20"/>
          <w:lang w:val="en-US"/>
        </w:rPr>
        <w:t xml:space="preserve">negotiation </w:t>
      </w:r>
      <w:r w:rsidRPr="00474F54">
        <w:rPr>
          <w:rFonts w:asciiTheme="minorHAnsi" w:hAnsiTheme="minorHAnsi" w:cstheme="minorHAnsi"/>
          <w:color w:val="000000"/>
          <w:szCs w:val="20"/>
          <w:lang w:val="en-US"/>
        </w:rPr>
        <w:t>support to users.</w:t>
      </w:r>
    </w:p>
    <w:p w:rsidR="00F7081D" w:rsidRPr="00474F54" w:rsidRDefault="00F7081D" w:rsidP="00E31743">
      <w:pPr>
        <w:rPr>
          <w:rFonts w:asciiTheme="minorHAnsi" w:hAnsiTheme="minorHAnsi" w:cstheme="minorHAnsi"/>
          <w:color w:val="000000"/>
          <w:szCs w:val="20"/>
          <w:lang w:val="en-US"/>
        </w:rPr>
      </w:pPr>
    </w:p>
    <w:p w:rsidR="00F7081D" w:rsidRPr="00474F54" w:rsidRDefault="00F7081D" w:rsidP="00E31743">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Online negotiators can be purchasers, suppliers, sales-men, lawyers, </w:t>
      </w:r>
      <w:r w:rsidR="0061621A" w:rsidRPr="00474F54">
        <w:rPr>
          <w:rFonts w:asciiTheme="minorHAnsi" w:hAnsiTheme="minorHAnsi" w:cstheme="minorHAnsi"/>
          <w:color w:val="000000"/>
          <w:szCs w:val="20"/>
          <w:lang w:val="en-US"/>
        </w:rPr>
        <w:t>HR agents, business-men etc. that need to negotiate about goods and services that are purchased and sold, contract details</w:t>
      </w:r>
      <w:r w:rsidR="00854E8A" w:rsidRPr="00474F54">
        <w:rPr>
          <w:rFonts w:asciiTheme="minorHAnsi" w:hAnsiTheme="minorHAnsi" w:cstheme="minorHAnsi"/>
          <w:color w:val="000000"/>
          <w:szCs w:val="20"/>
          <w:lang w:val="en-US"/>
        </w:rPr>
        <w:t>, salary packages</w:t>
      </w:r>
      <w:r w:rsidR="0061621A" w:rsidRPr="00474F54">
        <w:rPr>
          <w:rFonts w:asciiTheme="minorHAnsi" w:hAnsiTheme="minorHAnsi" w:cstheme="minorHAnsi"/>
          <w:color w:val="000000"/>
          <w:szCs w:val="20"/>
          <w:lang w:val="en-US"/>
        </w:rPr>
        <w:t>, co-operation agreements, etc. and already</w:t>
      </w:r>
      <w:r w:rsidR="00854E8A" w:rsidRPr="00474F54">
        <w:rPr>
          <w:rFonts w:asciiTheme="minorHAnsi" w:hAnsiTheme="minorHAnsi" w:cstheme="minorHAnsi"/>
          <w:color w:val="000000"/>
          <w:szCs w:val="20"/>
          <w:lang w:val="en-US"/>
        </w:rPr>
        <w:t xml:space="preserve"> do this us</w:t>
      </w:r>
      <w:r w:rsidR="0082639C" w:rsidRPr="00474F54">
        <w:rPr>
          <w:rFonts w:asciiTheme="minorHAnsi" w:hAnsiTheme="minorHAnsi" w:cstheme="minorHAnsi"/>
          <w:color w:val="000000"/>
          <w:szCs w:val="20"/>
          <w:lang w:val="en-US"/>
        </w:rPr>
        <w:t>ing electronic media such as E-m</w:t>
      </w:r>
      <w:r w:rsidR="00854E8A" w:rsidRPr="00474F54">
        <w:rPr>
          <w:rFonts w:asciiTheme="minorHAnsi" w:hAnsiTheme="minorHAnsi" w:cstheme="minorHAnsi"/>
          <w:color w:val="000000"/>
          <w:szCs w:val="20"/>
          <w:lang w:val="en-US"/>
        </w:rPr>
        <w:t>ail.</w:t>
      </w:r>
    </w:p>
    <w:p w:rsidR="0061621A" w:rsidRPr="00474F54" w:rsidRDefault="0061621A" w:rsidP="00E31743">
      <w:pPr>
        <w:rPr>
          <w:rFonts w:asciiTheme="minorHAnsi" w:hAnsiTheme="minorHAnsi" w:cstheme="minorHAnsi"/>
          <w:color w:val="000000"/>
          <w:szCs w:val="20"/>
          <w:lang w:val="en-US"/>
        </w:rPr>
      </w:pPr>
    </w:p>
    <w:p w:rsidR="0061621A" w:rsidRPr="00474F54" w:rsidRDefault="0061621A" w:rsidP="00E31743">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Core features of </w:t>
      </w:r>
      <w:r w:rsidR="00976B62" w:rsidRPr="00474F54">
        <w:rPr>
          <w:rFonts w:asciiTheme="minorHAnsi" w:hAnsiTheme="minorHAnsi" w:cstheme="minorHAnsi"/>
          <w:color w:val="000000"/>
          <w:szCs w:val="20"/>
          <w:lang w:val="en-US"/>
        </w:rPr>
        <w:t>the Negotiation FrameW</w:t>
      </w:r>
      <w:r w:rsidRPr="00474F54">
        <w:rPr>
          <w:rFonts w:asciiTheme="minorHAnsi" w:hAnsiTheme="minorHAnsi" w:cstheme="minorHAnsi"/>
          <w:color w:val="000000"/>
          <w:szCs w:val="20"/>
          <w:lang w:val="en-US"/>
        </w:rPr>
        <w:t>ork are:</w:t>
      </w:r>
    </w:p>
    <w:p w:rsidR="0061621A" w:rsidRPr="00474F54" w:rsidRDefault="0061621A" w:rsidP="00E31743">
      <w:pPr>
        <w:rPr>
          <w:rFonts w:asciiTheme="minorHAnsi" w:hAnsiTheme="minorHAnsi" w:cstheme="minorHAnsi"/>
          <w:color w:val="000000"/>
          <w:szCs w:val="20"/>
          <w:lang w:val="en-US"/>
        </w:rPr>
      </w:pPr>
    </w:p>
    <w:p w:rsidR="0061621A" w:rsidRPr="00474F54" w:rsidRDefault="0061621A" w:rsidP="001415CB">
      <w:pPr>
        <w:pStyle w:val="Listenabsatz"/>
        <w:numPr>
          <w:ilvl w:val="0"/>
          <w:numId w:val="1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To allow users to t</w:t>
      </w:r>
      <w:r w:rsidR="00976B62" w:rsidRPr="00474F54">
        <w:rPr>
          <w:rFonts w:asciiTheme="minorHAnsi" w:hAnsiTheme="minorHAnsi" w:cstheme="minorHAnsi"/>
          <w:color w:val="000000"/>
          <w:szCs w:val="20"/>
          <w:lang w:val="en-US"/>
        </w:rPr>
        <w:t xml:space="preserve">rack and collect information messages from different communication channels (e.g. </w:t>
      </w:r>
      <w:r w:rsidR="00854E8A" w:rsidRPr="00474F54">
        <w:rPr>
          <w:rFonts w:asciiTheme="minorHAnsi" w:hAnsiTheme="minorHAnsi" w:cstheme="minorHAnsi"/>
          <w:color w:val="000000"/>
          <w:szCs w:val="20"/>
          <w:lang w:val="en-US"/>
        </w:rPr>
        <w:t xml:space="preserve">from </w:t>
      </w:r>
      <w:r w:rsidR="00976B62" w:rsidRPr="00474F54">
        <w:rPr>
          <w:rFonts w:asciiTheme="minorHAnsi" w:hAnsiTheme="minorHAnsi" w:cstheme="minorHAnsi"/>
          <w:color w:val="000000"/>
          <w:szCs w:val="20"/>
          <w:lang w:val="en-US"/>
        </w:rPr>
        <w:t>Outlook)</w:t>
      </w:r>
    </w:p>
    <w:p w:rsidR="00976B62" w:rsidRPr="00474F54" w:rsidRDefault="00976B62" w:rsidP="001415CB">
      <w:pPr>
        <w:pStyle w:val="Listenabsatz"/>
        <w:numPr>
          <w:ilvl w:val="0"/>
          <w:numId w:val="1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Activate negotiation support</w:t>
      </w:r>
      <w:r w:rsidR="00854E8A" w:rsidRPr="00474F54">
        <w:rPr>
          <w:rFonts w:asciiTheme="minorHAnsi" w:hAnsiTheme="minorHAnsi" w:cstheme="minorHAnsi"/>
          <w:color w:val="000000"/>
          <w:szCs w:val="20"/>
          <w:lang w:val="en-US"/>
        </w:rPr>
        <w:t xml:space="preserve"> when the users need it</w:t>
      </w:r>
    </w:p>
    <w:p w:rsidR="00976B62" w:rsidRPr="00474F54" w:rsidRDefault="00976B62" w:rsidP="001415CB">
      <w:pPr>
        <w:pStyle w:val="Listenabsatz"/>
        <w:numPr>
          <w:ilvl w:val="0"/>
          <w:numId w:val="1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a suitable set of support Apps</w:t>
      </w:r>
      <w:r w:rsidR="00854E8A" w:rsidRPr="00474F54">
        <w:rPr>
          <w:rFonts w:asciiTheme="minorHAnsi" w:hAnsiTheme="minorHAnsi" w:cstheme="minorHAnsi"/>
          <w:color w:val="000000"/>
          <w:szCs w:val="20"/>
          <w:lang w:val="en-US"/>
        </w:rPr>
        <w:t xml:space="preserve"> that fits to the current negotiation event or situation</w:t>
      </w:r>
    </w:p>
    <w:p w:rsidR="00976B62" w:rsidRPr="00474F54" w:rsidRDefault="00976B62" w:rsidP="001415CB">
      <w:pPr>
        <w:pStyle w:val="Listenabsatz"/>
        <w:numPr>
          <w:ilvl w:val="0"/>
          <w:numId w:val="1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Adjust the settings of the support Apps</w:t>
      </w:r>
      <w:r w:rsidR="00854E8A" w:rsidRPr="00474F54">
        <w:rPr>
          <w:rFonts w:asciiTheme="minorHAnsi" w:hAnsiTheme="minorHAnsi" w:cstheme="minorHAnsi"/>
          <w:color w:val="000000"/>
          <w:szCs w:val="20"/>
          <w:lang w:val="en-US"/>
        </w:rPr>
        <w:t xml:space="preserve"> to assure good support</w:t>
      </w:r>
    </w:p>
    <w:p w:rsidR="00976B62" w:rsidRPr="00474F54" w:rsidRDefault="00976B62" w:rsidP="001415CB">
      <w:pPr>
        <w:pStyle w:val="Listenabsatz"/>
        <w:numPr>
          <w:ilvl w:val="0"/>
          <w:numId w:val="1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Receive negotiation support messages</w:t>
      </w:r>
      <w:r w:rsidR="00854E8A" w:rsidRPr="00474F54">
        <w:rPr>
          <w:rFonts w:asciiTheme="minorHAnsi" w:hAnsiTheme="minorHAnsi" w:cstheme="minorHAnsi"/>
          <w:color w:val="000000"/>
          <w:szCs w:val="20"/>
          <w:lang w:val="en-US"/>
        </w:rPr>
        <w:t xml:space="preserve"> (provided by Apps) during ongoing negotiations</w:t>
      </w:r>
    </w:p>
    <w:p w:rsidR="00976B62" w:rsidRPr="00474F54" w:rsidRDefault="00854E8A" w:rsidP="001415CB">
      <w:pPr>
        <w:pStyle w:val="Listenabsatz"/>
        <w:numPr>
          <w:ilvl w:val="0"/>
          <w:numId w:val="1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View and m</w:t>
      </w:r>
      <w:r w:rsidR="00976B62" w:rsidRPr="00474F54">
        <w:rPr>
          <w:rFonts w:asciiTheme="minorHAnsi" w:hAnsiTheme="minorHAnsi" w:cstheme="minorHAnsi"/>
          <w:color w:val="000000"/>
          <w:szCs w:val="20"/>
          <w:lang w:val="en-US"/>
        </w:rPr>
        <w:t>anage negotiations (ongoing, past)</w:t>
      </w:r>
    </w:p>
    <w:p w:rsidR="00854E8A" w:rsidRPr="00474F54" w:rsidRDefault="00854E8A" w:rsidP="001415CB">
      <w:pPr>
        <w:pStyle w:val="Listenabsatz"/>
        <w:numPr>
          <w:ilvl w:val="0"/>
          <w:numId w:val="1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See all details of a negotiation event</w:t>
      </w:r>
    </w:p>
    <w:p w:rsidR="00B76D59" w:rsidRPr="00474F54" w:rsidRDefault="00B76D59" w:rsidP="00B76D59">
      <w:pPr>
        <w:pStyle w:val="berschrift2"/>
        <w:numPr>
          <w:ilvl w:val="1"/>
          <w:numId w:val="1"/>
        </w:numPr>
        <w:rPr>
          <w:rFonts w:asciiTheme="minorHAnsi" w:hAnsiTheme="minorHAnsi" w:cstheme="minorHAnsi"/>
        </w:rPr>
      </w:pPr>
      <w:bookmarkStart w:id="15" w:name="_Toc257880849"/>
      <w:r w:rsidRPr="00474F54">
        <w:rPr>
          <w:rFonts w:asciiTheme="minorHAnsi" w:hAnsiTheme="minorHAnsi" w:cstheme="minorHAnsi"/>
        </w:rPr>
        <w:t>Reference</w:t>
      </w:r>
      <w:r w:rsidR="00976B62" w:rsidRPr="00474F54">
        <w:rPr>
          <w:rFonts w:asciiTheme="minorHAnsi" w:hAnsiTheme="minorHAnsi" w:cstheme="minorHAnsi"/>
        </w:rPr>
        <w:t>s</w:t>
      </w:r>
      <w:bookmarkEnd w:id="15"/>
    </w:p>
    <w:p w:rsidR="00976B62" w:rsidRPr="00474F54" w:rsidRDefault="00976B62" w:rsidP="00CF03E3">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citPOINT coding standards documents have to be considered in all coding activities.</w:t>
      </w:r>
    </w:p>
    <w:p w:rsidR="00E31743" w:rsidRPr="00474F54" w:rsidRDefault="00E31743" w:rsidP="00E31743">
      <w:pPr>
        <w:pStyle w:val="berschrift2"/>
        <w:numPr>
          <w:ilvl w:val="1"/>
          <w:numId w:val="1"/>
        </w:numPr>
        <w:rPr>
          <w:rFonts w:asciiTheme="minorHAnsi" w:hAnsiTheme="minorHAnsi" w:cstheme="minorHAnsi"/>
        </w:rPr>
      </w:pPr>
      <w:bookmarkStart w:id="16" w:name="_Toc257880850"/>
      <w:bookmarkStart w:id="17" w:name="GeneralConstraints"/>
      <w:r w:rsidRPr="00474F54">
        <w:rPr>
          <w:rFonts w:asciiTheme="minorHAnsi" w:hAnsiTheme="minorHAnsi" w:cstheme="minorHAnsi"/>
        </w:rPr>
        <w:t>General Constraints</w:t>
      </w:r>
      <w:bookmarkEnd w:id="16"/>
    </w:p>
    <w:bookmarkEnd w:id="17"/>
    <w:p w:rsidR="00A1311D" w:rsidRPr="00474F54" w:rsidRDefault="00A1311D" w:rsidP="00A1311D">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Windows 7+</w:t>
      </w:r>
    </w:p>
    <w:p w:rsidR="006404DA" w:rsidRPr="00474F54" w:rsidRDefault="006404DA" w:rsidP="006404DA">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Silverlight 4+</w:t>
      </w:r>
    </w:p>
    <w:p w:rsidR="006404DA" w:rsidRPr="00474F54" w:rsidRDefault="006404DA" w:rsidP="006404DA">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Discourse Based Technology </w:t>
      </w:r>
      <w:r w:rsidR="001813AB" w:rsidRPr="00474F54">
        <w:rPr>
          <w:rFonts w:asciiTheme="minorHAnsi" w:hAnsiTheme="minorHAnsi" w:cstheme="minorHAnsi"/>
          <w:color w:val="000000"/>
          <w:szCs w:val="20"/>
          <w:lang w:val="en-US"/>
        </w:rPr>
        <w:t>(used by</w:t>
      </w:r>
      <w:r w:rsidR="004C6091" w:rsidRPr="00474F54">
        <w:rPr>
          <w:rFonts w:asciiTheme="minorHAnsi" w:hAnsiTheme="minorHAnsi" w:cstheme="minorHAnsi"/>
          <w:color w:val="000000"/>
          <w:szCs w:val="20"/>
          <w:lang w:val="en-US"/>
        </w:rPr>
        <w:t xml:space="preserve"> Vienna</w:t>
      </w:r>
      <w:r w:rsidR="001813AB" w:rsidRPr="00474F54">
        <w:rPr>
          <w:rFonts w:asciiTheme="minorHAnsi" w:hAnsiTheme="minorHAnsi" w:cstheme="minorHAnsi"/>
          <w:color w:val="000000"/>
          <w:szCs w:val="20"/>
          <w:lang w:val="en-US"/>
        </w:rPr>
        <w:t xml:space="preserve"> </w:t>
      </w:r>
      <w:r w:rsidR="004C6091" w:rsidRPr="00474F54">
        <w:rPr>
          <w:rFonts w:asciiTheme="minorHAnsi" w:hAnsiTheme="minorHAnsi" w:cstheme="minorHAnsi"/>
          <w:color w:val="000000"/>
          <w:szCs w:val="20"/>
          <w:lang w:val="en-US"/>
        </w:rPr>
        <w:t xml:space="preserve">University </w:t>
      </w:r>
      <w:r w:rsidR="001813AB" w:rsidRPr="00474F54">
        <w:rPr>
          <w:rFonts w:asciiTheme="minorHAnsi" w:hAnsiTheme="minorHAnsi" w:cstheme="minorHAnsi"/>
          <w:color w:val="000000"/>
          <w:szCs w:val="20"/>
          <w:lang w:val="en-US"/>
        </w:rPr>
        <w:t xml:space="preserve">of </w:t>
      </w:r>
      <w:r w:rsidR="004C6091" w:rsidRPr="00474F54">
        <w:rPr>
          <w:rFonts w:asciiTheme="minorHAnsi" w:hAnsiTheme="minorHAnsi" w:cstheme="minorHAnsi"/>
          <w:color w:val="000000"/>
          <w:szCs w:val="20"/>
          <w:lang w:val="en-US"/>
        </w:rPr>
        <w:t>Technology</w:t>
      </w:r>
      <w:r w:rsidR="001813AB" w:rsidRPr="00474F54">
        <w:rPr>
          <w:rFonts w:asciiTheme="minorHAnsi" w:hAnsiTheme="minorHAnsi" w:cstheme="minorHAnsi"/>
          <w:color w:val="000000"/>
          <w:szCs w:val="20"/>
          <w:lang w:val="en-US"/>
        </w:rPr>
        <w:t xml:space="preserve"> for Mobile Add-on)</w:t>
      </w:r>
    </w:p>
    <w:p w:rsidR="00514B17" w:rsidRPr="00474F54" w:rsidRDefault="00A1311D" w:rsidP="00514B17">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SQL Server 2008+</w:t>
      </w:r>
      <w:r w:rsidR="006404DA" w:rsidRPr="00474F54">
        <w:rPr>
          <w:rFonts w:asciiTheme="minorHAnsi" w:hAnsiTheme="minorHAnsi" w:cstheme="minorHAnsi"/>
          <w:color w:val="000000"/>
          <w:szCs w:val="20"/>
          <w:lang w:val="en-US"/>
        </w:rPr>
        <w:t>/ IIS 7.5+</w:t>
      </w:r>
    </w:p>
    <w:p w:rsidR="00AA0BBC" w:rsidRPr="00474F54" w:rsidRDefault="00AA0BBC" w:rsidP="001813AB">
      <w:pPr>
        <w:rPr>
          <w:rFonts w:asciiTheme="minorHAnsi" w:hAnsiTheme="minorHAnsi" w:cstheme="minorHAnsi"/>
          <w:color w:val="000000"/>
          <w:szCs w:val="20"/>
          <w:lang w:val="en-US"/>
        </w:rPr>
      </w:pPr>
      <w:bookmarkStart w:id="18" w:name="GoalsandGuidelines"/>
      <w:r w:rsidRPr="00474F54">
        <w:rPr>
          <w:rFonts w:asciiTheme="minorHAnsi" w:hAnsiTheme="minorHAnsi" w:cstheme="minorHAnsi"/>
          <w:color w:val="000000"/>
          <w:szCs w:val="20"/>
          <w:lang w:val="en-US"/>
        </w:rPr>
        <w:t>SharePoint</w:t>
      </w:r>
      <w:r w:rsidR="004E0847" w:rsidRPr="00474F54">
        <w:rPr>
          <w:rFonts w:asciiTheme="minorHAnsi" w:hAnsiTheme="minorHAnsi" w:cstheme="minorHAnsi"/>
          <w:color w:val="000000"/>
          <w:szCs w:val="20"/>
          <w:lang w:val="en-US"/>
        </w:rPr>
        <w:t xml:space="preserve"> </w:t>
      </w:r>
      <w:r w:rsidR="001813AB" w:rsidRPr="00474F54">
        <w:rPr>
          <w:rFonts w:asciiTheme="minorHAnsi" w:hAnsiTheme="minorHAnsi" w:cstheme="minorHAnsi"/>
          <w:color w:val="000000"/>
          <w:szCs w:val="20"/>
          <w:lang w:val="en-US"/>
        </w:rPr>
        <w:t xml:space="preserve">Services </w:t>
      </w:r>
      <w:r w:rsidR="004E0847" w:rsidRPr="00474F54">
        <w:rPr>
          <w:rFonts w:asciiTheme="minorHAnsi" w:hAnsiTheme="minorHAnsi" w:cstheme="minorHAnsi"/>
          <w:color w:val="000000"/>
          <w:szCs w:val="20"/>
          <w:lang w:val="en-US"/>
        </w:rPr>
        <w:t>2010+</w:t>
      </w:r>
      <w:r w:rsidRPr="00474F54">
        <w:rPr>
          <w:rFonts w:asciiTheme="minorHAnsi" w:hAnsiTheme="minorHAnsi" w:cstheme="minorHAnsi"/>
          <w:color w:val="000000"/>
          <w:szCs w:val="20"/>
          <w:lang w:val="en-US"/>
        </w:rPr>
        <w:t xml:space="preserve"> </w:t>
      </w:r>
      <w:r w:rsidR="00E46201" w:rsidRPr="00474F54">
        <w:rPr>
          <w:rFonts w:asciiTheme="minorHAnsi" w:hAnsiTheme="minorHAnsi" w:cstheme="minorHAnsi"/>
          <w:color w:val="000000"/>
          <w:szCs w:val="20"/>
          <w:lang w:val="en-US"/>
        </w:rPr>
        <w:t xml:space="preserve">and/or SharePoint Online </w:t>
      </w:r>
      <w:r w:rsidRPr="00474F54">
        <w:rPr>
          <w:rFonts w:asciiTheme="minorHAnsi" w:hAnsiTheme="minorHAnsi" w:cstheme="minorHAnsi"/>
          <w:color w:val="000000"/>
          <w:szCs w:val="20"/>
          <w:lang w:val="en-US"/>
        </w:rPr>
        <w:t xml:space="preserve">(to be </w:t>
      </w:r>
      <w:r w:rsidR="00EA36D8" w:rsidRPr="00474F54">
        <w:rPr>
          <w:rFonts w:asciiTheme="minorHAnsi" w:hAnsiTheme="minorHAnsi" w:cstheme="minorHAnsi"/>
          <w:color w:val="000000"/>
          <w:szCs w:val="20"/>
          <w:lang w:val="en-US"/>
        </w:rPr>
        <w:t>defined</w:t>
      </w:r>
      <w:r w:rsidR="001813AB" w:rsidRPr="00474F54">
        <w:rPr>
          <w:rFonts w:asciiTheme="minorHAnsi" w:hAnsiTheme="minorHAnsi" w:cstheme="minorHAnsi"/>
          <w:color w:val="000000"/>
          <w:szCs w:val="20"/>
          <w:lang w:val="en-US"/>
        </w:rPr>
        <w:t xml:space="preserve"> in Technical Design Document</w:t>
      </w:r>
      <w:r w:rsidRPr="00474F54">
        <w:rPr>
          <w:rFonts w:asciiTheme="minorHAnsi" w:hAnsiTheme="minorHAnsi" w:cstheme="minorHAnsi"/>
          <w:color w:val="000000"/>
          <w:szCs w:val="20"/>
          <w:lang w:val="en-US"/>
        </w:rPr>
        <w:t>)</w:t>
      </w:r>
    </w:p>
    <w:p w:rsidR="00E31743" w:rsidRPr="00474F54" w:rsidRDefault="00E31743" w:rsidP="00E31743">
      <w:pPr>
        <w:pStyle w:val="berschrift2"/>
        <w:numPr>
          <w:ilvl w:val="1"/>
          <w:numId w:val="1"/>
        </w:numPr>
        <w:rPr>
          <w:rFonts w:asciiTheme="minorHAnsi" w:hAnsiTheme="minorHAnsi" w:cstheme="minorHAnsi"/>
        </w:rPr>
      </w:pPr>
      <w:bookmarkStart w:id="19" w:name="_Toc257880851"/>
      <w:bookmarkStart w:id="20" w:name="UsedTechnologies"/>
      <w:bookmarkEnd w:id="18"/>
      <w:r w:rsidRPr="00474F54">
        <w:rPr>
          <w:rFonts w:asciiTheme="minorHAnsi" w:hAnsiTheme="minorHAnsi" w:cstheme="minorHAnsi"/>
        </w:rPr>
        <w:t>Used Technologies</w:t>
      </w:r>
      <w:bookmarkEnd w:id="19"/>
      <w:r w:rsidRPr="00474F54">
        <w:rPr>
          <w:rFonts w:asciiTheme="minorHAnsi" w:hAnsiTheme="minorHAnsi" w:cstheme="minorHAnsi"/>
        </w:rPr>
        <w:t xml:space="preserve"> </w:t>
      </w:r>
    </w:p>
    <w:bookmarkEnd w:id="20"/>
    <w:p w:rsidR="002757F2" w:rsidRPr="00474F54" w:rsidRDefault="00A1311D" w:rsidP="00E31743">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ASP.NET C#</w:t>
      </w:r>
    </w:p>
    <w:p w:rsidR="00514B17" w:rsidRPr="00474F54" w:rsidRDefault="00514B17" w:rsidP="00E31743">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JA</w:t>
      </w:r>
      <w:r w:rsidR="001813AB" w:rsidRPr="00474F54">
        <w:rPr>
          <w:rFonts w:asciiTheme="minorHAnsi" w:hAnsiTheme="minorHAnsi" w:cstheme="minorHAnsi"/>
          <w:color w:val="000000"/>
          <w:szCs w:val="20"/>
          <w:lang w:val="en-US"/>
        </w:rPr>
        <w:t>VA (</w:t>
      </w:r>
      <w:r w:rsidR="004C6091" w:rsidRPr="00474F54">
        <w:rPr>
          <w:rFonts w:asciiTheme="minorHAnsi" w:hAnsiTheme="minorHAnsi" w:cstheme="minorHAnsi"/>
          <w:color w:val="000000"/>
          <w:szCs w:val="20"/>
          <w:lang w:val="en-US"/>
        </w:rPr>
        <w:t>Vienna</w:t>
      </w:r>
      <w:r w:rsidR="001813AB" w:rsidRPr="00474F54">
        <w:rPr>
          <w:rFonts w:asciiTheme="minorHAnsi" w:hAnsiTheme="minorHAnsi" w:cstheme="minorHAnsi"/>
          <w:color w:val="000000"/>
          <w:szCs w:val="20"/>
          <w:lang w:val="en-US"/>
        </w:rPr>
        <w:t xml:space="preserve"> University of </w:t>
      </w:r>
      <w:r w:rsidR="004C6091" w:rsidRPr="00474F54">
        <w:rPr>
          <w:rFonts w:asciiTheme="minorHAnsi" w:hAnsiTheme="minorHAnsi" w:cstheme="minorHAnsi"/>
          <w:color w:val="000000"/>
          <w:szCs w:val="20"/>
          <w:lang w:val="en-US"/>
        </w:rPr>
        <w:t>Technology</w:t>
      </w:r>
      <w:r w:rsidR="001813AB" w:rsidRPr="00474F54">
        <w:rPr>
          <w:rFonts w:asciiTheme="minorHAnsi" w:hAnsiTheme="minorHAnsi" w:cstheme="minorHAnsi"/>
          <w:color w:val="000000"/>
          <w:szCs w:val="20"/>
          <w:lang w:val="en-US"/>
        </w:rPr>
        <w:t>)</w:t>
      </w:r>
    </w:p>
    <w:p w:rsidR="00E31743" w:rsidRPr="00474F54" w:rsidRDefault="00E31743" w:rsidP="00E31743">
      <w:pPr>
        <w:pStyle w:val="berschrift2"/>
        <w:numPr>
          <w:ilvl w:val="1"/>
          <w:numId w:val="1"/>
        </w:numPr>
        <w:rPr>
          <w:rFonts w:asciiTheme="minorHAnsi" w:hAnsiTheme="minorHAnsi" w:cstheme="minorHAnsi"/>
        </w:rPr>
      </w:pPr>
      <w:bookmarkStart w:id="21" w:name="_Toc257880852"/>
      <w:bookmarkStart w:id="22" w:name="UsedFrameworks"/>
      <w:r w:rsidRPr="00474F54">
        <w:rPr>
          <w:rFonts w:asciiTheme="minorHAnsi" w:hAnsiTheme="minorHAnsi" w:cstheme="minorHAnsi"/>
        </w:rPr>
        <w:t>Used Frameworks</w:t>
      </w:r>
      <w:bookmarkEnd w:id="21"/>
    </w:p>
    <w:bookmarkEnd w:id="22"/>
    <w:p w:rsidR="006404DA" w:rsidRPr="00474F54" w:rsidRDefault="006404DA" w:rsidP="00E31743">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Visual Studio 2008</w:t>
      </w:r>
    </w:p>
    <w:p w:rsidR="006404DA" w:rsidRPr="00D90E39" w:rsidRDefault="0041165C" w:rsidP="00E31743">
      <w:pPr>
        <w:rPr>
          <w:rFonts w:asciiTheme="minorHAnsi" w:hAnsiTheme="minorHAnsi" w:cstheme="minorHAnsi"/>
          <w:color w:val="000000"/>
          <w:szCs w:val="20"/>
          <w:lang w:val="en-US"/>
        </w:rPr>
      </w:pPr>
      <w:r w:rsidRPr="00D90E39">
        <w:rPr>
          <w:rFonts w:asciiTheme="minorHAnsi" w:hAnsiTheme="minorHAnsi" w:cstheme="minorHAnsi"/>
          <w:color w:val="000000"/>
          <w:szCs w:val="20"/>
          <w:lang w:val="en-US"/>
        </w:rPr>
        <w:t>Well-known standard Framework (to be defined in Technical Design Document)</w:t>
      </w:r>
    </w:p>
    <w:p w:rsidR="00E31743" w:rsidRPr="00474F54" w:rsidRDefault="00E31743" w:rsidP="00E31743">
      <w:pPr>
        <w:pStyle w:val="berschrift2"/>
        <w:numPr>
          <w:ilvl w:val="1"/>
          <w:numId w:val="1"/>
        </w:numPr>
        <w:rPr>
          <w:rFonts w:asciiTheme="minorHAnsi" w:hAnsiTheme="minorHAnsi" w:cstheme="minorHAnsi"/>
        </w:rPr>
      </w:pPr>
      <w:bookmarkStart w:id="23" w:name="_Toc257880853"/>
      <w:bookmarkStart w:id="24" w:name="SystemContext"/>
      <w:r w:rsidRPr="00474F54">
        <w:rPr>
          <w:rFonts w:asciiTheme="minorHAnsi" w:hAnsiTheme="minorHAnsi" w:cstheme="minorHAnsi"/>
        </w:rPr>
        <w:lastRenderedPageBreak/>
        <w:t>System Context</w:t>
      </w:r>
      <w:bookmarkEnd w:id="23"/>
    </w:p>
    <w:bookmarkEnd w:id="24"/>
    <w:p w:rsidR="005144C2" w:rsidRPr="00474F54" w:rsidRDefault="005144C2" w:rsidP="007D7194">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The three parts of the Negotiation </w:t>
      </w:r>
      <w:r w:rsidR="00F642C7" w:rsidRPr="00474F54">
        <w:rPr>
          <w:rFonts w:asciiTheme="minorHAnsi" w:hAnsiTheme="minorHAnsi" w:cstheme="minorHAnsi"/>
          <w:color w:val="000000"/>
          <w:szCs w:val="20"/>
          <w:lang w:val="en-US"/>
        </w:rPr>
        <w:t>Framework</w:t>
      </w:r>
      <w:r w:rsidRPr="00474F54">
        <w:rPr>
          <w:rFonts w:asciiTheme="minorHAnsi" w:hAnsiTheme="minorHAnsi" w:cstheme="minorHAnsi"/>
          <w:color w:val="000000"/>
          <w:szCs w:val="20"/>
          <w:lang w:val="en-US"/>
        </w:rPr>
        <w:t xml:space="preserve"> must transfer data between each other. The user sends data via the Desktop Add-on interfaces to the </w:t>
      </w:r>
      <w:r w:rsidR="00C31D1F" w:rsidRPr="00474F54">
        <w:rPr>
          <w:rFonts w:asciiTheme="minorHAnsi" w:hAnsiTheme="minorHAnsi" w:cstheme="minorHAnsi"/>
          <w:color w:val="000000"/>
          <w:szCs w:val="20"/>
          <w:lang w:val="en-US"/>
        </w:rPr>
        <w:t>Web P</w:t>
      </w:r>
      <w:r w:rsidRPr="00474F54">
        <w:rPr>
          <w:rFonts w:asciiTheme="minorHAnsi" w:hAnsiTheme="minorHAnsi" w:cstheme="minorHAnsi"/>
          <w:color w:val="000000"/>
          <w:szCs w:val="20"/>
          <w:lang w:val="en-US"/>
        </w:rPr>
        <w:t>latform. This data is used by the Apps to give the user support. The results of the Apps are</w:t>
      </w:r>
      <w:r w:rsidR="007D7194">
        <w:rPr>
          <w:rFonts w:asciiTheme="minorHAnsi" w:hAnsiTheme="minorHAnsi" w:cstheme="minorHAnsi"/>
          <w:color w:val="000000"/>
          <w:szCs w:val="20"/>
          <w:lang w:val="en-US"/>
        </w:rPr>
        <w:t xml:space="preserve"> sent</w:t>
      </w:r>
      <w:r w:rsidR="00C31D1F" w:rsidRPr="00474F54">
        <w:rPr>
          <w:rFonts w:asciiTheme="minorHAnsi" w:hAnsiTheme="minorHAnsi" w:cstheme="minorHAnsi"/>
          <w:color w:val="000000"/>
          <w:szCs w:val="20"/>
          <w:lang w:val="en-US"/>
        </w:rPr>
        <w:t xml:space="preserve"> back to the P</w:t>
      </w:r>
      <w:r w:rsidRPr="00474F54">
        <w:rPr>
          <w:rFonts w:asciiTheme="minorHAnsi" w:hAnsiTheme="minorHAnsi" w:cstheme="minorHAnsi"/>
          <w:color w:val="000000"/>
          <w:szCs w:val="20"/>
          <w:lang w:val="en-US"/>
        </w:rPr>
        <w:t>latform and the user can access the results at the App,</w:t>
      </w:r>
      <w:r w:rsidR="00C31D1F" w:rsidRPr="00474F54">
        <w:rPr>
          <w:rFonts w:asciiTheme="minorHAnsi" w:hAnsiTheme="minorHAnsi" w:cstheme="minorHAnsi"/>
          <w:color w:val="000000"/>
          <w:szCs w:val="20"/>
          <w:lang w:val="en-US"/>
        </w:rPr>
        <w:t xml:space="preserve"> via the P</w:t>
      </w:r>
      <w:r w:rsidRPr="00474F54">
        <w:rPr>
          <w:rFonts w:asciiTheme="minorHAnsi" w:hAnsiTheme="minorHAnsi" w:cstheme="minorHAnsi"/>
          <w:color w:val="000000"/>
          <w:szCs w:val="20"/>
          <w:lang w:val="en-US"/>
        </w:rPr>
        <w:t>latform directly or via the interfaces in his Add-on</w:t>
      </w:r>
      <w:r w:rsidR="004C6091" w:rsidRPr="00474F54">
        <w:rPr>
          <w:rFonts w:asciiTheme="minorHAnsi" w:hAnsiTheme="minorHAnsi" w:cstheme="minorHAnsi"/>
          <w:color w:val="000000"/>
          <w:szCs w:val="20"/>
          <w:lang w:val="en-US"/>
        </w:rPr>
        <w:t>s</w:t>
      </w:r>
      <w:r w:rsidRPr="00474F54">
        <w:rPr>
          <w:rFonts w:asciiTheme="minorHAnsi" w:hAnsiTheme="minorHAnsi" w:cstheme="minorHAnsi"/>
          <w:color w:val="000000"/>
          <w:szCs w:val="20"/>
          <w:lang w:val="en-US"/>
        </w:rPr>
        <w:t xml:space="preserve">. The exact data, which must be </w:t>
      </w:r>
      <w:r w:rsidR="00C31D1F" w:rsidRPr="00474F54">
        <w:rPr>
          <w:rFonts w:asciiTheme="minorHAnsi" w:hAnsiTheme="minorHAnsi" w:cstheme="minorHAnsi"/>
          <w:color w:val="000000"/>
          <w:szCs w:val="20"/>
          <w:lang w:val="en-US"/>
        </w:rPr>
        <w:t>transferred,</w:t>
      </w:r>
      <w:r w:rsidRPr="00474F54">
        <w:rPr>
          <w:rFonts w:asciiTheme="minorHAnsi" w:hAnsiTheme="minorHAnsi" w:cstheme="minorHAnsi"/>
          <w:color w:val="000000"/>
          <w:szCs w:val="20"/>
          <w:lang w:val="en-US"/>
        </w:rPr>
        <w:t xml:space="preserve"> is defin</w:t>
      </w:r>
      <w:r w:rsidR="0029540C" w:rsidRPr="00474F54">
        <w:rPr>
          <w:rFonts w:asciiTheme="minorHAnsi" w:hAnsiTheme="minorHAnsi" w:cstheme="minorHAnsi"/>
          <w:color w:val="000000"/>
          <w:szCs w:val="20"/>
          <w:lang w:val="en-US"/>
        </w:rPr>
        <w:t>ed later on, but in general it is</w:t>
      </w:r>
      <w:r w:rsidRPr="00474F54">
        <w:rPr>
          <w:rFonts w:asciiTheme="minorHAnsi" w:hAnsiTheme="minorHAnsi" w:cstheme="minorHAnsi"/>
          <w:color w:val="000000"/>
          <w:szCs w:val="20"/>
          <w:lang w:val="en-US"/>
        </w:rPr>
        <w:t xml:space="preserve"> numbers, text and graphics.</w:t>
      </w:r>
    </w:p>
    <w:p w:rsidR="00A16B27" w:rsidRPr="00474F54" w:rsidRDefault="00A16B27" w:rsidP="005144C2">
      <w:pPr>
        <w:rPr>
          <w:rFonts w:asciiTheme="minorHAnsi" w:hAnsiTheme="minorHAnsi" w:cstheme="minorHAnsi"/>
          <w:color w:val="000000"/>
          <w:szCs w:val="20"/>
          <w:lang w:val="en-US"/>
        </w:rPr>
      </w:pPr>
    </w:p>
    <w:p w:rsidR="005144C2" w:rsidRPr="00474F54" w:rsidRDefault="005144C2" w:rsidP="005144C2">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As it is planned to </w:t>
      </w:r>
      <w:r w:rsidR="000639C5" w:rsidRPr="00474F54">
        <w:rPr>
          <w:rFonts w:asciiTheme="minorHAnsi" w:hAnsiTheme="minorHAnsi" w:cstheme="minorHAnsi"/>
          <w:color w:val="000000"/>
          <w:szCs w:val="20"/>
          <w:lang w:val="en-US"/>
        </w:rPr>
        <w:t xml:space="preserve">allow any developers to also </w:t>
      </w:r>
      <w:r w:rsidR="0029540C" w:rsidRPr="00474F54">
        <w:rPr>
          <w:rFonts w:asciiTheme="minorHAnsi" w:hAnsiTheme="minorHAnsi" w:cstheme="minorHAnsi"/>
          <w:color w:val="000000"/>
          <w:szCs w:val="20"/>
          <w:lang w:val="en-US"/>
        </w:rPr>
        <w:t>create</w:t>
      </w:r>
      <w:r w:rsidR="000639C5" w:rsidRPr="00474F54">
        <w:rPr>
          <w:rFonts w:asciiTheme="minorHAnsi" w:hAnsiTheme="minorHAnsi" w:cstheme="minorHAnsi"/>
          <w:color w:val="000000"/>
          <w:szCs w:val="20"/>
          <w:lang w:val="en-US"/>
        </w:rPr>
        <w:t xml:space="preserve"> Apps for the Framework there must be a clear </w:t>
      </w:r>
      <w:r w:rsidR="0029540C" w:rsidRPr="00474F54">
        <w:rPr>
          <w:rFonts w:asciiTheme="minorHAnsi" w:hAnsiTheme="minorHAnsi" w:cstheme="minorHAnsi"/>
          <w:color w:val="000000"/>
          <w:szCs w:val="20"/>
          <w:lang w:val="en-US"/>
        </w:rPr>
        <w:t xml:space="preserve">and easy to understand </w:t>
      </w:r>
      <w:r w:rsidR="000639C5" w:rsidRPr="00474F54">
        <w:rPr>
          <w:rFonts w:asciiTheme="minorHAnsi" w:hAnsiTheme="minorHAnsi" w:cstheme="minorHAnsi"/>
          <w:color w:val="000000"/>
          <w:szCs w:val="20"/>
          <w:lang w:val="en-US"/>
        </w:rPr>
        <w:t>documentation</w:t>
      </w:r>
      <w:r w:rsidR="0029540C" w:rsidRPr="00474F54">
        <w:rPr>
          <w:rFonts w:asciiTheme="minorHAnsi" w:hAnsiTheme="minorHAnsi" w:cstheme="minorHAnsi"/>
          <w:color w:val="000000"/>
          <w:szCs w:val="20"/>
          <w:lang w:val="en-US"/>
        </w:rPr>
        <w:t xml:space="preserve"> of the API to inform</w:t>
      </w:r>
      <w:r w:rsidR="000639C5" w:rsidRPr="00474F54">
        <w:rPr>
          <w:rFonts w:asciiTheme="minorHAnsi" w:hAnsiTheme="minorHAnsi" w:cstheme="minorHAnsi"/>
          <w:color w:val="000000"/>
          <w:szCs w:val="20"/>
          <w:lang w:val="en-US"/>
        </w:rPr>
        <w:t xml:space="preserve"> how to interact with Add-on a</w:t>
      </w:r>
      <w:r w:rsidR="00776295" w:rsidRPr="00474F54">
        <w:rPr>
          <w:rFonts w:asciiTheme="minorHAnsi" w:hAnsiTheme="minorHAnsi" w:cstheme="minorHAnsi"/>
          <w:color w:val="000000"/>
          <w:szCs w:val="20"/>
          <w:lang w:val="en-US"/>
        </w:rPr>
        <w:t>nd Web Platform.</w:t>
      </w:r>
    </w:p>
    <w:p w:rsidR="00E31743" w:rsidRPr="00474F54" w:rsidRDefault="005F66BA" w:rsidP="00E31743">
      <w:pPr>
        <w:pStyle w:val="berschrift1"/>
        <w:rPr>
          <w:rFonts w:asciiTheme="minorHAnsi" w:hAnsiTheme="minorHAnsi" w:cstheme="minorHAnsi"/>
        </w:rPr>
      </w:pPr>
      <w:bookmarkStart w:id="25" w:name="SystemRequirements"/>
      <w:r w:rsidRPr="00474F54">
        <w:rPr>
          <w:rFonts w:asciiTheme="minorHAnsi" w:hAnsiTheme="minorHAnsi" w:cstheme="minorHAnsi"/>
          <w:lang w:val="en-US"/>
        </w:rPr>
        <w:br w:type="page"/>
      </w:r>
      <w:r w:rsidR="00E31743" w:rsidRPr="00474F54">
        <w:rPr>
          <w:rFonts w:asciiTheme="minorHAnsi" w:hAnsiTheme="minorHAnsi" w:cstheme="minorHAnsi"/>
        </w:rPr>
        <w:lastRenderedPageBreak/>
        <w:t>System Requirements</w:t>
      </w:r>
      <w:bookmarkEnd w:id="25"/>
      <w:r w:rsidR="00934668" w:rsidRPr="00474F54">
        <w:rPr>
          <w:rFonts w:asciiTheme="minorHAnsi" w:hAnsiTheme="minorHAnsi" w:cstheme="minorHAnsi"/>
        </w:rPr>
        <w:t>/Description</w:t>
      </w:r>
    </w:p>
    <w:p w:rsidR="00E31743" w:rsidRPr="00474F54" w:rsidRDefault="00E31743" w:rsidP="00E31743">
      <w:pPr>
        <w:pStyle w:val="berschrift2"/>
        <w:numPr>
          <w:ilvl w:val="1"/>
          <w:numId w:val="1"/>
        </w:numPr>
        <w:rPr>
          <w:rFonts w:asciiTheme="minorHAnsi" w:hAnsiTheme="minorHAnsi" w:cstheme="minorHAnsi"/>
        </w:rPr>
      </w:pPr>
      <w:bookmarkStart w:id="26" w:name="_Toc257880854"/>
      <w:r w:rsidRPr="00474F54">
        <w:rPr>
          <w:rFonts w:asciiTheme="minorHAnsi" w:hAnsiTheme="minorHAnsi" w:cstheme="minorHAnsi"/>
        </w:rPr>
        <w:t>System Stakeholders/Users</w:t>
      </w:r>
      <w:bookmarkEnd w:id="2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9"/>
        <w:gridCol w:w="6602"/>
      </w:tblGrid>
      <w:tr w:rsidR="00E31743" w:rsidRPr="00474F54" w:rsidTr="005F0E9E">
        <w:tc>
          <w:tcPr>
            <w:tcW w:w="2009" w:type="dxa"/>
          </w:tcPr>
          <w:p w:rsidR="00E31743" w:rsidRPr="00474F54" w:rsidRDefault="00E31743" w:rsidP="00026734">
            <w:pPr>
              <w:jc w:val="center"/>
              <w:rPr>
                <w:rFonts w:asciiTheme="minorHAnsi" w:hAnsiTheme="minorHAnsi" w:cstheme="minorHAnsi"/>
                <w:b/>
                <w:bCs/>
                <w:i/>
                <w:iCs/>
                <w:color w:val="000000"/>
                <w:szCs w:val="20"/>
              </w:rPr>
            </w:pPr>
            <w:r w:rsidRPr="00474F54">
              <w:rPr>
                <w:rFonts w:asciiTheme="minorHAnsi" w:hAnsiTheme="minorHAnsi" w:cstheme="minorHAnsi"/>
                <w:b/>
                <w:bCs/>
                <w:i/>
                <w:iCs/>
                <w:color w:val="000000"/>
                <w:szCs w:val="20"/>
              </w:rPr>
              <w:t>Stakeholder Name</w:t>
            </w:r>
          </w:p>
        </w:tc>
        <w:tc>
          <w:tcPr>
            <w:tcW w:w="6602" w:type="dxa"/>
          </w:tcPr>
          <w:p w:rsidR="00E31743" w:rsidRPr="00474F54" w:rsidRDefault="00E31743" w:rsidP="00026734">
            <w:pPr>
              <w:jc w:val="center"/>
              <w:rPr>
                <w:rFonts w:asciiTheme="minorHAnsi" w:hAnsiTheme="minorHAnsi" w:cstheme="minorHAnsi"/>
                <w:b/>
                <w:bCs/>
                <w:i/>
                <w:iCs/>
                <w:color w:val="000000"/>
                <w:szCs w:val="20"/>
              </w:rPr>
            </w:pPr>
            <w:r w:rsidRPr="00474F54">
              <w:rPr>
                <w:rFonts w:asciiTheme="minorHAnsi" w:hAnsiTheme="minorHAnsi" w:cstheme="minorHAnsi"/>
                <w:b/>
                <w:bCs/>
                <w:i/>
                <w:iCs/>
                <w:color w:val="000000"/>
                <w:szCs w:val="20"/>
              </w:rPr>
              <w:t>Roles</w:t>
            </w:r>
          </w:p>
        </w:tc>
      </w:tr>
      <w:tr w:rsidR="00E31743" w:rsidRPr="00D90E39" w:rsidTr="005F0E9E">
        <w:tc>
          <w:tcPr>
            <w:tcW w:w="2009" w:type="dxa"/>
          </w:tcPr>
          <w:p w:rsidR="00E31743" w:rsidRPr="00474F54" w:rsidRDefault="00AB1B36" w:rsidP="00026734">
            <w:pPr>
              <w:rPr>
                <w:rFonts w:asciiTheme="minorHAnsi" w:hAnsiTheme="minorHAnsi" w:cstheme="minorHAnsi"/>
                <w:i/>
                <w:iCs/>
                <w:color w:val="000000"/>
                <w:szCs w:val="20"/>
              </w:rPr>
            </w:pPr>
            <w:r w:rsidRPr="00474F54">
              <w:rPr>
                <w:rFonts w:asciiTheme="minorHAnsi" w:hAnsiTheme="minorHAnsi" w:cstheme="minorHAnsi"/>
                <w:i/>
                <w:iCs/>
                <w:color w:val="000000"/>
                <w:szCs w:val="20"/>
              </w:rPr>
              <w:t>Admin</w:t>
            </w:r>
          </w:p>
        </w:tc>
        <w:tc>
          <w:tcPr>
            <w:tcW w:w="6602" w:type="dxa"/>
          </w:tcPr>
          <w:p w:rsidR="00E31743" w:rsidRPr="00474F54" w:rsidRDefault="00AB1B36" w:rsidP="00921F1D">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Has the role to administrate the</w:t>
            </w:r>
            <w:r w:rsidR="006350A6" w:rsidRPr="00474F54">
              <w:rPr>
                <w:rFonts w:asciiTheme="minorHAnsi" w:hAnsiTheme="minorHAnsi" w:cstheme="minorHAnsi"/>
                <w:i/>
                <w:iCs/>
                <w:color w:val="000000"/>
                <w:szCs w:val="20"/>
                <w:lang w:val="en-US"/>
              </w:rPr>
              <w:t xml:space="preserve"> User</w:t>
            </w:r>
            <w:r w:rsidR="00415AE4" w:rsidRPr="00474F54">
              <w:rPr>
                <w:rFonts w:asciiTheme="minorHAnsi" w:hAnsiTheme="minorHAnsi" w:cstheme="minorHAnsi"/>
                <w:i/>
                <w:iCs/>
                <w:color w:val="000000"/>
                <w:szCs w:val="20"/>
                <w:lang w:val="en-US"/>
              </w:rPr>
              <w:t>s</w:t>
            </w:r>
          </w:p>
        </w:tc>
      </w:tr>
      <w:tr w:rsidR="00E31743" w:rsidRPr="00D90E39" w:rsidTr="005F0E9E">
        <w:tc>
          <w:tcPr>
            <w:tcW w:w="2009" w:type="dxa"/>
          </w:tcPr>
          <w:p w:rsidR="00E31743" w:rsidRPr="00474F54" w:rsidRDefault="00AB1B36" w:rsidP="00026734">
            <w:pPr>
              <w:rPr>
                <w:rFonts w:asciiTheme="minorHAnsi" w:hAnsiTheme="minorHAnsi" w:cstheme="minorHAnsi"/>
                <w:i/>
                <w:iCs/>
                <w:color w:val="000000"/>
                <w:szCs w:val="20"/>
              </w:rPr>
            </w:pPr>
            <w:r w:rsidRPr="00474F54">
              <w:rPr>
                <w:rFonts w:asciiTheme="minorHAnsi" w:hAnsiTheme="minorHAnsi" w:cstheme="minorHAnsi"/>
                <w:i/>
                <w:iCs/>
                <w:color w:val="000000"/>
                <w:szCs w:val="20"/>
              </w:rPr>
              <w:t>User</w:t>
            </w:r>
          </w:p>
        </w:tc>
        <w:tc>
          <w:tcPr>
            <w:tcW w:w="6602" w:type="dxa"/>
          </w:tcPr>
          <w:p w:rsidR="00E31743" w:rsidRPr="00474F54" w:rsidRDefault="006350A6" w:rsidP="008C071A">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Has the role to</w:t>
            </w:r>
            <w:r w:rsidR="00921F1D" w:rsidRPr="00474F54">
              <w:rPr>
                <w:rFonts w:asciiTheme="minorHAnsi" w:hAnsiTheme="minorHAnsi" w:cstheme="minorHAnsi"/>
                <w:i/>
                <w:iCs/>
                <w:color w:val="000000"/>
                <w:szCs w:val="20"/>
                <w:lang w:val="en-US"/>
              </w:rPr>
              <w:t xml:space="preserve"> negotiate with other peopl</w:t>
            </w:r>
            <w:r w:rsidR="008C071A" w:rsidRPr="00474F54">
              <w:rPr>
                <w:rFonts w:asciiTheme="minorHAnsi" w:hAnsiTheme="minorHAnsi" w:cstheme="minorHAnsi"/>
                <w:i/>
                <w:iCs/>
                <w:color w:val="000000"/>
                <w:szCs w:val="20"/>
                <w:lang w:val="en-US"/>
              </w:rPr>
              <w:t>e</w:t>
            </w:r>
          </w:p>
        </w:tc>
      </w:tr>
    </w:tbl>
    <w:p w:rsidR="000639C5" w:rsidRPr="00474F54" w:rsidRDefault="000639C5" w:rsidP="000639C5">
      <w:pPr>
        <w:rPr>
          <w:rFonts w:asciiTheme="minorHAnsi" w:hAnsiTheme="minorHAnsi" w:cstheme="minorHAnsi"/>
          <w:color w:val="000000"/>
          <w:szCs w:val="20"/>
          <w:lang w:val="en-US"/>
        </w:rPr>
      </w:pPr>
    </w:p>
    <w:p w:rsidR="000639C5" w:rsidRPr="00474F54" w:rsidRDefault="000639C5" w:rsidP="000639C5">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It has to be considered to add more user groups with different roles and rights to the system in later phases; e.g. the Admin could be splitted into two roles: 1) Super Admin 2) Organization Admin. A Usermanagement System is needed </w:t>
      </w:r>
      <w:r w:rsidR="00C31D1F" w:rsidRPr="00474F54">
        <w:rPr>
          <w:rFonts w:asciiTheme="minorHAnsi" w:hAnsiTheme="minorHAnsi" w:cstheme="minorHAnsi"/>
          <w:color w:val="000000"/>
          <w:szCs w:val="20"/>
          <w:lang w:val="en-US"/>
        </w:rPr>
        <w:t xml:space="preserve">in the basic architecture </w:t>
      </w:r>
      <w:r w:rsidRPr="00474F54">
        <w:rPr>
          <w:rFonts w:asciiTheme="minorHAnsi" w:hAnsiTheme="minorHAnsi" w:cstheme="minorHAnsi"/>
          <w:color w:val="000000"/>
          <w:szCs w:val="20"/>
          <w:lang w:val="en-US"/>
        </w:rPr>
        <w:t>as well as a Configuration System that will define the settings in a future phase.</w:t>
      </w:r>
    </w:p>
    <w:p w:rsidR="00E31743" w:rsidRPr="00474F54" w:rsidRDefault="00E31743" w:rsidP="00E31743">
      <w:pPr>
        <w:pStyle w:val="berschrift2"/>
        <w:numPr>
          <w:ilvl w:val="1"/>
          <w:numId w:val="1"/>
        </w:numPr>
        <w:rPr>
          <w:rFonts w:asciiTheme="minorHAnsi" w:hAnsiTheme="minorHAnsi" w:cstheme="minorHAnsi"/>
        </w:rPr>
      </w:pPr>
      <w:bookmarkStart w:id="27" w:name="_Toc257880855"/>
      <w:r w:rsidRPr="00474F54">
        <w:rPr>
          <w:rFonts w:asciiTheme="minorHAnsi" w:hAnsiTheme="minorHAnsi" w:cstheme="minorHAnsi"/>
        </w:rPr>
        <w:t>Stakeholders/Users Requirements</w:t>
      </w:r>
      <w:bookmarkEnd w:id="2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6628"/>
      </w:tblGrid>
      <w:tr w:rsidR="00E31743" w:rsidRPr="00474F54" w:rsidTr="00FC4D87">
        <w:tc>
          <w:tcPr>
            <w:tcW w:w="1983" w:type="dxa"/>
          </w:tcPr>
          <w:p w:rsidR="00E31743" w:rsidRPr="00474F54" w:rsidRDefault="00E31743" w:rsidP="00026734">
            <w:pPr>
              <w:jc w:val="center"/>
              <w:rPr>
                <w:rFonts w:asciiTheme="minorHAnsi" w:hAnsiTheme="minorHAnsi" w:cstheme="minorHAnsi"/>
                <w:b/>
                <w:bCs/>
                <w:i/>
                <w:iCs/>
                <w:color w:val="000000"/>
                <w:szCs w:val="20"/>
              </w:rPr>
            </w:pPr>
            <w:r w:rsidRPr="00474F54">
              <w:rPr>
                <w:rFonts w:asciiTheme="minorHAnsi" w:hAnsiTheme="minorHAnsi" w:cstheme="minorHAnsi"/>
                <w:b/>
                <w:bCs/>
                <w:i/>
                <w:iCs/>
                <w:color w:val="000000"/>
                <w:szCs w:val="20"/>
              </w:rPr>
              <w:t>Stakeholder Name</w:t>
            </w:r>
          </w:p>
        </w:tc>
        <w:tc>
          <w:tcPr>
            <w:tcW w:w="6628" w:type="dxa"/>
          </w:tcPr>
          <w:p w:rsidR="00E31743" w:rsidRPr="00474F54" w:rsidRDefault="00E31743" w:rsidP="00026734">
            <w:pPr>
              <w:jc w:val="center"/>
              <w:rPr>
                <w:rFonts w:asciiTheme="minorHAnsi" w:hAnsiTheme="minorHAnsi" w:cstheme="minorHAnsi"/>
                <w:b/>
                <w:bCs/>
                <w:i/>
                <w:iCs/>
                <w:color w:val="000000"/>
                <w:szCs w:val="20"/>
              </w:rPr>
            </w:pPr>
            <w:r w:rsidRPr="00474F54">
              <w:rPr>
                <w:rFonts w:asciiTheme="minorHAnsi" w:hAnsiTheme="minorHAnsi" w:cstheme="minorHAnsi"/>
                <w:b/>
                <w:bCs/>
                <w:i/>
                <w:iCs/>
                <w:color w:val="000000"/>
                <w:szCs w:val="20"/>
              </w:rPr>
              <w:t>Services</w:t>
            </w:r>
          </w:p>
        </w:tc>
      </w:tr>
      <w:tr w:rsidR="00E31743" w:rsidRPr="00474F54" w:rsidTr="00FC4D87">
        <w:tc>
          <w:tcPr>
            <w:tcW w:w="1983" w:type="dxa"/>
          </w:tcPr>
          <w:p w:rsidR="00E31743" w:rsidRPr="00474F54" w:rsidRDefault="00921F1D" w:rsidP="00026734">
            <w:pPr>
              <w:rPr>
                <w:rFonts w:asciiTheme="minorHAnsi" w:hAnsiTheme="minorHAnsi" w:cstheme="minorHAnsi"/>
                <w:i/>
                <w:iCs/>
                <w:color w:val="000000"/>
                <w:szCs w:val="20"/>
              </w:rPr>
            </w:pPr>
            <w:r w:rsidRPr="00474F54">
              <w:rPr>
                <w:rFonts w:asciiTheme="minorHAnsi" w:hAnsiTheme="minorHAnsi" w:cstheme="minorHAnsi"/>
                <w:i/>
                <w:iCs/>
                <w:color w:val="000000"/>
                <w:szCs w:val="20"/>
              </w:rPr>
              <w:t>Admin</w:t>
            </w:r>
          </w:p>
        </w:tc>
        <w:tc>
          <w:tcPr>
            <w:tcW w:w="6628" w:type="dxa"/>
          </w:tcPr>
          <w:p w:rsidR="00A23F35" w:rsidRPr="00474F54" w:rsidRDefault="00A23F35" w:rsidP="00A23F35">
            <w:pPr>
              <w:tabs>
                <w:tab w:val="clear" w:pos="900"/>
                <w:tab w:val="clear" w:pos="2880"/>
              </w:tabs>
              <w:spacing w:line="240" w:lineRule="auto"/>
              <w:rPr>
                <w:rFonts w:asciiTheme="minorHAnsi" w:hAnsiTheme="minorHAnsi" w:cstheme="minorHAnsi"/>
                <w:b/>
                <w:i/>
                <w:iCs/>
                <w:color w:val="000000"/>
                <w:szCs w:val="20"/>
              </w:rPr>
            </w:pPr>
            <w:r w:rsidRPr="00474F54">
              <w:rPr>
                <w:rFonts w:asciiTheme="minorHAnsi" w:hAnsiTheme="minorHAnsi" w:cstheme="minorHAnsi"/>
                <w:b/>
                <w:i/>
                <w:iCs/>
                <w:color w:val="000000"/>
                <w:szCs w:val="20"/>
              </w:rPr>
              <w:t>Web Platform</w:t>
            </w:r>
          </w:p>
          <w:p w:rsidR="00A23F35" w:rsidRPr="00474F54" w:rsidRDefault="00921F1D" w:rsidP="00921F1D">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Logi</w:t>
            </w:r>
            <w:r w:rsidR="00343B1E" w:rsidRPr="00474F54">
              <w:rPr>
                <w:rFonts w:asciiTheme="minorHAnsi" w:hAnsiTheme="minorHAnsi" w:cstheme="minorHAnsi"/>
                <w:i/>
                <w:iCs/>
                <w:color w:val="000000"/>
                <w:szCs w:val="20"/>
              </w:rPr>
              <w:t>n</w:t>
            </w:r>
          </w:p>
          <w:p w:rsidR="00E41955" w:rsidRPr="00474F54" w:rsidRDefault="00E41955" w:rsidP="00E41955">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Request forgotten Login</w:t>
            </w:r>
          </w:p>
          <w:p w:rsidR="00250992" w:rsidRPr="00474F54" w:rsidRDefault="00250992" w:rsidP="00250992">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edit, delete, search</w:t>
            </w:r>
            <w:r w:rsidR="003235AC" w:rsidRPr="00474F54">
              <w:rPr>
                <w:rFonts w:asciiTheme="minorHAnsi" w:hAnsiTheme="minorHAnsi" w:cstheme="minorHAnsi"/>
                <w:i/>
                <w:iCs/>
                <w:color w:val="000000"/>
                <w:szCs w:val="20"/>
                <w:lang w:val="en-US"/>
              </w:rPr>
              <w:t>/filter</w:t>
            </w:r>
            <w:r w:rsidRPr="00474F54">
              <w:rPr>
                <w:rFonts w:asciiTheme="minorHAnsi" w:hAnsiTheme="minorHAnsi" w:cstheme="minorHAnsi"/>
                <w:i/>
                <w:iCs/>
                <w:color w:val="000000"/>
                <w:szCs w:val="20"/>
                <w:lang w:val="en-US"/>
              </w:rPr>
              <w:t>) Users</w:t>
            </w:r>
          </w:p>
          <w:p w:rsidR="00524022" w:rsidRPr="00474F54" w:rsidRDefault="00524022" w:rsidP="00A23F35">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edit, delete) „My profile“</w:t>
            </w:r>
          </w:p>
          <w:p w:rsidR="00EA22EB" w:rsidRPr="00474F54" w:rsidRDefault="00EA22EB" w:rsidP="00EA22EB">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Logout</w:t>
            </w:r>
          </w:p>
        </w:tc>
      </w:tr>
      <w:tr w:rsidR="00E31743" w:rsidRPr="00474F54" w:rsidTr="00FC4D87">
        <w:tc>
          <w:tcPr>
            <w:tcW w:w="1983" w:type="dxa"/>
          </w:tcPr>
          <w:p w:rsidR="00E31743" w:rsidRPr="00474F54" w:rsidRDefault="00921F1D" w:rsidP="00026734">
            <w:pPr>
              <w:rPr>
                <w:rFonts w:asciiTheme="minorHAnsi" w:hAnsiTheme="minorHAnsi" w:cstheme="minorHAnsi"/>
                <w:i/>
                <w:iCs/>
                <w:color w:val="000000"/>
                <w:szCs w:val="20"/>
              </w:rPr>
            </w:pPr>
            <w:r w:rsidRPr="00474F54">
              <w:rPr>
                <w:rFonts w:asciiTheme="minorHAnsi" w:hAnsiTheme="minorHAnsi" w:cstheme="minorHAnsi"/>
                <w:i/>
                <w:iCs/>
                <w:color w:val="000000"/>
                <w:szCs w:val="20"/>
              </w:rPr>
              <w:t>User</w:t>
            </w:r>
          </w:p>
        </w:tc>
        <w:tc>
          <w:tcPr>
            <w:tcW w:w="6628" w:type="dxa"/>
          </w:tcPr>
          <w:p w:rsidR="00A23F35" w:rsidRPr="00474F54" w:rsidRDefault="00A23F35" w:rsidP="00A23F35">
            <w:pPr>
              <w:tabs>
                <w:tab w:val="clear" w:pos="900"/>
                <w:tab w:val="clear" w:pos="2880"/>
              </w:tabs>
              <w:spacing w:line="240" w:lineRule="auto"/>
              <w:rPr>
                <w:rFonts w:asciiTheme="minorHAnsi" w:hAnsiTheme="minorHAnsi" w:cstheme="minorHAnsi"/>
                <w:b/>
                <w:i/>
                <w:iCs/>
                <w:color w:val="000000"/>
                <w:szCs w:val="20"/>
              </w:rPr>
            </w:pPr>
            <w:r w:rsidRPr="00474F54">
              <w:rPr>
                <w:rFonts w:asciiTheme="minorHAnsi" w:hAnsiTheme="minorHAnsi" w:cstheme="minorHAnsi"/>
                <w:b/>
                <w:i/>
                <w:iCs/>
                <w:color w:val="000000"/>
                <w:szCs w:val="20"/>
              </w:rPr>
              <w:t>Add-on</w:t>
            </w:r>
          </w:p>
          <w:p w:rsidR="00524022" w:rsidRPr="00474F54" w:rsidRDefault="00343B1E" w:rsidP="00343B1E">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Login</w:t>
            </w:r>
          </w:p>
          <w:p w:rsidR="006C3FFA" w:rsidRPr="00474F54" w:rsidRDefault="006C3FFA" w:rsidP="006C3FFA">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start, close, re-open, rename, delete) Negotiations</w:t>
            </w:r>
          </w:p>
          <w:p w:rsidR="00343B1E" w:rsidRPr="00474F54" w:rsidRDefault="00524022" w:rsidP="00343B1E">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a</w:t>
            </w:r>
            <w:r w:rsidR="00E41955" w:rsidRPr="00474F54">
              <w:rPr>
                <w:rFonts w:asciiTheme="minorHAnsi" w:hAnsiTheme="minorHAnsi" w:cstheme="minorHAnsi"/>
                <w:i/>
                <w:iCs/>
                <w:color w:val="000000"/>
                <w:szCs w:val="20"/>
                <w:lang w:val="en-US"/>
              </w:rPr>
              <w:t>ctivate</w:t>
            </w:r>
            <w:r w:rsidR="006C3FFA" w:rsidRPr="00474F54">
              <w:rPr>
                <w:rFonts w:asciiTheme="minorHAnsi" w:hAnsiTheme="minorHAnsi" w:cstheme="minorHAnsi"/>
                <w:i/>
                <w:iCs/>
                <w:color w:val="000000"/>
                <w:szCs w:val="20"/>
                <w:lang w:val="en-US"/>
              </w:rPr>
              <w:t>/</w:t>
            </w:r>
            <w:r w:rsidRPr="00474F54">
              <w:rPr>
                <w:rFonts w:asciiTheme="minorHAnsi" w:hAnsiTheme="minorHAnsi" w:cstheme="minorHAnsi"/>
                <w:i/>
                <w:iCs/>
                <w:color w:val="000000"/>
                <w:szCs w:val="20"/>
                <w:lang w:val="en-US"/>
              </w:rPr>
              <w:t>d</w:t>
            </w:r>
            <w:r w:rsidR="00E41955" w:rsidRPr="00474F54">
              <w:rPr>
                <w:rFonts w:asciiTheme="minorHAnsi" w:hAnsiTheme="minorHAnsi" w:cstheme="minorHAnsi"/>
                <w:i/>
                <w:iCs/>
                <w:color w:val="000000"/>
                <w:szCs w:val="20"/>
                <w:lang w:val="en-US"/>
              </w:rPr>
              <w:t>eactivate</w:t>
            </w:r>
            <w:r w:rsidRPr="00474F54">
              <w:rPr>
                <w:rFonts w:asciiTheme="minorHAnsi" w:hAnsiTheme="minorHAnsi" w:cstheme="minorHAnsi"/>
                <w:i/>
                <w:iCs/>
                <w:color w:val="000000"/>
                <w:szCs w:val="20"/>
                <w:lang w:val="en-US"/>
              </w:rPr>
              <w:t>, configure)</w:t>
            </w:r>
            <w:r w:rsidR="00343B1E" w:rsidRPr="00474F54">
              <w:rPr>
                <w:rFonts w:asciiTheme="minorHAnsi" w:hAnsiTheme="minorHAnsi" w:cstheme="minorHAnsi"/>
                <w:i/>
                <w:iCs/>
                <w:color w:val="000000"/>
                <w:szCs w:val="20"/>
                <w:lang w:val="en-US"/>
              </w:rPr>
              <w:t xml:space="preserve"> Apps</w:t>
            </w:r>
          </w:p>
          <w:p w:rsidR="00B91701" w:rsidRPr="00474F54" w:rsidRDefault="00B91701" w:rsidP="00B91701">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Add text inputs</w:t>
            </w:r>
          </w:p>
          <w:p w:rsidR="00B91701" w:rsidRPr="00474F54" w:rsidRDefault="00B91701" w:rsidP="00B91701">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Logou</w:t>
            </w:r>
            <w:r w:rsidR="00EE5D9C">
              <w:rPr>
                <w:rFonts w:asciiTheme="minorHAnsi" w:hAnsiTheme="minorHAnsi" w:cstheme="minorHAnsi"/>
                <w:i/>
                <w:iCs/>
                <w:color w:val="000000"/>
                <w:szCs w:val="20"/>
              </w:rPr>
              <w:t>t</w:t>
            </w:r>
          </w:p>
          <w:p w:rsidR="00343B1E" w:rsidRPr="00474F54" w:rsidRDefault="00343B1E" w:rsidP="00A23F35">
            <w:pPr>
              <w:tabs>
                <w:tab w:val="clear" w:pos="900"/>
                <w:tab w:val="clear" w:pos="2880"/>
              </w:tabs>
              <w:spacing w:line="240" w:lineRule="auto"/>
              <w:rPr>
                <w:rFonts w:asciiTheme="minorHAnsi" w:hAnsiTheme="minorHAnsi" w:cstheme="minorHAnsi"/>
                <w:i/>
                <w:iCs/>
                <w:color w:val="000000"/>
                <w:szCs w:val="20"/>
                <w:lang w:val="en-US"/>
              </w:rPr>
            </w:pPr>
          </w:p>
          <w:p w:rsidR="00A23F35" w:rsidRPr="00474F54" w:rsidRDefault="00A23F35" w:rsidP="00A23F35">
            <w:pPr>
              <w:tabs>
                <w:tab w:val="clear" w:pos="900"/>
                <w:tab w:val="clear" w:pos="2880"/>
              </w:tabs>
              <w:spacing w:line="240" w:lineRule="auto"/>
              <w:rPr>
                <w:rFonts w:asciiTheme="minorHAnsi" w:hAnsiTheme="minorHAnsi" w:cstheme="minorHAnsi"/>
                <w:b/>
                <w:i/>
                <w:iCs/>
                <w:color w:val="000000"/>
                <w:szCs w:val="20"/>
                <w:lang w:val="en-US"/>
              </w:rPr>
            </w:pPr>
            <w:r w:rsidRPr="00474F54">
              <w:rPr>
                <w:rFonts w:asciiTheme="minorHAnsi" w:hAnsiTheme="minorHAnsi" w:cstheme="minorHAnsi"/>
                <w:b/>
                <w:i/>
                <w:iCs/>
                <w:color w:val="000000"/>
                <w:szCs w:val="20"/>
                <w:lang w:val="en-US"/>
              </w:rPr>
              <w:t>Web Platform</w:t>
            </w:r>
          </w:p>
          <w:p w:rsidR="00B91701" w:rsidRPr="00474F54" w:rsidRDefault="00B91701" w:rsidP="00A23F35">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Quick Register</w:t>
            </w:r>
          </w:p>
          <w:p w:rsidR="00A23F35" w:rsidRPr="00474F54" w:rsidRDefault="00B91701" w:rsidP="00A23F35">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 xml:space="preserve">Full </w:t>
            </w:r>
            <w:r w:rsidR="00A23F35" w:rsidRPr="00474F54">
              <w:rPr>
                <w:rFonts w:asciiTheme="minorHAnsi" w:hAnsiTheme="minorHAnsi" w:cstheme="minorHAnsi"/>
                <w:i/>
                <w:iCs/>
                <w:color w:val="000000"/>
                <w:szCs w:val="20"/>
              </w:rPr>
              <w:t>Register</w:t>
            </w:r>
          </w:p>
          <w:p w:rsidR="00A23F35" w:rsidRPr="00474F54" w:rsidRDefault="00343B1E" w:rsidP="00343B1E">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Login</w:t>
            </w:r>
          </w:p>
          <w:p w:rsidR="00343B1E" w:rsidRPr="00474F54" w:rsidRDefault="00B91701" w:rsidP="00343B1E">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Request forgotten Login</w:t>
            </w:r>
          </w:p>
          <w:p w:rsidR="00B91701" w:rsidRPr="00474F54" w:rsidRDefault="00B91701" w:rsidP="00B91701">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start, close, re-open, rename, delete) Negotiations</w:t>
            </w:r>
          </w:p>
          <w:p w:rsidR="00A23F35" w:rsidRPr="00474F54" w:rsidRDefault="00A23F35" w:rsidP="00C873B6">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delete</w:t>
            </w:r>
            <w:r w:rsidR="00B91701" w:rsidRPr="00474F54">
              <w:rPr>
                <w:rFonts w:asciiTheme="minorHAnsi" w:hAnsiTheme="minorHAnsi" w:cstheme="minorHAnsi"/>
                <w:i/>
                <w:iCs/>
                <w:color w:val="000000"/>
                <w:szCs w:val="20"/>
                <w:lang w:val="en-US"/>
              </w:rPr>
              <w:t>, export</w:t>
            </w:r>
            <w:r w:rsidRPr="00474F54">
              <w:rPr>
                <w:rFonts w:asciiTheme="minorHAnsi" w:hAnsiTheme="minorHAnsi" w:cstheme="minorHAnsi"/>
                <w:i/>
                <w:iCs/>
                <w:color w:val="000000"/>
                <w:szCs w:val="20"/>
                <w:lang w:val="en-US"/>
              </w:rPr>
              <w:t xml:space="preserve">) </w:t>
            </w:r>
            <w:r w:rsidR="00B91701" w:rsidRPr="00474F54">
              <w:rPr>
                <w:rFonts w:asciiTheme="minorHAnsi" w:hAnsiTheme="minorHAnsi" w:cstheme="minorHAnsi"/>
                <w:i/>
                <w:iCs/>
                <w:color w:val="000000"/>
                <w:szCs w:val="20"/>
                <w:lang w:val="en-US"/>
              </w:rPr>
              <w:t>Conversation</w:t>
            </w:r>
            <w:r w:rsidRPr="00474F54">
              <w:rPr>
                <w:rFonts w:asciiTheme="minorHAnsi" w:hAnsiTheme="minorHAnsi" w:cstheme="minorHAnsi"/>
                <w:i/>
                <w:iCs/>
                <w:color w:val="000000"/>
                <w:szCs w:val="20"/>
                <w:lang w:val="en-US"/>
              </w:rPr>
              <w:t xml:space="preserve"> details</w:t>
            </w:r>
          </w:p>
          <w:p w:rsidR="00524022" w:rsidRPr="00474F54" w:rsidRDefault="00EA22EB" w:rsidP="00EA22EB">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activate/</w:t>
            </w:r>
            <w:r w:rsidR="00A23F35" w:rsidRPr="00474F54">
              <w:rPr>
                <w:rFonts w:asciiTheme="minorHAnsi" w:hAnsiTheme="minorHAnsi" w:cstheme="minorHAnsi"/>
                <w:i/>
                <w:iCs/>
                <w:color w:val="000000"/>
                <w:szCs w:val="20"/>
                <w:lang w:val="en-US"/>
              </w:rPr>
              <w:t>deactivate, configure) Apps</w:t>
            </w:r>
          </w:p>
          <w:p w:rsidR="00A23F35" w:rsidRPr="00474F54" w:rsidRDefault="00524022" w:rsidP="00524022">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edit, delete) „My profile“</w:t>
            </w:r>
          </w:p>
          <w:p w:rsidR="00B91701" w:rsidRPr="00474F54" w:rsidRDefault="00B91701" w:rsidP="00B91701">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Logout</w:t>
            </w:r>
          </w:p>
          <w:p w:rsidR="00551966" w:rsidRPr="00474F54" w:rsidRDefault="00551966" w:rsidP="00551966">
            <w:pPr>
              <w:tabs>
                <w:tab w:val="clear" w:pos="900"/>
                <w:tab w:val="clear" w:pos="2880"/>
              </w:tabs>
              <w:spacing w:line="240" w:lineRule="auto"/>
              <w:rPr>
                <w:rFonts w:asciiTheme="minorHAnsi" w:hAnsiTheme="minorHAnsi" w:cstheme="minorHAnsi"/>
                <w:b/>
                <w:i/>
                <w:iCs/>
                <w:color w:val="000000"/>
                <w:szCs w:val="20"/>
                <w:lang w:val="en-US"/>
              </w:rPr>
            </w:pPr>
          </w:p>
          <w:p w:rsidR="00551966" w:rsidRPr="00474F54" w:rsidRDefault="00551966" w:rsidP="00551966">
            <w:pPr>
              <w:tabs>
                <w:tab w:val="clear" w:pos="900"/>
                <w:tab w:val="clear" w:pos="2880"/>
              </w:tabs>
              <w:spacing w:line="240" w:lineRule="auto"/>
              <w:rPr>
                <w:rFonts w:asciiTheme="minorHAnsi" w:hAnsiTheme="minorHAnsi" w:cstheme="minorHAnsi"/>
                <w:b/>
                <w:i/>
                <w:iCs/>
                <w:color w:val="000000"/>
                <w:szCs w:val="20"/>
                <w:lang w:val="en-US"/>
              </w:rPr>
            </w:pPr>
            <w:r w:rsidRPr="00474F54">
              <w:rPr>
                <w:rFonts w:asciiTheme="minorHAnsi" w:hAnsiTheme="minorHAnsi" w:cstheme="minorHAnsi"/>
                <w:b/>
                <w:i/>
                <w:iCs/>
                <w:color w:val="000000"/>
                <w:szCs w:val="20"/>
                <w:lang w:val="en-US"/>
              </w:rPr>
              <w:t>Preference App</w:t>
            </w:r>
          </w:p>
          <w:p w:rsidR="009B038E" w:rsidRPr="00474F54" w:rsidRDefault="00A43637" w:rsidP="00113562">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Login</w:t>
            </w:r>
          </w:p>
          <w:p w:rsidR="00E522C0" w:rsidRPr="00474F54" w:rsidRDefault="00E522C0" w:rsidP="00E522C0">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w:t>
            </w:r>
            <w:r w:rsidR="00A43637" w:rsidRPr="00474F54">
              <w:rPr>
                <w:rFonts w:asciiTheme="minorHAnsi" w:hAnsiTheme="minorHAnsi" w:cstheme="minorHAnsi"/>
                <w:i/>
                <w:iCs/>
                <w:color w:val="000000"/>
                <w:szCs w:val="20"/>
                <w:lang w:val="en-US"/>
              </w:rPr>
              <w:t xml:space="preserve">see, add, rename, </w:t>
            </w:r>
            <w:r w:rsidR="00AD0663" w:rsidRPr="00474F54">
              <w:rPr>
                <w:rFonts w:asciiTheme="minorHAnsi" w:hAnsiTheme="minorHAnsi" w:cstheme="minorHAnsi"/>
                <w:i/>
                <w:iCs/>
                <w:color w:val="000000"/>
                <w:szCs w:val="20"/>
                <w:lang w:val="en-US"/>
              </w:rPr>
              <w:t>delete</w:t>
            </w:r>
            <w:r w:rsidRPr="00474F54">
              <w:rPr>
                <w:rFonts w:asciiTheme="minorHAnsi" w:hAnsiTheme="minorHAnsi" w:cstheme="minorHAnsi"/>
                <w:i/>
                <w:iCs/>
                <w:color w:val="000000"/>
                <w:szCs w:val="20"/>
                <w:lang w:val="en-US"/>
              </w:rPr>
              <w:t>) Preference Sets</w:t>
            </w:r>
          </w:p>
          <w:p w:rsidR="00A43637" w:rsidRPr="00474F54" w:rsidRDefault="00A43637" w:rsidP="00E522C0">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add, delete, edit) Preference Set’s Issues</w:t>
            </w:r>
          </w:p>
          <w:p w:rsidR="00A43637" w:rsidRPr="00474F54" w:rsidRDefault="00A43637" w:rsidP="00A43637">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Manage (see, add, delete, edit) Preference Set’s Values</w:t>
            </w:r>
          </w:p>
          <w:p w:rsidR="00F95620" w:rsidRPr="00474F54" w:rsidRDefault="00F95620" w:rsidP="009B038E">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Add Negotiations to Preference Sets</w:t>
            </w:r>
          </w:p>
          <w:p w:rsidR="009B038E" w:rsidRPr="00474F54" w:rsidRDefault="00A43637" w:rsidP="009B038E">
            <w:pPr>
              <w:numPr>
                <w:ilvl w:val="0"/>
                <w:numId w:val="8"/>
              </w:numPr>
              <w:tabs>
                <w:tab w:val="clear" w:pos="900"/>
                <w:tab w:val="clear" w:pos="2880"/>
              </w:tabs>
              <w:spacing w:line="240" w:lineRule="auto"/>
              <w:rPr>
                <w:rFonts w:asciiTheme="minorHAnsi" w:hAnsiTheme="minorHAnsi" w:cstheme="minorHAnsi"/>
                <w:i/>
                <w:iCs/>
                <w:color w:val="000000"/>
                <w:szCs w:val="20"/>
                <w:lang w:val="en-US"/>
              </w:rPr>
            </w:pPr>
            <w:r w:rsidRPr="00474F54">
              <w:rPr>
                <w:rFonts w:asciiTheme="minorHAnsi" w:hAnsiTheme="minorHAnsi" w:cstheme="minorHAnsi"/>
                <w:i/>
                <w:iCs/>
                <w:color w:val="000000"/>
                <w:szCs w:val="20"/>
                <w:lang w:val="en-US"/>
              </w:rPr>
              <w:t>Add and match data</w:t>
            </w:r>
          </w:p>
          <w:p w:rsidR="009B038E" w:rsidRPr="00474F54" w:rsidRDefault="00113562" w:rsidP="00113562">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lang w:val="en-US"/>
              </w:rPr>
              <w:t>Manage (see, filter, export) Reports</w:t>
            </w:r>
          </w:p>
          <w:p w:rsidR="00551966" w:rsidRPr="00474F54" w:rsidRDefault="00551966" w:rsidP="00A43637">
            <w:pPr>
              <w:numPr>
                <w:ilvl w:val="0"/>
                <w:numId w:val="8"/>
              </w:numPr>
              <w:tabs>
                <w:tab w:val="clear" w:pos="900"/>
                <w:tab w:val="clear" w:pos="2880"/>
              </w:tabs>
              <w:spacing w:line="240" w:lineRule="auto"/>
              <w:rPr>
                <w:rFonts w:asciiTheme="minorHAnsi" w:hAnsiTheme="minorHAnsi" w:cstheme="minorHAnsi"/>
                <w:i/>
                <w:iCs/>
                <w:color w:val="000000"/>
                <w:szCs w:val="20"/>
              </w:rPr>
            </w:pPr>
            <w:r w:rsidRPr="00474F54">
              <w:rPr>
                <w:rFonts w:asciiTheme="minorHAnsi" w:hAnsiTheme="minorHAnsi" w:cstheme="minorHAnsi"/>
                <w:i/>
                <w:iCs/>
                <w:color w:val="000000"/>
                <w:szCs w:val="20"/>
              </w:rPr>
              <w:t>Logout</w:t>
            </w:r>
          </w:p>
        </w:tc>
      </w:tr>
    </w:tbl>
    <w:p w:rsidR="000E184E" w:rsidRPr="00474F54" w:rsidRDefault="00517009" w:rsidP="00423B0F">
      <w:pPr>
        <w:pStyle w:val="berschrift1"/>
        <w:rPr>
          <w:rFonts w:asciiTheme="minorHAnsi" w:hAnsiTheme="minorHAnsi" w:cstheme="minorHAnsi"/>
        </w:rPr>
      </w:pPr>
      <w:r w:rsidRPr="00474F54">
        <w:rPr>
          <w:rFonts w:asciiTheme="minorHAnsi" w:hAnsiTheme="minorHAnsi" w:cstheme="minorHAnsi"/>
          <w:lang w:val="en-US"/>
        </w:rPr>
        <w:br w:type="page"/>
      </w:r>
      <w:r w:rsidR="00D02C00" w:rsidRPr="00474F54">
        <w:rPr>
          <w:rFonts w:asciiTheme="minorHAnsi" w:hAnsiTheme="minorHAnsi" w:cstheme="minorHAnsi"/>
        </w:rPr>
        <w:lastRenderedPageBreak/>
        <w:t xml:space="preserve">System </w:t>
      </w:r>
      <w:r w:rsidR="000E184E" w:rsidRPr="00474F54">
        <w:rPr>
          <w:rFonts w:asciiTheme="minorHAnsi" w:hAnsiTheme="minorHAnsi" w:cstheme="minorHAnsi"/>
        </w:rPr>
        <w:t>Features</w:t>
      </w:r>
    </w:p>
    <w:p w:rsidR="006C3FFA" w:rsidRPr="00474F54" w:rsidRDefault="006C3FFA" w:rsidP="00423B0F">
      <w:pPr>
        <w:pStyle w:val="berschrift2"/>
        <w:numPr>
          <w:ilvl w:val="1"/>
          <w:numId w:val="1"/>
        </w:numPr>
        <w:rPr>
          <w:rFonts w:asciiTheme="minorHAnsi" w:hAnsiTheme="minorHAnsi" w:cstheme="minorHAnsi"/>
        </w:rPr>
      </w:pPr>
      <w:bookmarkStart w:id="28" w:name="_Toc257880856"/>
      <w:r w:rsidRPr="00474F54">
        <w:rPr>
          <w:rFonts w:asciiTheme="minorHAnsi" w:hAnsiTheme="minorHAnsi" w:cstheme="minorHAnsi"/>
        </w:rPr>
        <w:t>Add-on</w:t>
      </w:r>
      <w:bookmarkEnd w:id="28"/>
    </w:p>
    <w:p w:rsidR="006C3FFA" w:rsidRPr="00474F54" w:rsidRDefault="006C3FFA" w:rsidP="002A6F17">
      <w:pPr>
        <w:pStyle w:val="berschrift3"/>
      </w:pPr>
      <w:bookmarkStart w:id="29" w:name="_Toc257880857"/>
      <w:r w:rsidRPr="00474F54">
        <w:t>Login</w:t>
      </w:r>
      <w:bookmarkEnd w:id="29"/>
    </w:p>
    <w:p w:rsidR="006C3FFA" w:rsidRPr="00474F54" w:rsidRDefault="006C3FFA" w:rsidP="001415CB">
      <w:pPr>
        <w:numPr>
          <w:ilvl w:val="0"/>
          <w:numId w:val="1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login to the Add-on</w:t>
      </w:r>
    </w:p>
    <w:p w:rsidR="006C3FFA" w:rsidRPr="00474F54" w:rsidRDefault="006C3FFA" w:rsidP="001415CB">
      <w:pPr>
        <w:numPr>
          <w:ilvl w:val="0"/>
          <w:numId w:val="1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6C3FFA" w:rsidRPr="00474F54" w:rsidRDefault="006C3FFA" w:rsidP="001415CB">
      <w:pPr>
        <w:numPr>
          <w:ilvl w:val="0"/>
          <w:numId w:val="1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registered, application is loaded</w:t>
      </w:r>
    </w:p>
    <w:p w:rsidR="006C3FFA" w:rsidRPr="00474F54" w:rsidRDefault="006C3FFA" w:rsidP="001415CB">
      <w:pPr>
        <w:numPr>
          <w:ilvl w:val="0"/>
          <w:numId w:val="1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EC6CFB" w:rsidRPr="00474F54" w:rsidRDefault="00EC6CFB" w:rsidP="00EC6CFB">
      <w:pPr>
        <w:numPr>
          <w:ilvl w:val="0"/>
          <w:numId w:val="14"/>
        </w:numPr>
        <w:rPr>
          <w:rFonts w:asciiTheme="minorHAnsi" w:hAnsiTheme="minorHAnsi" w:cstheme="minorHAnsi"/>
          <w:bCs/>
          <w:color w:val="000000"/>
          <w:szCs w:val="20"/>
          <w:lang w:val="en-US"/>
        </w:rPr>
      </w:pPr>
      <w:r w:rsidRPr="00474F54">
        <w:rPr>
          <w:rFonts w:asciiTheme="minorHAnsi" w:hAnsiTheme="minorHAnsi" w:cstheme="minorHAnsi"/>
          <w:b/>
          <w:bCs/>
          <w:color w:val="000000"/>
          <w:szCs w:val="20"/>
          <w:lang w:val="en-US"/>
        </w:rPr>
        <w:t>Actions</w:t>
      </w:r>
      <w:r w:rsidRPr="00474F54">
        <w:rPr>
          <w:rFonts w:asciiTheme="minorHAnsi" w:hAnsiTheme="minorHAnsi" w:cstheme="minorHAnsi"/>
          <w:bCs/>
          <w:color w:val="000000"/>
          <w:szCs w:val="20"/>
          <w:lang w:val="en-US"/>
        </w:rPr>
        <w:t xml:space="preserve">: </w:t>
      </w:r>
    </w:p>
    <w:p w:rsidR="00EC6CFB" w:rsidRPr="00474F54" w:rsidRDefault="00EC6CFB" w:rsidP="00EC6CFB">
      <w:pPr>
        <w:numPr>
          <w:ilvl w:val="1"/>
          <w:numId w:val="1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Enter </w:t>
      </w:r>
      <w:r w:rsidR="00CC42B8" w:rsidRPr="00474F54">
        <w:rPr>
          <w:rFonts w:asciiTheme="minorHAnsi" w:hAnsiTheme="minorHAnsi" w:cstheme="minorHAnsi"/>
          <w:color w:val="000000"/>
          <w:szCs w:val="20"/>
          <w:lang w:val="en-US"/>
        </w:rPr>
        <w:t>U</w:t>
      </w:r>
      <w:r w:rsidRPr="00474F54">
        <w:rPr>
          <w:rFonts w:asciiTheme="minorHAnsi" w:hAnsiTheme="minorHAnsi" w:cstheme="minorHAnsi"/>
          <w:color w:val="000000"/>
          <w:szCs w:val="20"/>
          <w:lang w:val="en-US"/>
        </w:rPr>
        <w:t xml:space="preserve">sername, </w:t>
      </w:r>
      <w:r w:rsidR="00CC42B8" w:rsidRPr="00474F54">
        <w:rPr>
          <w:rFonts w:asciiTheme="minorHAnsi" w:hAnsiTheme="minorHAnsi" w:cstheme="minorHAnsi"/>
          <w:color w:val="000000"/>
          <w:szCs w:val="20"/>
          <w:lang w:val="en-US"/>
        </w:rPr>
        <w:t>P</w:t>
      </w:r>
      <w:r w:rsidRPr="00474F54">
        <w:rPr>
          <w:rFonts w:asciiTheme="minorHAnsi" w:hAnsiTheme="minorHAnsi" w:cstheme="minorHAnsi"/>
          <w:color w:val="000000"/>
          <w:szCs w:val="20"/>
          <w:lang w:val="en-US"/>
        </w:rPr>
        <w:t>assword</w:t>
      </w:r>
    </w:p>
    <w:p w:rsidR="00EC6CFB" w:rsidRPr="00474F54" w:rsidRDefault="00EC6CFB" w:rsidP="00EC6CFB">
      <w:pPr>
        <w:numPr>
          <w:ilvl w:val="1"/>
          <w:numId w:val="1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“Login” button</w:t>
      </w:r>
    </w:p>
    <w:p w:rsidR="006C3FFA" w:rsidRPr="00474F54" w:rsidRDefault="006C3FFA" w:rsidP="001415CB">
      <w:pPr>
        <w:numPr>
          <w:ilvl w:val="0"/>
          <w:numId w:val="1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00EA22EB" w:rsidRPr="00474F54">
        <w:rPr>
          <w:rFonts w:asciiTheme="minorHAnsi" w:hAnsiTheme="minorHAnsi" w:cstheme="minorHAnsi"/>
          <w:color w:val="000000"/>
          <w:szCs w:val="20"/>
          <w:lang w:val="en-US"/>
        </w:rPr>
        <w:t xml:space="preserve"> na</w:t>
      </w:r>
    </w:p>
    <w:p w:rsidR="006C3FFA" w:rsidRPr="00474F54" w:rsidRDefault="006C3FFA" w:rsidP="001415CB">
      <w:pPr>
        <w:numPr>
          <w:ilvl w:val="0"/>
          <w:numId w:val="1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User is logged in</w:t>
      </w:r>
    </w:p>
    <w:p w:rsidR="006C3FFA" w:rsidRPr="00474F54" w:rsidRDefault="006C3FFA" w:rsidP="002A6F17">
      <w:pPr>
        <w:pStyle w:val="berschrift3"/>
      </w:pPr>
      <w:bookmarkStart w:id="30" w:name="_Toc257880858"/>
      <w:r w:rsidRPr="00474F54">
        <w:t>Manage Negotiations</w:t>
      </w:r>
      <w:r w:rsidR="00250992" w:rsidRPr="00474F54">
        <w:t xml:space="preserve"> and Conversations</w:t>
      </w:r>
      <w:bookmarkEnd w:id="30"/>
    </w:p>
    <w:p w:rsidR="006C3FFA" w:rsidRPr="00474F54" w:rsidRDefault="006C3FFA" w:rsidP="001415CB">
      <w:pPr>
        <w:numPr>
          <w:ilvl w:val="0"/>
          <w:numId w:val="1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w:t>
      </w:r>
      <w:r w:rsidR="004D7E06" w:rsidRPr="00474F54">
        <w:rPr>
          <w:rFonts w:asciiTheme="minorHAnsi" w:hAnsiTheme="minorHAnsi" w:cstheme="minorHAnsi"/>
          <w:color w:val="000000"/>
          <w:szCs w:val="20"/>
          <w:lang w:val="en-US"/>
        </w:rPr>
        <w:t>(</w:t>
      </w:r>
      <w:r w:rsidRPr="00474F54">
        <w:rPr>
          <w:rFonts w:asciiTheme="minorHAnsi" w:hAnsiTheme="minorHAnsi" w:cstheme="minorHAnsi"/>
          <w:color w:val="000000"/>
          <w:szCs w:val="20"/>
          <w:lang w:val="en-US"/>
        </w:rPr>
        <w:t>see</w:t>
      </w:r>
      <w:r w:rsidR="004D7E06" w:rsidRPr="00474F54">
        <w:rPr>
          <w:rFonts w:asciiTheme="minorHAnsi" w:hAnsiTheme="minorHAnsi" w:cstheme="minorHAnsi"/>
          <w:color w:val="000000"/>
          <w:szCs w:val="20"/>
          <w:lang w:val="en-US"/>
        </w:rPr>
        <w:t>)</w:t>
      </w:r>
      <w:r w:rsidRPr="00474F54">
        <w:rPr>
          <w:rFonts w:asciiTheme="minorHAnsi" w:hAnsiTheme="minorHAnsi" w:cstheme="minorHAnsi"/>
          <w:color w:val="000000"/>
          <w:szCs w:val="20"/>
          <w:lang w:val="en-US"/>
        </w:rPr>
        <w:t xml:space="preserve">, start, close, re-open, rename, and delete </w:t>
      </w:r>
      <w:r w:rsidR="00250992" w:rsidRPr="00474F54">
        <w:rPr>
          <w:rFonts w:asciiTheme="minorHAnsi" w:hAnsiTheme="minorHAnsi" w:cstheme="minorHAnsi"/>
          <w:color w:val="000000"/>
          <w:szCs w:val="20"/>
          <w:lang w:val="en-US"/>
        </w:rPr>
        <w:t>N</w:t>
      </w:r>
      <w:r w:rsidRPr="00474F54">
        <w:rPr>
          <w:rFonts w:asciiTheme="minorHAnsi" w:hAnsiTheme="minorHAnsi" w:cstheme="minorHAnsi"/>
          <w:color w:val="000000"/>
          <w:szCs w:val="20"/>
          <w:lang w:val="en-US"/>
        </w:rPr>
        <w:t>egotiations</w:t>
      </w:r>
      <w:r w:rsidR="00250992" w:rsidRPr="00474F54">
        <w:rPr>
          <w:rFonts w:asciiTheme="minorHAnsi" w:hAnsiTheme="minorHAnsi" w:cstheme="minorHAnsi"/>
          <w:color w:val="000000"/>
          <w:szCs w:val="20"/>
          <w:lang w:val="en-US"/>
        </w:rPr>
        <w:t xml:space="preserve"> and Conversations</w:t>
      </w:r>
    </w:p>
    <w:p w:rsidR="006C3FFA" w:rsidRPr="00474F54" w:rsidRDefault="006C3FFA" w:rsidP="001415CB">
      <w:pPr>
        <w:numPr>
          <w:ilvl w:val="0"/>
          <w:numId w:val="1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6C3FFA" w:rsidRPr="00474F54" w:rsidRDefault="006C3FFA" w:rsidP="001415CB">
      <w:pPr>
        <w:numPr>
          <w:ilvl w:val="0"/>
          <w:numId w:val="1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w:t>
      </w:r>
    </w:p>
    <w:p w:rsidR="006C3FFA" w:rsidRPr="00474F54" w:rsidRDefault="006C3FFA" w:rsidP="001415CB">
      <w:pPr>
        <w:numPr>
          <w:ilvl w:val="0"/>
          <w:numId w:val="1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6C3FFA" w:rsidRPr="00474F54" w:rsidRDefault="006C3FFA" w:rsidP="001415CB">
      <w:pPr>
        <w:numPr>
          <w:ilvl w:val="0"/>
          <w:numId w:val="17"/>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r w:rsidR="00EC6CFB" w:rsidRPr="00474F54">
        <w:rPr>
          <w:rFonts w:asciiTheme="minorHAnsi" w:hAnsiTheme="minorHAnsi" w:cstheme="minorHAnsi"/>
          <w:bCs/>
          <w:color w:val="000000"/>
          <w:szCs w:val="20"/>
          <w:lang w:val="en-US"/>
        </w:rPr>
        <w:t xml:space="preserve"> na</w:t>
      </w:r>
    </w:p>
    <w:p w:rsidR="006C3FFA" w:rsidRPr="00474F54" w:rsidRDefault="006C3FFA" w:rsidP="001415CB">
      <w:pPr>
        <w:numPr>
          <w:ilvl w:val="0"/>
          <w:numId w:val="1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p>
    <w:p w:rsidR="006C3FFA" w:rsidRPr="00474F54" w:rsidRDefault="006C3FFA" w:rsidP="001415CB">
      <w:pPr>
        <w:numPr>
          <w:ilvl w:val="1"/>
          <w:numId w:val="17"/>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1</w:t>
      </w:r>
      <w:r w:rsidR="004D7E06" w:rsidRPr="00474F54">
        <w:rPr>
          <w:rFonts w:asciiTheme="minorHAnsi" w:hAnsiTheme="minorHAnsi" w:cstheme="minorHAnsi"/>
          <w:b/>
          <w:color w:val="000000"/>
          <w:szCs w:val="20"/>
          <w:lang w:val="en-US"/>
        </w:rPr>
        <w:t xml:space="preserve"> (start</w:t>
      </w:r>
      <w:r w:rsidR="00250992" w:rsidRPr="00474F54">
        <w:rPr>
          <w:rFonts w:asciiTheme="minorHAnsi" w:hAnsiTheme="minorHAnsi" w:cstheme="minorHAnsi"/>
          <w:b/>
          <w:color w:val="000000"/>
          <w:szCs w:val="20"/>
          <w:lang w:val="en-US"/>
        </w:rPr>
        <w:t xml:space="preserve"> Negotiations</w:t>
      </w:r>
      <w:r w:rsidR="004D7E06" w:rsidRPr="00474F54">
        <w:rPr>
          <w:rFonts w:asciiTheme="minorHAnsi" w:hAnsiTheme="minorHAnsi" w:cstheme="minorHAnsi"/>
          <w:b/>
          <w:color w:val="000000"/>
          <w:szCs w:val="20"/>
          <w:lang w:val="en-US"/>
        </w:rPr>
        <w:t>)</w:t>
      </w:r>
    </w:p>
    <w:p w:rsidR="006C3FFA" w:rsidRPr="00474F54" w:rsidRDefault="006C3FFA"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“Start New Negotiation” button</w:t>
      </w:r>
    </w:p>
    <w:p w:rsidR="006C3FFA" w:rsidRPr="00474F54" w:rsidRDefault="00EC6CFB"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New Negotiation N</w:t>
      </w:r>
      <w:r w:rsidR="006C3FFA" w:rsidRPr="00474F54">
        <w:rPr>
          <w:rFonts w:asciiTheme="minorHAnsi" w:hAnsiTheme="minorHAnsi" w:cstheme="minorHAnsi"/>
          <w:color w:val="000000"/>
          <w:szCs w:val="20"/>
          <w:lang w:val="en-US"/>
        </w:rPr>
        <w:t>ame</w:t>
      </w:r>
    </w:p>
    <w:p w:rsidR="006C3FFA" w:rsidRPr="00474F54" w:rsidRDefault="006C3FFA"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Press “Enter”</w:t>
      </w:r>
      <w:r w:rsidR="004D7E06" w:rsidRPr="00474F54">
        <w:rPr>
          <w:rFonts w:asciiTheme="minorHAnsi" w:hAnsiTheme="minorHAnsi" w:cstheme="minorHAnsi"/>
          <w:color w:val="000000"/>
          <w:szCs w:val="20"/>
          <w:lang w:val="en-US"/>
        </w:rPr>
        <w:t xml:space="preserve"> or click outside the input field</w:t>
      </w:r>
    </w:p>
    <w:p w:rsidR="001154B5" w:rsidRPr="00046721" w:rsidRDefault="001154B5" w:rsidP="001415CB">
      <w:pPr>
        <w:numPr>
          <w:ilvl w:val="2"/>
          <w:numId w:val="17"/>
        </w:numPr>
        <w:rPr>
          <w:rFonts w:asciiTheme="minorHAnsi" w:hAnsiTheme="minorHAnsi" w:cstheme="minorHAnsi"/>
          <w:color w:val="000000"/>
          <w:szCs w:val="20"/>
          <w:lang w:val="en-US"/>
        </w:rPr>
      </w:pPr>
      <w:r w:rsidRPr="00046721">
        <w:rPr>
          <w:rFonts w:asciiTheme="minorHAnsi" w:hAnsiTheme="minorHAnsi" w:cstheme="minorHAnsi"/>
          <w:color w:val="000000"/>
          <w:szCs w:val="20"/>
          <w:lang w:val="en-US"/>
        </w:rPr>
        <w:t>(Conversation is added with the name “New Conversation”)</w:t>
      </w:r>
    </w:p>
    <w:p w:rsidR="006C3FFA" w:rsidRPr="00474F54" w:rsidRDefault="006C3FFA" w:rsidP="001415CB">
      <w:pPr>
        <w:numPr>
          <w:ilvl w:val="1"/>
          <w:numId w:val="17"/>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2</w:t>
      </w:r>
      <w:r w:rsidR="004D7E06" w:rsidRPr="00474F54">
        <w:rPr>
          <w:rFonts w:asciiTheme="minorHAnsi" w:hAnsiTheme="minorHAnsi" w:cstheme="minorHAnsi"/>
          <w:b/>
          <w:color w:val="000000"/>
          <w:szCs w:val="20"/>
          <w:lang w:val="en-US"/>
        </w:rPr>
        <w:t xml:space="preserve"> (close</w:t>
      </w:r>
      <w:r w:rsidR="00250992" w:rsidRPr="00474F54">
        <w:rPr>
          <w:rFonts w:asciiTheme="minorHAnsi" w:hAnsiTheme="minorHAnsi" w:cstheme="minorHAnsi"/>
          <w:b/>
          <w:color w:val="000000"/>
          <w:szCs w:val="20"/>
          <w:lang w:val="en-US"/>
        </w:rPr>
        <w:t xml:space="preserve"> Negotiations</w:t>
      </w:r>
      <w:r w:rsidR="004D7E06" w:rsidRPr="00474F54">
        <w:rPr>
          <w:rFonts w:asciiTheme="minorHAnsi" w:hAnsiTheme="minorHAnsi" w:cstheme="minorHAnsi"/>
          <w:b/>
          <w:color w:val="000000"/>
          <w:szCs w:val="20"/>
          <w:lang w:val="en-US"/>
        </w:rPr>
        <w:t>)</w:t>
      </w:r>
    </w:p>
    <w:p w:rsidR="001154B5" w:rsidRPr="00474F54" w:rsidRDefault="00EC6CFB"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(Ongoing N</w:t>
      </w:r>
      <w:r w:rsidR="001154B5" w:rsidRPr="00474F54">
        <w:rPr>
          <w:rFonts w:asciiTheme="minorHAnsi" w:hAnsiTheme="minorHAnsi" w:cstheme="minorHAnsi"/>
          <w:color w:val="000000"/>
          <w:szCs w:val="20"/>
          <w:lang w:val="en-US"/>
        </w:rPr>
        <w:t>egotiation is available)</w:t>
      </w:r>
    </w:p>
    <w:p w:rsidR="006C3FFA" w:rsidRPr="00474F54" w:rsidRDefault="00EC6CFB"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an Ongoing N</w:t>
      </w:r>
      <w:r w:rsidR="006C3FFA" w:rsidRPr="00474F54">
        <w:rPr>
          <w:rFonts w:asciiTheme="minorHAnsi" w:hAnsiTheme="minorHAnsi" w:cstheme="minorHAnsi"/>
          <w:color w:val="000000"/>
          <w:szCs w:val="20"/>
          <w:lang w:val="en-US"/>
        </w:rPr>
        <w:t>egotiation</w:t>
      </w:r>
    </w:p>
    <w:p w:rsidR="006C3FFA" w:rsidRPr="00474F54" w:rsidRDefault="00EC6CFB"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“Close this N</w:t>
      </w:r>
      <w:r w:rsidR="006C3FFA" w:rsidRPr="00474F54">
        <w:rPr>
          <w:rFonts w:asciiTheme="minorHAnsi" w:hAnsiTheme="minorHAnsi" w:cstheme="minorHAnsi"/>
          <w:color w:val="000000"/>
          <w:szCs w:val="20"/>
          <w:lang w:val="en-US"/>
        </w:rPr>
        <w:t>egotiation”</w:t>
      </w:r>
      <w:r w:rsidR="004D7E06" w:rsidRPr="00474F54">
        <w:rPr>
          <w:rFonts w:asciiTheme="minorHAnsi" w:hAnsiTheme="minorHAnsi" w:cstheme="minorHAnsi"/>
          <w:color w:val="000000"/>
          <w:szCs w:val="20"/>
          <w:lang w:val="en-US"/>
        </w:rPr>
        <w:t xml:space="preserve"> or drag and drop to “Closed Negotiations” area</w:t>
      </w:r>
    </w:p>
    <w:p w:rsidR="006C3FFA" w:rsidRPr="00474F54" w:rsidRDefault="006C3FFA" w:rsidP="001415CB">
      <w:pPr>
        <w:numPr>
          <w:ilvl w:val="1"/>
          <w:numId w:val="17"/>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3</w:t>
      </w:r>
      <w:r w:rsidR="004D7E06" w:rsidRPr="00474F54">
        <w:rPr>
          <w:rFonts w:asciiTheme="minorHAnsi" w:hAnsiTheme="minorHAnsi" w:cstheme="minorHAnsi"/>
          <w:b/>
          <w:color w:val="000000"/>
          <w:szCs w:val="20"/>
          <w:lang w:val="en-US"/>
        </w:rPr>
        <w:t xml:space="preserve"> (re-open</w:t>
      </w:r>
      <w:r w:rsidR="00250992" w:rsidRPr="00474F54">
        <w:rPr>
          <w:rFonts w:asciiTheme="minorHAnsi" w:hAnsiTheme="minorHAnsi" w:cstheme="minorHAnsi"/>
          <w:b/>
          <w:color w:val="000000"/>
          <w:szCs w:val="20"/>
          <w:lang w:val="en-US"/>
        </w:rPr>
        <w:t xml:space="preserve"> Negotiations</w:t>
      </w:r>
      <w:r w:rsidR="004D7E06" w:rsidRPr="00474F54">
        <w:rPr>
          <w:rFonts w:asciiTheme="minorHAnsi" w:hAnsiTheme="minorHAnsi" w:cstheme="minorHAnsi"/>
          <w:b/>
          <w:color w:val="000000"/>
          <w:szCs w:val="20"/>
          <w:lang w:val="en-US"/>
        </w:rPr>
        <w:t>)</w:t>
      </w:r>
    </w:p>
    <w:p w:rsidR="001154B5" w:rsidRPr="00474F54" w:rsidRDefault="00EC6CFB"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(Closed N</w:t>
      </w:r>
      <w:r w:rsidR="001154B5" w:rsidRPr="00474F54">
        <w:rPr>
          <w:rFonts w:asciiTheme="minorHAnsi" w:hAnsiTheme="minorHAnsi" w:cstheme="minorHAnsi"/>
          <w:color w:val="000000"/>
          <w:szCs w:val="20"/>
          <w:lang w:val="en-US"/>
        </w:rPr>
        <w:t>egotiation is available)</w:t>
      </w:r>
    </w:p>
    <w:p w:rsidR="006C3FFA" w:rsidRPr="00474F54" w:rsidRDefault="00EC6CFB"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a Closed N</w:t>
      </w:r>
      <w:r w:rsidR="006C3FFA" w:rsidRPr="00474F54">
        <w:rPr>
          <w:rFonts w:asciiTheme="minorHAnsi" w:hAnsiTheme="minorHAnsi" w:cstheme="minorHAnsi"/>
          <w:color w:val="000000"/>
          <w:szCs w:val="20"/>
          <w:lang w:val="en-US"/>
        </w:rPr>
        <w:t>egotiation</w:t>
      </w:r>
    </w:p>
    <w:p w:rsidR="006C3FFA" w:rsidRPr="00474F54" w:rsidRDefault="006C3FFA"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Click “Re-open </w:t>
      </w:r>
      <w:r w:rsidR="00EC6CFB" w:rsidRPr="00474F54">
        <w:rPr>
          <w:rFonts w:asciiTheme="minorHAnsi" w:hAnsiTheme="minorHAnsi" w:cstheme="minorHAnsi"/>
          <w:color w:val="000000"/>
          <w:szCs w:val="20"/>
          <w:lang w:val="en-US"/>
        </w:rPr>
        <w:t>N</w:t>
      </w:r>
      <w:r w:rsidRPr="00474F54">
        <w:rPr>
          <w:rFonts w:asciiTheme="minorHAnsi" w:hAnsiTheme="minorHAnsi" w:cstheme="minorHAnsi"/>
          <w:color w:val="000000"/>
          <w:szCs w:val="20"/>
          <w:lang w:val="en-US"/>
        </w:rPr>
        <w:t>egotiation”</w:t>
      </w:r>
      <w:r w:rsidR="004D7E06" w:rsidRPr="00474F54">
        <w:rPr>
          <w:rFonts w:asciiTheme="minorHAnsi" w:hAnsiTheme="minorHAnsi" w:cstheme="minorHAnsi"/>
          <w:color w:val="000000"/>
          <w:szCs w:val="20"/>
          <w:lang w:val="en-US"/>
        </w:rPr>
        <w:t xml:space="preserve"> or drag and drop to “Ongoing Negotiations” area</w:t>
      </w:r>
    </w:p>
    <w:p w:rsidR="004D7E06" w:rsidRPr="00474F54" w:rsidRDefault="004D7E06" w:rsidP="001415CB">
      <w:pPr>
        <w:numPr>
          <w:ilvl w:val="1"/>
          <w:numId w:val="17"/>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4 (rename</w:t>
      </w:r>
      <w:r w:rsidR="00250992" w:rsidRPr="00474F54">
        <w:rPr>
          <w:rFonts w:asciiTheme="minorHAnsi" w:hAnsiTheme="minorHAnsi" w:cstheme="minorHAnsi"/>
          <w:b/>
          <w:color w:val="000000"/>
          <w:szCs w:val="20"/>
          <w:lang w:val="en-US"/>
        </w:rPr>
        <w:t xml:space="preserve"> Negotiations/Conversations</w:t>
      </w:r>
      <w:r w:rsidRPr="00474F54">
        <w:rPr>
          <w:rFonts w:asciiTheme="minorHAnsi" w:hAnsiTheme="minorHAnsi" w:cstheme="minorHAnsi"/>
          <w:b/>
          <w:color w:val="000000"/>
          <w:szCs w:val="20"/>
          <w:lang w:val="en-US"/>
        </w:rPr>
        <w:t>)</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(Negotiation is available)</w:t>
      </w:r>
    </w:p>
    <w:p w:rsidR="004D7E06" w:rsidRPr="00474F54" w:rsidRDefault="004D7E06"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w:t>
      </w:r>
      <w:r w:rsidR="00250992" w:rsidRPr="00474F54">
        <w:rPr>
          <w:rFonts w:asciiTheme="minorHAnsi" w:hAnsiTheme="minorHAnsi" w:cstheme="minorHAnsi"/>
          <w:color w:val="000000"/>
          <w:szCs w:val="20"/>
          <w:lang w:val="en-US"/>
        </w:rPr>
        <w:t xml:space="preserve"> a N</w:t>
      </w:r>
      <w:r w:rsidRPr="00474F54">
        <w:rPr>
          <w:rFonts w:asciiTheme="minorHAnsi" w:hAnsiTheme="minorHAnsi" w:cstheme="minorHAnsi"/>
          <w:color w:val="000000"/>
          <w:szCs w:val="20"/>
          <w:lang w:val="en-US"/>
        </w:rPr>
        <w:t>egotiation</w:t>
      </w:r>
      <w:r w:rsidR="00250992" w:rsidRPr="00474F54">
        <w:rPr>
          <w:rFonts w:asciiTheme="minorHAnsi" w:hAnsiTheme="minorHAnsi" w:cstheme="minorHAnsi"/>
          <w:color w:val="000000"/>
          <w:szCs w:val="20"/>
          <w:lang w:val="en-US"/>
        </w:rPr>
        <w:t>/Conversation</w:t>
      </w:r>
    </w:p>
    <w:p w:rsidR="001154B5" w:rsidRPr="00474F54" w:rsidRDefault="004D7E06"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with right mouse button</w:t>
      </w:r>
      <w:r w:rsidR="00250992" w:rsidRPr="00474F54">
        <w:rPr>
          <w:rFonts w:asciiTheme="minorHAnsi" w:hAnsiTheme="minorHAnsi" w:cstheme="minorHAnsi"/>
          <w:color w:val="000000"/>
          <w:szCs w:val="20"/>
          <w:lang w:val="en-US"/>
        </w:rPr>
        <w:t xml:space="preserve"> on N</w:t>
      </w:r>
      <w:r w:rsidRPr="00474F54">
        <w:rPr>
          <w:rFonts w:asciiTheme="minorHAnsi" w:hAnsiTheme="minorHAnsi" w:cstheme="minorHAnsi"/>
          <w:color w:val="000000"/>
          <w:szCs w:val="20"/>
          <w:lang w:val="en-US"/>
        </w:rPr>
        <w:t>egotiation</w:t>
      </w:r>
      <w:r w:rsidR="00250992" w:rsidRPr="00474F54">
        <w:rPr>
          <w:rFonts w:asciiTheme="minorHAnsi" w:hAnsiTheme="minorHAnsi" w:cstheme="minorHAnsi"/>
          <w:color w:val="000000"/>
          <w:szCs w:val="20"/>
          <w:lang w:val="en-US"/>
        </w:rPr>
        <w:t>/Conversation</w:t>
      </w:r>
    </w:p>
    <w:p w:rsidR="004D7E06"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(Sub-menu appears)</w:t>
      </w:r>
    </w:p>
    <w:p w:rsidR="004D7E06" w:rsidRPr="00474F54" w:rsidRDefault="004D7E06"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lastRenderedPageBreak/>
        <w:t>Select “Rename” from sub-menu</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(Negotiation</w:t>
      </w:r>
      <w:r w:rsidR="00250992" w:rsidRPr="00474F54">
        <w:rPr>
          <w:rFonts w:asciiTheme="minorHAnsi" w:hAnsiTheme="minorHAnsi" w:cstheme="minorHAnsi"/>
          <w:color w:val="000000"/>
          <w:szCs w:val="20"/>
          <w:lang w:val="en-US"/>
        </w:rPr>
        <w:t>/Conversation</w:t>
      </w:r>
      <w:r w:rsidRPr="00474F54">
        <w:rPr>
          <w:rFonts w:asciiTheme="minorHAnsi" w:hAnsiTheme="minorHAnsi" w:cstheme="minorHAnsi"/>
          <w:color w:val="000000"/>
          <w:szCs w:val="20"/>
          <w:lang w:val="en-US"/>
        </w:rPr>
        <w:t xml:space="preserve"> name appears editable)</w:t>
      </w:r>
    </w:p>
    <w:p w:rsidR="004D7E06" w:rsidRPr="00474F54" w:rsidRDefault="00250992"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new N</w:t>
      </w:r>
      <w:r w:rsidR="004D7E06" w:rsidRPr="00474F54">
        <w:rPr>
          <w:rFonts w:asciiTheme="minorHAnsi" w:hAnsiTheme="minorHAnsi" w:cstheme="minorHAnsi"/>
          <w:color w:val="000000"/>
          <w:szCs w:val="20"/>
          <w:lang w:val="en-US"/>
        </w:rPr>
        <w:t>egotiation</w:t>
      </w:r>
      <w:r w:rsidRPr="00474F54">
        <w:rPr>
          <w:rFonts w:asciiTheme="minorHAnsi" w:hAnsiTheme="minorHAnsi" w:cstheme="minorHAnsi"/>
          <w:color w:val="000000"/>
          <w:szCs w:val="20"/>
          <w:lang w:val="en-US"/>
        </w:rPr>
        <w:t>/Conversation</w:t>
      </w:r>
      <w:r w:rsidR="004D7E06" w:rsidRPr="00474F54">
        <w:rPr>
          <w:rFonts w:asciiTheme="minorHAnsi" w:hAnsiTheme="minorHAnsi" w:cstheme="minorHAnsi"/>
          <w:color w:val="000000"/>
          <w:szCs w:val="20"/>
          <w:lang w:val="en-US"/>
        </w:rPr>
        <w:t xml:space="preserve"> name</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Press “Enter” or click outside the input field</w:t>
      </w:r>
    </w:p>
    <w:p w:rsidR="001154B5" w:rsidRPr="00474F54" w:rsidRDefault="001154B5" w:rsidP="001415CB">
      <w:pPr>
        <w:numPr>
          <w:ilvl w:val="1"/>
          <w:numId w:val="17"/>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4 (delete</w:t>
      </w:r>
      <w:r w:rsidR="00250992" w:rsidRPr="00474F54">
        <w:rPr>
          <w:rFonts w:asciiTheme="minorHAnsi" w:hAnsiTheme="minorHAnsi" w:cstheme="minorHAnsi"/>
          <w:b/>
          <w:color w:val="000000"/>
          <w:szCs w:val="20"/>
          <w:lang w:val="en-US"/>
        </w:rPr>
        <w:t xml:space="preserve"> Negotiation/Conversation</w:t>
      </w:r>
      <w:r w:rsidRPr="00474F54">
        <w:rPr>
          <w:rFonts w:asciiTheme="minorHAnsi" w:hAnsiTheme="minorHAnsi" w:cstheme="minorHAnsi"/>
          <w:b/>
          <w:color w:val="000000"/>
          <w:szCs w:val="20"/>
          <w:lang w:val="en-US"/>
        </w:rPr>
        <w:t>)</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(Negotiation</w:t>
      </w:r>
      <w:r w:rsidR="00250992" w:rsidRPr="00474F54">
        <w:rPr>
          <w:rFonts w:asciiTheme="minorHAnsi" w:hAnsiTheme="minorHAnsi" w:cstheme="minorHAnsi"/>
          <w:color w:val="000000"/>
          <w:szCs w:val="20"/>
          <w:lang w:val="en-US"/>
        </w:rPr>
        <w:t>/Conversation</w:t>
      </w:r>
      <w:r w:rsidRPr="00474F54">
        <w:rPr>
          <w:rFonts w:asciiTheme="minorHAnsi" w:hAnsiTheme="minorHAnsi" w:cstheme="minorHAnsi"/>
          <w:color w:val="000000"/>
          <w:szCs w:val="20"/>
          <w:lang w:val="en-US"/>
        </w:rPr>
        <w:t xml:space="preserve"> is available)</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w:t>
      </w:r>
      <w:r w:rsidR="00250992" w:rsidRPr="00474F54">
        <w:rPr>
          <w:rFonts w:asciiTheme="minorHAnsi" w:hAnsiTheme="minorHAnsi" w:cstheme="minorHAnsi"/>
          <w:color w:val="000000"/>
          <w:szCs w:val="20"/>
          <w:lang w:val="en-US"/>
        </w:rPr>
        <w:t xml:space="preserve"> a N</w:t>
      </w:r>
      <w:r w:rsidRPr="00474F54">
        <w:rPr>
          <w:rFonts w:asciiTheme="minorHAnsi" w:hAnsiTheme="minorHAnsi" w:cstheme="minorHAnsi"/>
          <w:color w:val="000000"/>
          <w:szCs w:val="20"/>
          <w:lang w:val="en-US"/>
        </w:rPr>
        <w:t>egotiation</w:t>
      </w:r>
      <w:r w:rsidR="00250992" w:rsidRPr="00474F54">
        <w:rPr>
          <w:rFonts w:asciiTheme="minorHAnsi" w:hAnsiTheme="minorHAnsi" w:cstheme="minorHAnsi"/>
          <w:color w:val="000000"/>
          <w:szCs w:val="20"/>
          <w:lang w:val="en-US"/>
        </w:rPr>
        <w:t>/Conversation</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with right mouse button</w:t>
      </w:r>
      <w:r w:rsidR="00250992" w:rsidRPr="00474F54">
        <w:rPr>
          <w:rFonts w:asciiTheme="minorHAnsi" w:hAnsiTheme="minorHAnsi" w:cstheme="minorHAnsi"/>
          <w:color w:val="000000"/>
          <w:szCs w:val="20"/>
          <w:lang w:val="en-US"/>
        </w:rPr>
        <w:t xml:space="preserve"> on N</w:t>
      </w:r>
      <w:r w:rsidRPr="00474F54">
        <w:rPr>
          <w:rFonts w:asciiTheme="minorHAnsi" w:hAnsiTheme="minorHAnsi" w:cstheme="minorHAnsi"/>
          <w:color w:val="000000"/>
          <w:szCs w:val="20"/>
          <w:lang w:val="en-US"/>
        </w:rPr>
        <w:t>egotiation</w:t>
      </w:r>
      <w:r w:rsidR="00250992" w:rsidRPr="00474F54">
        <w:rPr>
          <w:rFonts w:asciiTheme="minorHAnsi" w:hAnsiTheme="minorHAnsi" w:cstheme="minorHAnsi"/>
          <w:color w:val="000000"/>
          <w:szCs w:val="20"/>
          <w:lang w:val="en-US"/>
        </w:rPr>
        <w:t>/Conversation</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(Sub-menu appears)</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“Delete” from sub-menu</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(Delete confirmation message appears)</w:t>
      </w:r>
    </w:p>
    <w:p w:rsidR="001154B5" w:rsidRPr="00474F54" w:rsidRDefault="001154B5" w:rsidP="001415CB">
      <w:pPr>
        <w:numPr>
          <w:ilvl w:val="2"/>
          <w:numId w:val="1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“Yes”</w:t>
      </w:r>
    </w:p>
    <w:p w:rsidR="006C3FFA" w:rsidRPr="00474F54" w:rsidRDefault="006C3FFA" w:rsidP="001415CB">
      <w:pPr>
        <w:numPr>
          <w:ilvl w:val="0"/>
          <w:numId w:val="1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001154B5" w:rsidRPr="00474F54">
        <w:rPr>
          <w:rFonts w:asciiTheme="minorHAnsi" w:hAnsiTheme="minorHAnsi" w:cstheme="minorHAnsi"/>
          <w:b/>
          <w:bCs/>
          <w:color w:val="000000"/>
          <w:szCs w:val="20"/>
          <w:lang w:val="en-US"/>
        </w:rPr>
        <w:t xml:space="preserve">: </w:t>
      </w:r>
      <w:r w:rsidR="00172B91" w:rsidRPr="00474F54">
        <w:rPr>
          <w:rFonts w:asciiTheme="minorHAnsi" w:hAnsiTheme="minorHAnsi" w:cstheme="minorHAnsi"/>
          <w:color w:val="000000"/>
          <w:szCs w:val="20"/>
          <w:lang w:val="en-US"/>
        </w:rPr>
        <w:t>New N</w:t>
      </w:r>
      <w:r w:rsidRPr="00474F54">
        <w:rPr>
          <w:rFonts w:asciiTheme="minorHAnsi" w:hAnsiTheme="minorHAnsi" w:cstheme="minorHAnsi"/>
          <w:color w:val="000000"/>
          <w:szCs w:val="20"/>
          <w:lang w:val="en-US"/>
        </w:rPr>
        <w:t>egotiation is c</w:t>
      </w:r>
      <w:r w:rsidR="001154B5" w:rsidRPr="00474F54">
        <w:rPr>
          <w:rFonts w:asciiTheme="minorHAnsi" w:hAnsiTheme="minorHAnsi" w:cstheme="minorHAnsi"/>
          <w:color w:val="000000"/>
          <w:szCs w:val="20"/>
          <w:lang w:val="en-US"/>
        </w:rPr>
        <w:t xml:space="preserve">reated, </w:t>
      </w:r>
      <w:r w:rsidR="00172B91" w:rsidRPr="00474F54">
        <w:rPr>
          <w:rFonts w:asciiTheme="minorHAnsi" w:hAnsiTheme="minorHAnsi" w:cstheme="minorHAnsi"/>
          <w:color w:val="000000"/>
          <w:szCs w:val="20"/>
          <w:lang w:val="en-US"/>
        </w:rPr>
        <w:t xml:space="preserve">Negotiation/Conversation is </w:t>
      </w:r>
      <w:r w:rsidR="001154B5" w:rsidRPr="00474F54">
        <w:rPr>
          <w:rFonts w:asciiTheme="minorHAnsi" w:hAnsiTheme="minorHAnsi" w:cstheme="minorHAnsi"/>
          <w:color w:val="000000"/>
          <w:szCs w:val="20"/>
          <w:lang w:val="en-US"/>
        </w:rPr>
        <w:t xml:space="preserve">renamed or deleted; </w:t>
      </w:r>
      <w:r w:rsidR="00172B91" w:rsidRPr="00474F54">
        <w:rPr>
          <w:rFonts w:asciiTheme="minorHAnsi" w:hAnsiTheme="minorHAnsi" w:cstheme="minorHAnsi"/>
          <w:color w:val="000000"/>
          <w:szCs w:val="20"/>
          <w:lang w:val="en-US"/>
        </w:rPr>
        <w:t>N</w:t>
      </w:r>
      <w:r w:rsidRPr="00474F54">
        <w:rPr>
          <w:rFonts w:asciiTheme="minorHAnsi" w:hAnsiTheme="minorHAnsi" w:cstheme="minorHAnsi"/>
          <w:color w:val="000000"/>
          <w:szCs w:val="20"/>
          <w:lang w:val="en-US"/>
        </w:rPr>
        <w:t>egotiation status is closed or re-opened</w:t>
      </w:r>
    </w:p>
    <w:p w:rsidR="00027DC7" w:rsidRPr="00474F54" w:rsidRDefault="00027DC7" w:rsidP="002A6F17">
      <w:pPr>
        <w:pStyle w:val="berschrift3"/>
      </w:pPr>
      <w:bookmarkStart w:id="31" w:name="_Toc257880859"/>
      <w:r w:rsidRPr="00474F54">
        <w:t>Manage Apps</w:t>
      </w:r>
      <w:bookmarkEnd w:id="31"/>
    </w:p>
    <w:p w:rsidR="00027DC7" w:rsidRPr="00474F54" w:rsidRDefault="00027DC7" w:rsidP="001415CB">
      <w:pPr>
        <w:numPr>
          <w:ilvl w:val="0"/>
          <w:numId w:val="1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(see), activate/deactivate, and configure Apps at any time</w:t>
      </w:r>
    </w:p>
    <w:p w:rsidR="00027DC7" w:rsidRPr="00474F54" w:rsidRDefault="00027DC7" w:rsidP="001415CB">
      <w:pPr>
        <w:numPr>
          <w:ilvl w:val="0"/>
          <w:numId w:val="1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027DC7" w:rsidRPr="00474F54" w:rsidRDefault="00027DC7" w:rsidP="001415CB">
      <w:pPr>
        <w:numPr>
          <w:ilvl w:val="0"/>
          <w:numId w:val="1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00EC6CFB" w:rsidRPr="00474F54">
        <w:rPr>
          <w:rFonts w:asciiTheme="minorHAnsi" w:hAnsiTheme="minorHAnsi" w:cstheme="minorHAnsi"/>
          <w:color w:val="000000"/>
          <w:szCs w:val="20"/>
          <w:lang w:val="en-US"/>
        </w:rPr>
        <w:t xml:space="preserve"> User is logged in, O</w:t>
      </w:r>
      <w:r w:rsidRPr="00474F54">
        <w:rPr>
          <w:rFonts w:asciiTheme="minorHAnsi" w:hAnsiTheme="minorHAnsi" w:cstheme="minorHAnsi"/>
          <w:color w:val="000000"/>
          <w:szCs w:val="20"/>
          <w:lang w:val="en-US"/>
        </w:rPr>
        <w:t>ngoing Negotiation is available</w:t>
      </w:r>
    </w:p>
    <w:p w:rsidR="00027DC7" w:rsidRPr="00474F54" w:rsidRDefault="00027DC7" w:rsidP="001415CB">
      <w:pPr>
        <w:numPr>
          <w:ilvl w:val="0"/>
          <w:numId w:val="1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027DC7" w:rsidRPr="00474F54" w:rsidRDefault="00027DC7" w:rsidP="001415CB">
      <w:pPr>
        <w:numPr>
          <w:ilvl w:val="0"/>
          <w:numId w:val="18"/>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027DC7" w:rsidRPr="00474F54" w:rsidRDefault="006C2F7A" w:rsidP="001415CB">
      <w:pPr>
        <w:numPr>
          <w:ilvl w:val="1"/>
          <w:numId w:val="18"/>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w:t>
      </w:r>
      <w:r w:rsidR="00EC6CFB" w:rsidRPr="00474F54">
        <w:rPr>
          <w:rFonts w:asciiTheme="minorHAnsi" w:hAnsiTheme="minorHAnsi" w:cstheme="minorHAnsi"/>
          <w:color w:val="000000"/>
          <w:szCs w:val="20"/>
          <w:lang w:val="en-US"/>
        </w:rPr>
        <w:t xml:space="preserve"> Ongoing N</w:t>
      </w:r>
      <w:r w:rsidR="00027DC7" w:rsidRPr="00474F54">
        <w:rPr>
          <w:rFonts w:asciiTheme="minorHAnsi" w:hAnsiTheme="minorHAnsi" w:cstheme="minorHAnsi"/>
          <w:color w:val="000000"/>
          <w:szCs w:val="20"/>
          <w:lang w:val="en-US"/>
        </w:rPr>
        <w:t>egotiation</w:t>
      </w:r>
    </w:p>
    <w:p w:rsidR="00027DC7" w:rsidRPr="00474F54" w:rsidRDefault="00027DC7" w:rsidP="001415CB">
      <w:pPr>
        <w:numPr>
          <w:ilvl w:val="0"/>
          <w:numId w:val="1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p>
    <w:p w:rsidR="00027DC7" w:rsidRPr="00474F54" w:rsidRDefault="00027DC7" w:rsidP="001415CB">
      <w:pPr>
        <w:numPr>
          <w:ilvl w:val="1"/>
          <w:numId w:val="18"/>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1</w:t>
      </w:r>
      <w:r w:rsidR="003235AC" w:rsidRPr="00474F54">
        <w:rPr>
          <w:rFonts w:asciiTheme="minorHAnsi" w:hAnsiTheme="minorHAnsi" w:cstheme="minorHAnsi"/>
          <w:b/>
          <w:color w:val="000000"/>
          <w:szCs w:val="20"/>
          <w:lang w:val="en-US"/>
        </w:rPr>
        <w:t xml:space="preserve"> (activate/deactivate Apps)</w:t>
      </w:r>
    </w:p>
    <w:p w:rsidR="00027DC7" w:rsidRPr="00474F54" w:rsidRDefault="00027DC7" w:rsidP="001415CB">
      <w:pPr>
        <w:numPr>
          <w:ilvl w:val="2"/>
          <w:numId w:val="18"/>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Apps to be act</w:t>
      </w:r>
      <w:r w:rsidR="00EC6CFB" w:rsidRPr="00474F54">
        <w:rPr>
          <w:rFonts w:asciiTheme="minorHAnsi" w:hAnsiTheme="minorHAnsi" w:cstheme="minorHAnsi"/>
          <w:color w:val="000000"/>
          <w:szCs w:val="20"/>
          <w:lang w:val="en-US"/>
        </w:rPr>
        <w:t>ivated/deactivated during this N</w:t>
      </w:r>
      <w:r w:rsidRPr="00474F54">
        <w:rPr>
          <w:rFonts w:asciiTheme="minorHAnsi" w:hAnsiTheme="minorHAnsi" w:cstheme="minorHAnsi"/>
          <w:color w:val="000000"/>
          <w:szCs w:val="20"/>
          <w:lang w:val="en-US"/>
        </w:rPr>
        <w:t>egotiation</w:t>
      </w:r>
    </w:p>
    <w:p w:rsidR="00027DC7" w:rsidRPr="00474F54" w:rsidRDefault="00027DC7" w:rsidP="001415CB">
      <w:pPr>
        <w:numPr>
          <w:ilvl w:val="1"/>
          <w:numId w:val="18"/>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2</w:t>
      </w:r>
      <w:r w:rsidR="003235AC" w:rsidRPr="00474F54">
        <w:rPr>
          <w:rFonts w:asciiTheme="minorHAnsi" w:hAnsiTheme="minorHAnsi" w:cstheme="minorHAnsi"/>
          <w:b/>
          <w:color w:val="000000"/>
          <w:szCs w:val="20"/>
          <w:lang w:val="en-US"/>
        </w:rPr>
        <w:t xml:space="preserve"> (configure Apps)</w:t>
      </w:r>
    </w:p>
    <w:p w:rsidR="00027DC7" w:rsidRPr="00474F54" w:rsidRDefault="00027DC7" w:rsidP="001415CB">
      <w:pPr>
        <w:numPr>
          <w:ilvl w:val="2"/>
          <w:numId w:val="18"/>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on “Settings” to configure the App</w:t>
      </w:r>
    </w:p>
    <w:p w:rsidR="006C2F7A" w:rsidRPr="00474F54" w:rsidRDefault="006C2F7A" w:rsidP="001415CB">
      <w:pPr>
        <w:numPr>
          <w:ilvl w:val="2"/>
          <w:numId w:val="18"/>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(direct link to Apps’ Settings is opened)</w:t>
      </w:r>
    </w:p>
    <w:p w:rsidR="00027DC7" w:rsidRPr="00474F54" w:rsidRDefault="00027DC7" w:rsidP="001415CB">
      <w:pPr>
        <w:numPr>
          <w:ilvl w:val="0"/>
          <w:numId w:val="1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Selected Apps are activated</w:t>
      </w:r>
      <w:r w:rsidR="006C2F7A" w:rsidRPr="00474F54">
        <w:rPr>
          <w:rFonts w:asciiTheme="minorHAnsi" w:hAnsiTheme="minorHAnsi" w:cstheme="minorHAnsi"/>
          <w:color w:val="000000"/>
          <w:szCs w:val="20"/>
          <w:lang w:val="en-US"/>
        </w:rPr>
        <w:t>/deactivated</w:t>
      </w:r>
      <w:r w:rsidRPr="00474F54">
        <w:rPr>
          <w:rFonts w:asciiTheme="minorHAnsi" w:hAnsiTheme="minorHAnsi" w:cstheme="minorHAnsi"/>
          <w:color w:val="000000"/>
          <w:szCs w:val="20"/>
          <w:lang w:val="en-US"/>
        </w:rPr>
        <w:t xml:space="preserve"> and configured</w:t>
      </w:r>
    </w:p>
    <w:p w:rsidR="00B91701" w:rsidRPr="00474F54" w:rsidRDefault="00B91701" w:rsidP="002A6F17">
      <w:pPr>
        <w:pStyle w:val="berschrift3"/>
      </w:pPr>
      <w:bookmarkStart w:id="32" w:name="_Toc257880860"/>
      <w:r w:rsidRPr="00474F54">
        <w:t>Add text inputs</w:t>
      </w:r>
      <w:bookmarkEnd w:id="32"/>
    </w:p>
    <w:p w:rsidR="00B91701" w:rsidRPr="00474F54" w:rsidRDefault="00B91701" w:rsidP="001415CB">
      <w:pPr>
        <w:numPr>
          <w:ilvl w:val="0"/>
          <w:numId w:val="1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track any text content e.g. a message received via Outlook or a message received via Skype etc. to the Web Platform</w:t>
      </w:r>
    </w:p>
    <w:p w:rsidR="00B91701" w:rsidRPr="00474F54" w:rsidRDefault="00B91701" w:rsidP="001415CB">
      <w:pPr>
        <w:numPr>
          <w:ilvl w:val="0"/>
          <w:numId w:val="1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B91701" w:rsidRPr="00474F54" w:rsidRDefault="00B91701" w:rsidP="001415CB">
      <w:pPr>
        <w:numPr>
          <w:ilvl w:val="0"/>
          <w:numId w:val="1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 Negotiation is started and Conversation is selected (if no Conversation selected, the field will be deactivated=grey)</w:t>
      </w:r>
    </w:p>
    <w:p w:rsidR="00B91701" w:rsidRPr="00474F54" w:rsidRDefault="00B91701" w:rsidP="001415CB">
      <w:pPr>
        <w:numPr>
          <w:ilvl w:val="0"/>
          <w:numId w:val="1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B91701" w:rsidRPr="00474F54" w:rsidRDefault="00B91701" w:rsidP="001415CB">
      <w:pPr>
        <w:numPr>
          <w:ilvl w:val="0"/>
          <w:numId w:val="16"/>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B91701" w:rsidRPr="00474F54" w:rsidRDefault="00B91701" w:rsidP="001415CB">
      <w:pPr>
        <w:numPr>
          <w:ilvl w:val="1"/>
          <w:numId w:val="16"/>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(Conversation is available)</w:t>
      </w:r>
    </w:p>
    <w:p w:rsidR="00B91701" w:rsidRPr="00474F54" w:rsidRDefault="00B91701" w:rsidP="001415CB">
      <w:pPr>
        <w:numPr>
          <w:ilvl w:val="1"/>
          <w:numId w:val="16"/>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Conversation</w:t>
      </w:r>
    </w:p>
    <w:p w:rsidR="00B91701" w:rsidRPr="00474F54" w:rsidRDefault="00B91701" w:rsidP="001415CB">
      <w:pPr>
        <w:numPr>
          <w:ilvl w:val="1"/>
          <w:numId w:val="16"/>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Mark the text to be added</w:t>
      </w:r>
    </w:p>
    <w:p w:rsidR="00B91701" w:rsidRPr="00474F54" w:rsidRDefault="00B91701" w:rsidP="001415CB">
      <w:pPr>
        <w:numPr>
          <w:ilvl w:val="1"/>
          <w:numId w:val="16"/>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Drag and drop the text to the Add-on’s “Drag and Drop area”</w:t>
      </w:r>
    </w:p>
    <w:p w:rsidR="00B91701" w:rsidRPr="00474F54" w:rsidRDefault="00B91701" w:rsidP="001415CB">
      <w:pPr>
        <w:numPr>
          <w:ilvl w:val="0"/>
          <w:numId w:val="1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lastRenderedPageBreak/>
        <w:t>Post-condition:</w:t>
      </w:r>
      <w:r w:rsidRPr="00474F54">
        <w:rPr>
          <w:rFonts w:asciiTheme="minorHAnsi" w:hAnsiTheme="minorHAnsi" w:cstheme="minorHAnsi"/>
          <w:color w:val="000000"/>
          <w:szCs w:val="20"/>
          <w:lang w:val="en-US"/>
        </w:rPr>
        <w:t xml:space="preserve"> Text content is sent to the Web Platform and additional meta information (origin application, </w:t>
      </w:r>
      <w:r w:rsidR="00F5015A" w:rsidRPr="00474F54">
        <w:rPr>
          <w:rFonts w:asciiTheme="minorHAnsi" w:hAnsiTheme="minorHAnsi" w:cstheme="minorHAnsi"/>
          <w:color w:val="000000"/>
          <w:szCs w:val="20"/>
          <w:lang w:val="en-US"/>
        </w:rPr>
        <w:t xml:space="preserve">subject (if available by origin application) </w:t>
      </w:r>
      <w:r w:rsidRPr="00474F54">
        <w:rPr>
          <w:rFonts w:asciiTheme="minorHAnsi" w:hAnsiTheme="minorHAnsi" w:cstheme="minorHAnsi"/>
          <w:color w:val="000000"/>
          <w:szCs w:val="20"/>
          <w:lang w:val="en-US"/>
        </w:rPr>
        <w:t>sender (if available by origin application), receiver (if available by origin application), date/time) is added to the message’s hidden header</w:t>
      </w:r>
    </w:p>
    <w:p w:rsidR="00B91701" w:rsidRPr="00474F54" w:rsidRDefault="00B91701" w:rsidP="002A6F17">
      <w:pPr>
        <w:pStyle w:val="berschrift3"/>
      </w:pPr>
      <w:bookmarkStart w:id="33" w:name="_Toc257880861"/>
      <w:r w:rsidRPr="00474F54">
        <w:t>Logout</w:t>
      </w:r>
      <w:bookmarkEnd w:id="33"/>
    </w:p>
    <w:p w:rsidR="00B91701" w:rsidRPr="00474F54" w:rsidRDefault="00B91701" w:rsidP="001415CB">
      <w:pPr>
        <w:numPr>
          <w:ilvl w:val="0"/>
          <w:numId w:val="1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logout of the Add-on</w:t>
      </w:r>
    </w:p>
    <w:p w:rsidR="00B91701" w:rsidRPr="00474F54" w:rsidRDefault="00B91701" w:rsidP="001415CB">
      <w:pPr>
        <w:numPr>
          <w:ilvl w:val="0"/>
          <w:numId w:val="1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B91701" w:rsidRPr="00474F54" w:rsidRDefault="00B91701" w:rsidP="001415CB">
      <w:pPr>
        <w:numPr>
          <w:ilvl w:val="0"/>
          <w:numId w:val="1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w:t>
      </w:r>
    </w:p>
    <w:p w:rsidR="00B91701" w:rsidRPr="00474F54" w:rsidRDefault="00B91701" w:rsidP="001415CB">
      <w:pPr>
        <w:numPr>
          <w:ilvl w:val="0"/>
          <w:numId w:val="1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B91701" w:rsidRPr="00474F54" w:rsidRDefault="00B91701" w:rsidP="001415CB">
      <w:pPr>
        <w:numPr>
          <w:ilvl w:val="0"/>
          <w:numId w:val="15"/>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B91701" w:rsidRPr="00474F54" w:rsidRDefault="00B91701" w:rsidP="001415CB">
      <w:pPr>
        <w:numPr>
          <w:ilvl w:val="1"/>
          <w:numId w:val="1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“Logout” button</w:t>
      </w:r>
    </w:p>
    <w:p w:rsidR="00B91701" w:rsidRPr="00474F54" w:rsidRDefault="00B91701" w:rsidP="001415CB">
      <w:pPr>
        <w:numPr>
          <w:ilvl w:val="0"/>
          <w:numId w:val="1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00EA22EB" w:rsidRPr="00474F54">
        <w:rPr>
          <w:rFonts w:asciiTheme="minorHAnsi" w:hAnsiTheme="minorHAnsi" w:cstheme="minorHAnsi"/>
          <w:color w:val="000000"/>
          <w:szCs w:val="20"/>
          <w:lang w:val="en-US"/>
        </w:rPr>
        <w:t xml:space="preserve"> na</w:t>
      </w:r>
    </w:p>
    <w:p w:rsidR="00B91701" w:rsidRPr="00474F54" w:rsidRDefault="00B91701" w:rsidP="001415CB">
      <w:pPr>
        <w:numPr>
          <w:ilvl w:val="0"/>
          <w:numId w:val="1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User is logged out</w:t>
      </w:r>
    </w:p>
    <w:p w:rsidR="006C2F7A" w:rsidRPr="00474F54" w:rsidRDefault="006C2F7A" w:rsidP="006C2F7A">
      <w:pPr>
        <w:pStyle w:val="berschrift2"/>
        <w:numPr>
          <w:ilvl w:val="1"/>
          <w:numId w:val="1"/>
        </w:numPr>
        <w:rPr>
          <w:rFonts w:asciiTheme="minorHAnsi" w:hAnsiTheme="minorHAnsi" w:cstheme="minorHAnsi"/>
        </w:rPr>
      </w:pPr>
      <w:bookmarkStart w:id="34" w:name="_Toc257880862"/>
      <w:r w:rsidRPr="00474F54">
        <w:rPr>
          <w:rFonts w:asciiTheme="minorHAnsi" w:hAnsiTheme="minorHAnsi" w:cstheme="minorHAnsi"/>
        </w:rPr>
        <w:t>Web Platform</w:t>
      </w:r>
      <w:bookmarkEnd w:id="34"/>
    </w:p>
    <w:p w:rsidR="00EA22EB" w:rsidRPr="00474F54" w:rsidRDefault="00EA22EB" w:rsidP="002A6F17">
      <w:pPr>
        <w:pStyle w:val="berschrift3"/>
      </w:pPr>
      <w:bookmarkStart w:id="35" w:name="_Toc257880863"/>
      <w:r w:rsidRPr="00474F54">
        <w:t>Quick Register</w:t>
      </w:r>
      <w:bookmarkEnd w:id="35"/>
    </w:p>
    <w:p w:rsidR="00EA22EB" w:rsidRPr="00474F54" w:rsidRDefault="00EA22EB" w:rsidP="001415CB">
      <w:pPr>
        <w:numPr>
          <w:ilvl w:val="0"/>
          <w:numId w:val="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new stakeholders to quickly register as a </w:t>
      </w:r>
      <w:r w:rsidR="00CC42B8" w:rsidRPr="00474F54">
        <w:rPr>
          <w:rFonts w:asciiTheme="minorHAnsi" w:hAnsiTheme="minorHAnsi" w:cstheme="minorHAnsi"/>
          <w:color w:val="000000"/>
          <w:szCs w:val="20"/>
          <w:lang w:val="en-US"/>
        </w:rPr>
        <w:t>U</w:t>
      </w:r>
      <w:r w:rsidRPr="00474F54">
        <w:rPr>
          <w:rFonts w:asciiTheme="minorHAnsi" w:hAnsiTheme="minorHAnsi" w:cstheme="minorHAnsi"/>
          <w:color w:val="000000"/>
          <w:szCs w:val="20"/>
          <w:lang w:val="en-US"/>
        </w:rPr>
        <w:t>ser</w:t>
      </w:r>
    </w:p>
    <w:p w:rsidR="00EA22EB" w:rsidRPr="00474F54" w:rsidRDefault="00EA22EB" w:rsidP="001415CB">
      <w:pPr>
        <w:numPr>
          <w:ilvl w:val="0"/>
          <w:numId w:val="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EA22EB" w:rsidRPr="00474F54" w:rsidRDefault="00EA22EB" w:rsidP="001415CB">
      <w:pPr>
        <w:numPr>
          <w:ilvl w:val="0"/>
          <w:numId w:val="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Platform website is loaded</w:t>
      </w:r>
    </w:p>
    <w:p w:rsidR="00EA22EB" w:rsidRPr="00474F54" w:rsidRDefault="00EA22EB" w:rsidP="001415CB">
      <w:pPr>
        <w:numPr>
          <w:ilvl w:val="0"/>
          <w:numId w:val="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EA22EB" w:rsidRPr="00474F54" w:rsidRDefault="00EA22EB" w:rsidP="001415CB">
      <w:pPr>
        <w:numPr>
          <w:ilvl w:val="0"/>
          <w:numId w:val="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na</w:t>
      </w:r>
    </w:p>
    <w:p w:rsidR="00EA22EB" w:rsidRPr="00474F54" w:rsidRDefault="00EA22EB" w:rsidP="001415CB">
      <w:pPr>
        <w:numPr>
          <w:ilvl w:val="0"/>
          <w:numId w:val="9"/>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 xml:space="preserve">Actions: </w:t>
      </w:r>
    </w:p>
    <w:p w:rsidR="00EA22EB" w:rsidRPr="00474F54" w:rsidRDefault="00CC42B8" w:rsidP="001415CB">
      <w:pPr>
        <w:numPr>
          <w:ilvl w:val="1"/>
          <w:numId w:val="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E-Mail (=Username); P</w:t>
      </w:r>
      <w:r w:rsidR="00EA22EB" w:rsidRPr="00474F54">
        <w:rPr>
          <w:rFonts w:asciiTheme="minorHAnsi" w:hAnsiTheme="minorHAnsi" w:cstheme="minorHAnsi"/>
          <w:color w:val="000000"/>
          <w:szCs w:val="20"/>
          <w:lang w:val="en-US"/>
        </w:rPr>
        <w:t xml:space="preserve">assword, </w:t>
      </w:r>
      <w:r w:rsidRPr="00474F54">
        <w:rPr>
          <w:rFonts w:asciiTheme="minorHAnsi" w:hAnsiTheme="minorHAnsi" w:cstheme="minorHAnsi"/>
          <w:color w:val="000000"/>
          <w:szCs w:val="20"/>
          <w:lang w:val="en-US"/>
        </w:rPr>
        <w:t>Password R</w:t>
      </w:r>
      <w:r w:rsidR="00EA22EB" w:rsidRPr="00474F54">
        <w:rPr>
          <w:rFonts w:asciiTheme="minorHAnsi" w:hAnsiTheme="minorHAnsi" w:cstheme="minorHAnsi"/>
          <w:color w:val="000000"/>
          <w:szCs w:val="20"/>
          <w:lang w:val="en-US"/>
        </w:rPr>
        <w:t>epeat</w:t>
      </w:r>
    </w:p>
    <w:p w:rsidR="00EA22EB" w:rsidRPr="00474F54" w:rsidRDefault="00EA22EB" w:rsidP="001415CB">
      <w:pPr>
        <w:numPr>
          <w:ilvl w:val="1"/>
          <w:numId w:val="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“Register” button</w:t>
      </w:r>
    </w:p>
    <w:p w:rsidR="00EA22EB" w:rsidRPr="00474F54" w:rsidRDefault="00EA22EB" w:rsidP="001415CB">
      <w:pPr>
        <w:numPr>
          <w:ilvl w:val="0"/>
          <w:numId w:val="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00CC42B8" w:rsidRPr="00474F54">
        <w:rPr>
          <w:rFonts w:asciiTheme="minorHAnsi" w:hAnsiTheme="minorHAnsi" w:cstheme="minorHAnsi"/>
          <w:color w:val="000000"/>
          <w:szCs w:val="20"/>
          <w:lang w:val="en-US"/>
        </w:rPr>
        <w:t xml:space="preserve"> New U</w:t>
      </w:r>
      <w:r w:rsidRPr="00474F54">
        <w:rPr>
          <w:rFonts w:asciiTheme="minorHAnsi" w:hAnsiTheme="minorHAnsi" w:cstheme="minorHAnsi"/>
          <w:color w:val="000000"/>
          <w:szCs w:val="20"/>
          <w:lang w:val="en-US"/>
        </w:rPr>
        <w:t>ser is registered with some details only</w:t>
      </w:r>
    </w:p>
    <w:p w:rsidR="00EA22EB" w:rsidRPr="00474F54" w:rsidRDefault="00EA22EB" w:rsidP="002A6F17">
      <w:pPr>
        <w:pStyle w:val="berschrift3"/>
      </w:pPr>
      <w:bookmarkStart w:id="36" w:name="_Toc257880864"/>
      <w:r w:rsidRPr="00474F54">
        <w:t>Full Register</w:t>
      </w:r>
      <w:bookmarkEnd w:id="36"/>
    </w:p>
    <w:p w:rsidR="00EA22EB" w:rsidRPr="00474F54" w:rsidRDefault="00EA22EB" w:rsidP="001415CB">
      <w:pPr>
        <w:numPr>
          <w:ilvl w:val="0"/>
          <w:numId w:val="3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new stakeholders to register as a </w:t>
      </w:r>
      <w:r w:rsidR="00CC42B8" w:rsidRPr="00474F54">
        <w:rPr>
          <w:rFonts w:asciiTheme="minorHAnsi" w:hAnsiTheme="minorHAnsi" w:cstheme="minorHAnsi"/>
          <w:color w:val="000000"/>
          <w:szCs w:val="20"/>
          <w:lang w:val="en-US"/>
        </w:rPr>
        <w:t>U</w:t>
      </w:r>
      <w:r w:rsidRPr="00474F54">
        <w:rPr>
          <w:rFonts w:asciiTheme="minorHAnsi" w:hAnsiTheme="minorHAnsi" w:cstheme="minorHAnsi"/>
          <w:color w:val="000000"/>
          <w:szCs w:val="20"/>
          <w:lang w:val="en-US"/>
        </w:rPr>
        <w:t>ser</w:t>
      </w:r>
    </w:p>
    <w:p w:rsidR="00EA22EB" w:rsidRPr="00474F54" w:rsidRDefault="00EA22EB" w:rsidP="001415CB">
      <w:pPr>
        <w:numPr>
          <w:ilvl w:val="0"/>
          <w:numId w:val="3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EA22EB" w:rsidRPr="00474F54" w:rsidRDefault="00EA22EB" w:rsidP="001415CB">
      <w:pPr>
        <w:numPr>
          <w:ilvl w:val="0"/>
          <w:numId w:val="3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na</w:t>
      </w:r>
    </w:p>
    <w:p w:rsidR="00EA22EB" w:rsidRPr="00474F54" w:rsidRDefault="00EA22EB" w:rsidP="001415CB">
      <w:pPr>
        <w:numPr>
          <w:ilvl w:val="0"/>
          <w:numId w:val="3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EA22EB" w:rsidRPr="00474F54" w:rsidRDefault="00EA22EB" w:rsidP="001415CB">
      <w:pPr>
        <w:numPr>
          <w:ilvl w:val="0"/>
          <w:numId w:val="3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na</w:t>
      </w:r>
    </w:p>
    <w:p w:rsidR="00EA22EB" w:rsidRPr="00474F54" w:rsidRDefault="00EA22EB" w:rsidP="001415CB">
      <w:pPr>
        <w:numPr>
          <w:ilvl w:val="0"/>
          <w:numId w:val="30"/>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 xml:space="preserve">Actions: </w:t>
      </w:r>
    </w:p>
    <w:p w:rsidR="00EA22EB" w:rsidRPr="00474F54" w:rsidRDefault="00EA22EB" w:rsidP="001415CB">
      <w:pPr>
        <w:numPr>
          <w:ilvl w:val="1"/>
          <w:numId w:val="3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“Full Register” link</w:t>
      </w:r>
    </w:p>
    <w:p w:rsidR="00EA22EB" w:rsidRPr="00474F54" w:rsidRDefault="00CC42B8" w:rsidP="001415CB">
      <w:pPr>
        <w:numPr>
          <w:ilvl w:val="1"/>
          <w:numId w:val="3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E-M</w:t>
      </w:r>
      <w:r w:rsidR="00EA22EB" w:rsidRPr="00474F54">
        <w:rPr>
          <w:rFonts w:asciiTheme="minorHAnsi" w:hAnsiTheme="minorHAnsi" w:cstheme="minorHAnsi"/>
          <w:color w:val="000000"/>
          <w:szCs w:val="20"/>
          <w:lang w:val="en-US"/>
        </w:rPr>
        <w:t>ail (=</w:t>
      </w:r>
      <w:r w:rsidRPr="00474F54">
        <w:rPr>
          <w:rFonts w:asciiTheme="minorHAnsi" w:hAnsiTheme="minorHAnsi" w:cstheme="minorHAnsi"/>
          <w:color w:val="000000"/>
          <w:szCs w:val="20"/>
          <w:lang w:val="en-US"/>
        </w:rPr>
        <w:t>U</w:t>
      </w:r>
      <w:r w:rsidR="00EA22EB" w:rsidRPr="00474F54">
        <w:rPr>
          <w:rFonts w:asciiTheme="minorHAnsi" w:hAnsiTheme="minorHAnsi" w:cstheme="minorHAnsi"/>
          <w:color w:val="000000"/>
          <w:szCs w:val="20"/>
          <w:lang w:val="en-US"/>
        </w:rPr>
        <w:t xml:space="preserve">sername); </w:t>
      </w:r>
      <w:r w:rsidRPr="00474F54">
        <w:rPr>
          <w:rFonts w:asciiTheme="minorHAnsi" w:hAnsiTheme="minorHAnsi" w:cstheme="minorHAnsi"/>
          <w:color w:val="000000"/>
          <w:szCs w:val="20"/>
          <w:lang w:val="en-US"/>
        </w:rPr>
        <w:t>P</w:t>
      </w:r>
      <w:r w:rsidR="00EA22EB" w:rsidRPr="00474F54">
        <w:rPr>
          <w:rFonts w:asciiTheme="minorHAnsi" w:hAnsiTheme="minorHAnsi" w:cstheme="minorHAnsi"/>
          <w:color w:val="000000"/>
          <w:szCs w:val="20"/>
          <w:lang w:val="en-US"/>
        </w:rPr>
        <w:t xml:space="preserve">assword, </w:t>
      </w:r>
      <w:r w:rsidRPr="00474F54">
        <w:rPr>
          <w:rFonts w:asciiTheme="minorHAnsi" w:hAnsiTheme="minorHAnsi" w:cstheme="minorHAnsi"/>
          <w:color w:val="000000"/>
          <w:szCs w:val="20"/>
          <w:lang w:val="en-US"/>
        </w:rPr>
        <w:t>P</w:t>
      </w:r>
      <w:r w:rsidR="00EA22EB" w:rsidRPr="00474F54">
        <w:rPr>
          <w:rFonts w:asciiTheme="minorHAnsi" w:hAnsiTheme="minorHAnsi" w:cstheme="minorHAnsi"/>
          <w:color w:val="000000"/>
          <w:szCs w:val="20"/>
          <w:lang w:val="en-US"/>
        </w:rPr>
        <w:t xml:space="preserve">assword </w:t>
      </w:r>
      <w:r w:rsidRPr="00474F54">
        <w:rPr>
          <w:rFonts w:asciiTheme="minorHAnsi" w:hAnsiTheme="minorHAnsi" w:cstheme="minorHAnsi"/>
          <w:color w:val="000000"/>
          <w:szCs w:val="20"/>
          <w:lang w:val="en-US"/>
        </w:rPr>
        <w:t>R</w:t>
      </w:r>
      <w:r w:rsidR="00EA22EB" w:rsidRPr="00474F54">
        <w:rPr>
          <w:rFonts w:asciiTheme="minorHAnsi" w:hAnsiTheme="minorHAnsi" w:cstheme="minorHAnsi"/>
          <w:color w:val="000000"/>
          <w:szCs w:val="20"/>
          <w:lang w:val="en-US"/>
        </w:rPr>
        <w:t xml:space="preserve">epeat, </w:t>
      </w:r>
      <w:r w:rsidRPr="00474F54">
        <w:rPr>
          <w:rFonts w:asciiTheme="minorHAnsi" w:hAnsiTheme="minorHAnsi" w:cstheme="minorHAnsi"/>
          <w:color w:val="000000"/>
          <w:szCs w:val="20"/>
          <w:lang w:val="en-US"/>
        </w:rPr>
        <w:t>Gender, F</w:t>
      </w:r>
      <w:r w:rsidR="00EA22EB" w:rsidRPr="00474F54">
        <w:rPr>
          <w:rFonts w:asciiTheme="minorHAnsi" w:hAnsiTheme="minorHAnsi" w:cstheme="minorHAnsi"/>
          <w:color w:val="000000"/>
          <w:szCs w:val="20"/>
          <w:lang w:val="en-US"/>
        </w:rPr>
        <w:t xml:space="preserve">irst </w:t>
      </w:r>
      <w:r w:rsidRPr="00474F54">
        <w:rPr>
          <w:rFonts w:asciiTheme="minorHAnsi" w:hAnsiTheme="minorHAnsi" w:cstheme="minorHAnsi"/>
          <w:color w:val="000000"/>
          <w:szCs w:val="20"/>
          <w:lang w:val="en-US"/>
        </w:rPr>
        <w:t>N</w:t>
      </w:r>
      <w:r w:rsidR="00EA22EB" w:rsidRPr="00474F54">
        <w:rPr>
          <w:rFonts w:asciiTheme="minorHAnsi" w:hAnsiTheme="minorHAnsi" w:cstheme="minorHAnsi"/>
          <w:color w:val="000000"/>
          <w:szCs w:val="20"/>
          <w:lang w:val="en-US"/>
        </w:rPr>
        <w:t xml:space="preserve">ame, </w:t>
      </w:r>
      <w:r w:rsidRPr="00474F54">
        <w:rPr>
          <w:rFonts w:asciiTheme="minorHAnsi" w:hAnsiTheme="minorHAnsi" w:cstheme="minorHAnsi"/>
          <w:color w:val="000000"/>
          <w:szCs w:val="20"/>
          <w:lang w:val="en-US"/>
        </w:rPr>
        <w:t>N</w:t>
      </w:r>
      <w:r w:rsidR="00EA22EB" w:rsidRPr="00474F54">
        <w:rPr>
          <w:rFonts w:asciiTheme="minorHAnsi" w:hAnsiTheme="minorHAnsi" w:cstheme="minorHAnsi"/>
          <w:color w:val="000000"/>
          <w:szCs w:val="20"/>
          <w:lang w:val="en-US"/>
        </w:rPr>
        <w:t xml:space="preserve">ame, </w:t>
      </w:r>
      <w:r w:rsidRPr="00474F54">
        <w:rPr>
          <w:rFonts w:asciiTheme="minorHAnsi" w:hAnsiTheme="minorHAnsi" w:cstheme="minorHAnsi"/>
          <w:color w:val="000000"/>
          <w:szCs w:val="20"/>
          <w:lang w:val="en-US"/>
        </w:rPr>
        <w:t>C</w:t>
      </w:r>
      <w:r w:rsidR="00EA22EB" w:rsidRPr="00474F54">
        <w:rPr>
          <w:rFonts w:asciiTheme="minorHAnsi" w:hAnsiTheme="minorHAnsi" w:cstheme="minorHAnsi"/>
          <w:color w:val="000000"/>
          <w:szCs w:val="20"/>
          <w:lang w:val="en-US"/>
        </w:rPr>
        <w:t xml:space="preserve">ompany, </w:t>
      </w:r>
      <w:r w:rsidRPr="00474F54">
        <w:rPr>
          <w:rFonts w:asciiTheme="minorHAnsi" w:hAnsiTheme="minorHAnsi" w:cstheme="minorHAnsi"/>
          <w:color w:val="000000"/>
          <w:szCs w:val="20"/>
          <w:lang w:val="en-US"/>
        </w:rPr>
        <w:t>P</w:t>
      </w:r>
      <w:r w:rsidR="00EA22EB" w:rsidRPr="00474F54">
        <w:rPr>
          <w:rFonts w:asciiTheme="minorHAnsi" w:hAnsiTheme="minorHAnsi" w:cstheme="minorHAnsi"/>
          <w:color w:val="000000"/>
          <w:szCs w:val="20"/>
          <w:lang w:val="en-US"/>
        </w:rPr>
        <w:t xml:space="preserve">hone, </w:t>
      </w:r>
      <w:r w:rsidRPr="00474F54">
        <w:rPr>
          <w:rFonts w:asciiTheme="minorHAnsi" w:hAnsiTheme="minorHAnsi" w:cstheme="minorHAnsi"/>
          <w:color w:val="000000"/>
          <w:szCs w:val="20"/>
          <w:lang w:val="en-US"/>
        </w:rPr>
        <w:t>A</w:t>
      </w:r>
      <w:r w:rsidR="00EA22EB" w:rsidRPr="00474F54">
        <w:rPr>
          <w:rFonts w:asciiTheme="minorHAnsi" w:hAnsiTheme="minorHAnsi" w:cstheme="minorHAnsi"/>
          <w:color w:val="000000"/>
          <w:szCs w:val="20"/>
          <w:lang w:val="en-US"/>
        </w:rPr>
        <w:t xml:space="preserve">ddress, </w:t>
      </w:r>
      <w:r w:rsidRPr="00474F54">
        <w:rPr>
          <w:rFonts w:asciiTheme="minorHAnsi" w:hAnsiTheme="minorHAnsi" w:cstheme="minorHAnsi"/>
          <w:color w:val="000000"/>
          <w:szCs w:val="20"/>
          <w:lang w:val="en-US"/>
        </w:rPr>
        <w:t>Z</w:t>
      </w:r>
      <w:r w:rsidR="00EA22EB" w:rsidRPr="00474F54">
        <w:rPr>
          <w:rFonts w:asciiTheme="minorHAnsi" w:hAnsiTheme="minorHAnsi" w:cstheme="minorHAnsi"/>
          <w:color w:val="000000"/>
          <w:szCs w:val="20"/>
          <w:lang w:val="en-US"/>
        </w:rPr>
        <w:t xml:space="preserve">ip, </w:t>
      </w:r>
      <w:r w:rsidRPr="00474F54">
        <w:rPr>
          <w:rFonts w:asciiTheme="minorHAnsi" w:hAnsiTheme="minorHAnsi" w:cstheme="minorHAnsi"/>
          <w:color w:val="000000"/>
          <w:szCs w:val="20"/>
          <w:lang w:val="en-US"/>
        </w:rPr>
        <w:t>C</w:t>
      </w:r>
      <w:r w:rsidR="00EA22EB" w:rsidRPr="00474F54">
        <w:rPr>
          <w:rFonts w:asciiTheme="minorHAnsi" w:hAnsiTheme="minorHAnsi" w:cstheme="minorHAnsi"/>
          <w:color w:val="000000"/>
          <w:szCs w:val="20"/>
          <w:lang w:val="en-US"/>
        </w:rPr>
        <w:t xml:space="preserve">ity, </w:t>
      </w:r>
      <w:r w:rsidRPr="00474F54">
        <w:rPr>
          <w:rFonts w:asciiTheme="minorHAnsi" w:hAnsiTheme="minorHAnsi" w:cstheme="minorHAnsi"/>
          <w:color w:val="000000"/>
          <w:szCs w:val="20"/>
          <w:lang w:val="en-US"/>
        </w:rPr>
        <w:t>C</w:t>
      </w:r>
      <w:r w:rsidR="00EA22EB" w:rsidRPr="00474F54">
        <w:rPr>
          <w:rFonts w:asciiTheme="minorHAnsi" w:hAnsiTheme="minorHAnsi" w:cstheme="minorHAnsi"/>
          <w:color w:val="000000"/>
          <w:szCs w:val="20"/>
          <w:lang w:val="en-US"/>
        </w:rPr>
        <w:t>ountry</w:t>
      </w:r>
    </w:p>
    <w:p w:rsidR="00EA22EB" w:rsidRPr="00474F54" w:rsidRDefault="00EA22EB" w:rsidP="001415CB">
      <w:pPr>
        <w:numPr>
          <w:ilvl w:val="1"/>
          <w:numId w:val="3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“Register” button</w:t>
      </w:r>
    </w:p>
    <w:p w:rsidR="00EA22EB" w:rsidRPr="00474F54" w:rsidRDefault="00EA22EB" w:rsidP="001415CB">
      <w:pPr>
        <w:numPr>
          <w:ilvl w:val="0"/>
          <w:numId w:val="3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00CC42B8" w:rsidRPr="00474F54">
        <w:rPr>
          <w:rFonts w:asciiTheme="minorHAnsi" w:hAnsiTheme="minorHAnsi" w:cstheme="minorHAnsi"/>
          <w:color w:val="000000"/>
          <w:szCs w:val="20"/>
          <w:lang w:val="en-US"/>
        </w:rPr>
        <w:t xml:space="preserve"> New U</w:t>
      </w:r>
      <w:r w:rsidRPr="00474F54">
        <w:rPr>
          <w:rFonts w:asciiTheme="minorHAnsi" w:hAnsiTheme="minorHAnsi" w:cstheme="minorHAnsi"/>
          <w:color w:val="000000"/>
          <w:szCs w:val="20"/>
          <w:lang w:val="en-US"/>
        </w:rPr>
        <w:t>ser is registered with full details</w:t>
      </w:r>
    </w:p>
    <w:p w:rsidR="00EA22EB" w:rsidRPr="00474F54" w:rsidRDefault="00EA22EB" w:rsidP="002A6F17">
      <w:pPr>
        <w:pStyle w:val="berschrift3"/>
      </w:pPr>
      <w:bookmarkStart w:id="37" w:name="_Toc257880865"/>
      <w:r w:rsidRPr="00474F54">
        <w:lastRenderedPageBreak/>
        <w:t>Login</w:t>
      </w:r>
      <w:bookmarkEnd w:id="37"/>
    </w:p>
    <w:p w:rsidR="00EA22EB" w:rsidRPr="00474F54" w:rsidRDefault="00EA22EB" w:rsidP="001415CB">
      <w:pPr>
        <w:numPr>
          <w:ilvl w:val="0"/>
          <w:numId w:val="1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login to the Web Platform</w:t>
      </w:r>
    </w:p>
    <w:p w:rsidR="00EA22EB" w:rsidRPr="00474F54" w:rsidRDefault="00EA22EB" w:rsidP="001415CB">
      <w:pPr>
        <w:numPr>
          <w:ilvl w:val="0"/>
          <w:numId w:val="1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 Admin</w:t>
      </w:r>
    </w:p>
    <w:p w:rsidR="00EA22EB" w:rsidRPr="00474F54" w:rsidRDefault="00EA22EB" w:rsidP="001415CB">
      <w:pPr>
        <w:numPr>
          <w:ilvl w:val="0"/>
          <w:numId w:val="1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00CC42B8" w:rsidRPr="00474F54">
        <w:rPr>
          <w:rFonts w:asciiTheme="minorHAnsi" w:hAnsiTheme="minorHAnsi" w:cstheme="minorHAnsi"/>
          <w:color w:val="000000"/>
          <w:szCs w:val="20"/>
          <w:lang w:val="en-US"/>
        </w:rPr>
        <w:t xml:space="preserve"> User is registered, P</w:t>
      </w:r>
      <w:r w:rsidRPr="00474F54">
        <w:rPr>
          <w:rFonts w:asciiTheme="minorHAnsi" w:hAnsiTheme="minorHAnsi" w:cstheme="minorHAnsi"/>
          <w:color w:val="000000"/>
          <w:szCs w:val="20"/>
          <w:lang w:val="en-US"/>
        </w:rPr>
        <w:t>latform website is loaded</w:t>
      </w:r>
    </w:p>
    <w:p w:rsidR="00EA22EB" w:rsidRPr="00474F54" w:rsidRDefault="00EA22EB" w:rsidP="001415CB">
      <w:pPr>
        <w:numPr>
          <w:ilvl w:val="0"/>
          <w:numId w:val="1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EA22EB" w:rsidRPr="00474F54" w:rsidRDefault="00EA22EB" w:rsidP="001415CB">
      <w:pPr>
        <w:numPr>
          <w:ilvl w:val="0"/>
          <w:numId w:val="19"/>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 xml:space="preserve">Actions: </w:t>
      </w:r>
    </w:p>
    <w:p w:rsidR="00EA22EB" w:rsidRPr="00474F54" w:rsidRDefault="00CC42B8" w:rsidP="001415CB">
      <w:pPr>
        <w:numPr>
          <w:ilvl w:val="1"/>
          <w:numId w:val="1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U</w:t>
      </w:r>
      <w:r w:rsidR="00EA22EB" w:rsidRPr="00474F54">
        <w:rPr>
          <w:rFonts w:asciiTheme="minorHAnsi" w:hAnsiTheme="minorHAnsi" w:cstheme="minorHAnsi"/>
          <w:color w:val="000000"/>
          <w:szCs w:val="20"/>
          <w:lang w:val="en-US"/>
        </w:rPr>
        <w:t xml:space="preserve">sername, </w:t>
      </w:r>
      <w:r w:rsidRPr="00474F54">
        <w:rPr>
          <w:rFonts w:asciiTheme="minorHAnsi" w:hAnsiTheme="minorHAnsi" w:cstheme="minorHAnsi"/>
          <w:color w:val="000000"/>
          <w:szCs w:val="20"/>
          <w:lang w:val="en-US"/>
        </w:rPr>
        <w:t>P</w:t>
      </w:r>
      <w:r w:rsidR="00EA22EB" w:rsidRPr="00474F54">
        <w:rPr>
          <w:rFonts w:asciiTheme="minorHAnsi" w:hAnsiTheme="minorHAnsi" w:cstheme="minorHAnsi"/>
          <w:color w:val="000000"/>
          <w:szCs w:val="20"/>
          <w:lang w:val="en-US"/>
        </w:rPr>
        <w:t>assword</w:t>
      </w:r>
    </w:p>
    <w:p w:rsidR="00EA22EB" w:rsidRPr="00474F54" w:rsidRDefault="00EA22EB" w:rsidP="001415CB">
      <w:pPr>
        <w:numPr>
          <w:ilvl w:val="1"/>
          <w:numId w:val="1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“Login” button</w:t>
      </w:r>
    </w:p>
    <w:p w:rsidR="00753DC6" w:rsidRPr="00474F54" w:rsidRDefault="00753DC6" w:rsidP="001415CB">
      <w:pPr>
        <w:numPr>
          <w:ilvl w:val="0"/>
          <w:numId w:val="1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na</w:t>
      </w:r>
    </w:p>
    <w:p w:rsidR="00EA22EB" w:rsidRPr="00474F54" w:rsidRDefault="00EA22EB" w:rsidP="001415CB">
      <w:pPr>
        <w:numPr>
          <w:ilvl w:val="0"/>
          <w:numId w:val="1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User is logged in</w:t>
      </w:r>
    </w:p>
    <w:p w:rsidR="00250992" w:rsidRPr="00474F54" w:rsidRDefault="00250992" w:rsidP="002A6F17">
      <w:pPr>
        <w:pStyle w:val="berschrift3"/>
      </w:pPr>
      <w:bookmarkStart w:id="38" w:name="_Toc257880866"/>
      <w:r w:rsidRPr="00474F54">
        <w:t>Request forgotten Login</w:t>
      </w:r>
      <w:bookmarkEnd w:id="38"/>
    </w:p>
    <w:p w:rsidR="00250992" w:rsidRPr="00474F54" w:rsidRDefault="00250992" w:rsidP="001415CB">
      <w:pPr>
        <w:numPr>
          <w:ilvl w:val="0"/>
          <w:numId w:val="2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w:t>
      </w:r>
      <w:r w:rsidR="00CC42B8" w:rsidRPr="00474F54">
        <w:rPr>
          <w:rFonts w:asciiTheme="minorHAnsi" w:hAnsiTheme="minorHAnsi" w:cstheme="minorHAnsi"/>
          <w:color w:val="000000"/>
          <w:szCs w:val="20"/>
          <w:lang w:val="en-US"/>
        </w:rPr>
        <w:t>rs to get an E-Mail with their L</w:t>
      </w:r>
      <w:r w:rsidRPr="00474F54">
        <w:rPr>
          <w:rFonts w:asciiTheme="minorHAnsi" w:hAnsiTheme="minorHAnsi" w:cstheme="minorHAnsi"/>
          <w:color w:val="000000"/>
          <w:szCs w:val="20"/>
          <w:lang w:val="en-US"/>
        </w:rPr>
        <w:t>ogin information</w:t>
      </w:r>
    </w:p>
    <w:p w:rsidR="00250992" w:rsidRPr="00474F54" w:rsidRDefault="00250992" w:rsidP="001415CB">
      <w:pPr>
        <w:numPr>
          <w:ilvl w:val="0"/>
          <w:numId w:val="2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 Admin</w:t>
      </w:r>
    </w:p>
    <w:p w:rsidR="00250992" w:rsidRPr="00474F54" w:rsidRDefault="00250992" w:rsidP="001415CB">
      <w:pPr>
        <w:numPr>
          <w:ilvl w:val="0"/>
          <w:numId w:val="2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00CC42B8" w:rsidRPr="00474F54">
        <w:rPr>
          <w:rFonts w:asciiTheme="minorHAnsi" w:hAnsiTheme="minorHAnsi" w:cstheme="minorHAnsi"/>
          <w:color w:val="000000"/>
          <w:szCs w:val="20"/>
          <w:lang w:val="en-US"/>
        </w:rPr>
        <w:t xml:space="preserve"> User is registered, P</w:t>
      </w:r>
      <w:r w:rsidRPr="00474F54">
        <w:rPr>
          <w:rFonts w:asciiTheme="minorHAnsi" w:hAnsiTheme="minorHAnsi" w:cstheme="minorHAnsi"/>
          <w:color w:val="000000"/>
          <w:szCs w:val="20"/>
          <w:lang w:val="en-US"/>
        </w:rPr>
        <w:t>latform website is loaded</w:t>
      </w:r>
    </w:p>
    <w:p w:rsidR="00250992" w:rsidRPr="00474F54" w:rsidRDefault="00250992" w:rsidP="001415CB">
      <w:pPr>
        <w:numPr>
          <w:ilvl w:val="0"/>
          <w:numId w:val="2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250992" w:rsidRPr="00474F54" w:rsidRDefault="00250992" w:rsidP="001415CB">
      <w:pPr>
        <w:numPr>
          <w:ilvl w:val="0"/>
          <w:numId w:val="21"/>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250992" w:rsidRPr="00474F54" w:rsidRDefault="00250992" w:rsidP="001415CB">
      <w:pPr>
        <w:numPr>
          <w:ilvl w:val="1"/>
          <w:numId w:val="2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“Forgot Password” link</w:t>
      </w:r>
    </w:p>
    <w:p w:rsidR="00250992" w:rsidRPr="00474F54" w:rsidRDefault="00CC42B8" w:rsidP="001415CB">
      <w:pPr>
        <w:numPr>
          <w:ilvl w:val="1"/>
          <w:numId w:val="2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E-M</w:t>
      </w:r>
      <w:r w:rsidR="00250992" w:rsidRPr="00474F54">
        <w:rPr>
          <w:rFonts w:asciiTheme="minorHAnsi" w:hAnsiTheme="minorHAnsi" w:cstheme="minorHAnsi"/>
          <w:color w:val="000000"/>
          <w:szCs w:val="20"/>
          <w:lang w:val="en-US"/>
        </w:rPr>
        <w:t>ail address</w:t>
      </w:r>
    </w:p>
    <w:p w:rsidR="00250992" w:rsidRPr="00474F54" w:rsidRDefault="00250992" w:rsidP="001415CB">
      <w:pPr>
        <w:numPr>
          <w:ilvl w:val="1"/>
          <w:numId w:val="2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“Send my Login” button</w:t>
      </w:r>
    </w:p>
    <w:p w:rsidR="00250992" w:rsidRPr="00474F54" w:rsidRDefault="00250992" w:rsidP="001415CB">
      <w:pPr>
        <w:numPr>
          <w:ilvl w:val="1"/>
          <w:numId w:val="2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Receive link to “Logi</w:t>
      </w:r>
      <w:r w:rsidR="00CC42B8" w:rsidRPr="00474F54">
        <w:rPr>
          <w:rFonts w:asciiTheme="minorHAnsi" w:hAnsiTheme="minorHAnsi" w:cstheme="minorHAnsi"/>
          <w:color w:val="000000"/>
          <w:szCs w:val="20"/>
          <w:lang w:val="en-US"/>
        </w:rPr>
        <w:t>n reset” page on registered E-M</w:t>
      </w:r>
      <w:r w:rsidRPr="00474F54">
        <w:rPr>
          <w:rFonts w:asciiTheme="minorHAnsi" w:hAnsiTheme="minorHAnsi" w:cstheme="minorHAnsi"/>
          <w:color w:val="000000"/>
          <w:szCs w:val="20"/>
          <w:lang w:val="en-US"/>
        </w:rPr>
        <w:t>ail account</w:t>
      </w:r>
    </w:p>
    <w:p w:rsidR="00250992" w:rsidRPr="00474F54" w:rsidRDefault="00CC42B8" w:rsidP="001415CB">
      <w:pPr>
        <w:numPr>
          <w:ilvl w:val="1"/>
          <w:numId w:val="2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new Username, Password, Password R</w:t>
      </w:r>
      <w:r w:rsidR="00250992" w:rsidRPr="00474F54">
        <w:rPr>
          <w:rFonts w:asciiTheme="minorHAnsi" w:hAnsiTheme="minorHAnsi" w:cstheme="minorHAnsi"/>
          <w:color w:val="000000"/>
          <w:szCs w:val="20"/>
          <w:lang w:val="en-US"/>
        </w:rPr>
        <w:t>epeat</w:t>
      </w:r>
    </w:p>
    <w:p w:rsidR="00250992" w:rsidRPr="00474F54" w:rsidRDefault="00250992" w:rsidP="001415CB">
      <w:pPr>
        <w:numPr>
          <w:ilvl w:val="1"/>
          <w:numId w:val="2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“Save” button</w:t>
      </w:r>
    </w:p>
    <w:p w:rsidR="00250992" w:rsidRPr="00474F54" w:rsidRDefault="00250992" w:rsidP="001415CB">
      <w:pPr>
        <w:numPr>
          <w:ilvl w:val="0"/>
          <w:numId w:val="2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na</w:t>
      </w:r>
    </w:p>
    <w:p w:rsidR="00250992" w:rsidRPr="00474F54" w:rsidRDefault="00250992" w:rsidP="001415CB">
      <w:pPr>
        <w:numPr>
          <w:ilvl w:val="0"/>
          <w:numId w:val="2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Username and or </w:t>
      </w:r>
      <w:r w:rsidR="00CC42B8" w:rsidRPr="00474F54">
        <w:rPr>
          <w:rFonts w:asciiTheme="minorHAnsi" w:hAnsiTheme="minorHAnsi" w:cstheme="minorHAnsi"/>
          <w:color w:val="000000"/>
          <w:szCs w:val="20"/>
          <w:lang w:val="en-US"/>
        </w:rPr>
        <w:t>P</w:t>
      </w:r>
      <w:r w:rsidRPr="00474F54">
        <w:rPr>
          <w:rFonts w:asciiTheme="minorHAnsi" w:hAnsiTheme="minorHAnsi" w:cstheme="minorHAnsi"/>
          <w:color w:val="000000"/>
          <w:szCs w:val="20"/>
          <w:lang w:val="en-US"/>
        </w:rPr>
        <w:t>assword changed</w:t>
      </w:r>
    </w:p>
    <w:p w:rsidR="00250992" w:rsidRPr="00474F54" w:rsidRDefault="00250992" w:rsidP="002A6F17">
      <w:pPr>
        <w:pStyle w:val="berschrift3"/>
      </w:pPr>
      <w:bookmarkStart w:id="39" w:name="_Toc257880867"/>
      <w:r w:rsidRPr="00474F54">
        <w:t>Manage Negotiations</w:t>
      </w:r>
      <w:r w:rsidR="00172B91" w:rsidRPr="00474F54">
        <w:t>/Conversations</w:t>
      </w:r>
      <w:bookmarkEnd w:id="39"/>
    </w:p>
    <w:p w:rsidR="00250992" w:rsidRPr="00474F54" w:rsidRDefault="00250992" w:rsidP="001415CB">
      <w:pPr>
        <w:numPr>
          <w:ilvl w:val="0"/>
          <w:numId w:val="2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00CC42B8" w:rsidRPr="00474F54">
        <w:rPr>
          <w:rFonts w:asciiTheme="minorHAnsi" w:hAnsiTheme="minorHAnsi" w:cstheme="minorHAnsi"/>
          <w:color w:val="000000"/>
          <w:szCs w:val="20"/>
          <w:lang w:val="en-US"/>
        </w:rPr>
        <w:t xml:space="preserve"> This service allows U</w:t>
      </w:r>
      <w:r w:rsidRPr="00474F54">
        <w:rPr>
          <w:rFonts w:asciiTheme="minorHAnsi" w:hAnsiTheme="minorHAnsi" w:cstheme="minorHAnsi"/>
          <w:color w:val="000000"/>
          <w:szCs w:val="20"/>
          <w:lang w:val="en-US"/>
        </w:rPr>
        <w:t>sers to (see), start, close, re-open, rename, and delete negotiations</w:t>
      </w:r>
    </w:p>
    <w:p w:rsidR="00250992" w:rsidRPr="00474F54" w:rsidRDefault="00250992" w:rsidP="001415CB">
      <w:pPr>
        <w:numPr>
          <w:ilvl w:val="0"/>
          <w:numId w:val="2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250992" w:rsidRPr="00474F54" w:rsidRDefault="00250992" w:rsidP="001415CB">
      <w:pPr>
        <w:numPr>
          <w:ilvl w:val="0"/>
          <w:numId w:val="2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w:t>
      </w:r>
    </w:p>
    <w:p w:rsidR="00250992" w:rsidRPr="00474F54" w:rsidRDefault="00250992" w:rsidP="001415CB">
      <w:pPr>
        <w:numPr>
          <w:ilvl w:val="0"/>
          <w:numId w:val="2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250992" w:rsidRPr="00474F54" w:rsidRDefault="00250992" w:rsidP="001415CB">
      <w:pPr>
        <w:numPr>
          <w:ilvl w:val="0"/>
          <w:numId w:val="24"/>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r w:rsidR="00A058A4" w:rsidRPr="00474F54">
        <w:rPr>
          <w:rFonts w:asciiTheme="minorHAnsi" w:hAnsiTheme="minorHAnsi" w:cstheme="minorHAnsi"/>
          <w:bCs/>
          <w:color w:val="000000"/>
          <w:szCs w:val="20"/>
          <w:lang w:val="en-US"/>
        </w:rPr>
        <w:t xml:space="preserve"> na</w:t>
      </w:r>
    </w:p>
    <w:p w:rsidR="00250992" w:rsidRPr="00474F54" w:rsidRDefault="00250992" w:rsidP="001415CB">
      <w:pPr>
        <w:numPr>
          <w:ilvl w:val="0"/>
          <w:numId w:val="2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p>
    <w:p w:rsidR="00172B91" w:rsidRPr="00474F54" w:rsidRDefault="00172B91" w:rsidP="001415CB">
      <w:pPr>
        <w:numPr>
          <w:ilvl w:val="1"/>
          <w:numId w:val="24"/>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1 (start Negotiation)</w:t>
      </w:r>
    </w:p>
    <w:p w:rsidR="00172B91" w:rsidRPr="00474F54" w:rsidRDefault="00172B91"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“Negotiations” tab</w:t>
      </w:r>
    </w:p>
    <w:p w:rsidR="00172B91" w:rsidRPr="00474F54" w:rsidRDefault="00172B91"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“Start New Negotiation”</w:t>
      </w:r>
    </w:p>
    <w:p w:rsidR="00172B91" w:rsidRPr="00474F54" w:rsidRDefault="00172B91"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(Add-on is loaded with Use Case Start New Negotiation)</w:t>
      </w:r>
    </w:p>
    <w:p w:rsidR="00250992" w:rsidRPr="00474F54" w:rsidRDefault="00172B91" w:rsidP="001415CB">
      <w:pPr>
        <w:numPr>
          <w:ilvl w:val="1"/>
          <w:numId w:val="24"/>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2 (close Negotiation)</w:t>
      </w:r>
    </w:p>
    <w:p w:rsidR="00250992" w:rsidRPr="00474F54" w:rsidRDefault="00250992"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“Negotiations” tab</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(Negotiation is available)</w:t>
      </w:r>
    </w:p>
    <w:p w:rsidR="00250992" w:rsidRPr="00474F54" w:rsidRDefault="00250992"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Select an ongoing </w:t>
      </w:r>
      <w:r w:rsidR="00603C06" w:rsidRPr="00474F54">
        <w:rPr>
          <w:rFonts w:asciiTheme="minorHAnsi" w:hAnsiTheme="minorHAnsi" w:cstheme="minorHAnsi"/>
          <w:color w:val="000000"/>
          <w:szCs w:val="20"/>
          <w:lang w:val="en-US"/>
        </w:rPr>
        <w:t>N</w:t>
      </w:r>
      <w:r w:rsidRPr="00474F54">
        <w:rPr>
          <w:rFonts w:asciiTheme="minorHAnsi" w:hAnsiTheme="minorHAnsi" w:cstheme="minorHAnsi"/>
          <w:color w:val="000000"/>
          <w:szCs w:val="20"/>
          <w:lang w:val="en-US"/>
        </w:rPr>
        <w:t>egotiation</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lastRenderedPageBreak/>
        <w:t>Click “Close” or drag and drop to “Closed Negotiations” area</w:t>
      </w:r>
    </w:p>
    <w:p w:rsidR="00250992" w:rsidRPr="00474F54" w:rsidRDefault="00603C06" w:rsidP="001415CB">
      <w:pPr>
        <w:numPr>
          <w:ilvl w:val="1"/>
          <w:numId w:val="24"/>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3 (re-open Negotiation)</w:t>
      </w:r>
    </w:p>
    <w:p w:rsidR="00250992" w:rsidRPr="00474F54" w:rsidRDefault="00250992"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Click “Negotiations” </w:t>
      </w:r>
      <w:r w:rsidR="00603C06" w:rsidRPr="00474F54">
        <w:rPr>
          <w:rFonts w:asciiTheme="minorHAnsi" w:hAnsiTheme="minorHAnsi" w:cstheme="minorHAnsi"/>
          <w:color w:val="000000"/>
          <w:szCs w:val="20"/>
          <w:lang w:val="en-US"/>
        </w:rPr>
        <w:t>tab</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(Negotiation is available)</w:t>
      </w:r>
    </w:p>
    <w:p w:rsidR="00250992" w:rsidRPr="00474F54" w:rsidRDefault="00CC42B8"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a C</w:t>
      </w:r>
      <w:r w:rsidR="00603C06" w:rsidRPr="00474F54">
        <w:rPr>
          <w:rFonts w:asciiTheme="minorHAnsi" w:hAnsiTheme="minorHAnsi" w:cstheme="minorHAnsi"/>
          <w:color w:val="000000"/>
          <w:szCs w:val="20"/>
          <w:lang w:val="en-US"/>
        </w:rPr>
        <w:t>losed N</w:t>
      </w:r>
      <w:r w:rsidR="00250992" w:rsidRPr="00474F54">
        <w:rPr>
          <w:rFonts w:asciiTheme="minorHAnsi" w:hAnsiTheme="minorHAnsi" w:cstheme="minorHAnsi"/>
          <w:color w:val="000000"/>
          <w:szCs w:val="20"/>
          <w:lang w:val="en-US"/>
        </w:rPr>
        <w:t>egotiation</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“Re-open” or drag and drop to “Ongoing Negotiations” area</w:t>
      </w:r>
    </w:p>
    <w:p w:rsidR="00250992" w:rsidRPr="00474F54" w:rsidRDefault="00603C06" w:rsidP="001415CB">
      <w:pPr>
        <w:numPr>
          <w:ilvl w:val="1"/>
          <w:numId w:val="24"/>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4 (rename Negotiation/Conversation)</w:t>
      </w:r>
    </w:p>
    <w:p w:rsidR="00250992"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“Negotiations” tab</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(Negotiation is available)</w:t>
      </w:r>
    </w:p>
    <w:p w:rsidR="00250992" w:rsidRPr="00474F54" w:rsidRDefault="00CC42B8"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a N</w:t>
      </w:r>
      <w:r w:rsidR="00250992" w:rsidRPr="00474F54">
        <w:rPr>
          <w:rFonts w:asciiTheme="minorHAnsi" w:hAnsiTheme="minorHAnsi" w:cstheme="minorHAnsi"/>
          <w:color w:val="000000"/>
          <w:szCs w:val="20"/>
          <w:lang w:val="en-US"/>
        </w:rPr>
        <w:t>egotiation</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with right mouse button on Negotiation/Conversation</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(Sub-menu appears)</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“Rename” from sub-menu</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(Negotiation/Conversation name appears editable)</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new Negotiation/Conversation name</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Press “Enter” or click outside the input field</w:t>
      </w:r>
    </w:p>
    <w:p w:rsidR="00250992" w:rsidRPr="00474F54" w:rsidRDefault="00603C06" w:rsidP="001415CB">
      <w:pPr>
        <w:numPr>
          <w:ilvl w:val="1"/>
          <w:numId w:val="24"/>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5 (delete Negotiation/Conversation)</w:t>
      </w:r>
    </w:p>
    <w:p w:rsidR="00250992" w:rsidRPr="00474F54" w:rsidRDefault="00250992"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Click “Negotiations” </w:t>
      </w:r>
      <w:r w:rsidR="00603C06" w:rsidRPr="00474F54">
        <w:rPr>
          <w:rFonts w:asciiTheme="minorHAnsi" w:hAnsiTheme="minorHAnsi" w:cstheme="minorHAnsi"/>
          <w:color w:val="000000"/>
          <w:szCs w:val="20"/>
          <w:lang w:val="en-US"/>
        </w:rPr>
        <w:t>tab</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(Negotiation/Conversation is available)</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one or more Negotiations/Conversations</w:t>
      </w:r>
    </w:p>
    <w:p w:rsidR="00603C06" w:rsidRPr="00474F54" w:rsidRDefault="00603C06" w:rsidP="001415CB">
      <w:pPr>
        <w:numPr>
          <w:ilvl w:val="3"/>
          <w:numId w:val="24"/>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Sub-path 1</w:t>
      </w:r>
    </w:p>
    <w:p w:rsidR="00603C06" w:rsidRPr="00474F54" w:rsidRDefault="00603C06" w:rsidP="001415CB">
      <w:pPr>
        <w:numPr>
          <w:ilvl w:val="4"/>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with right mouse button on Negotiation/Conversation</w:t>
      </w:r>
    </w:p>
    <w:p w:rsidR="00603C06" w:rsidRPr="00474F54" w:rsidRDefault="00603C06" w:rsidP="001415CB">
      <w:pPr>
        <w:numPr>
          <w:ilvl w:val="4"/>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(Sub-menu appears)</w:t>
      </w:r>
    </w:p>
    <w:p w:rsidR="00603C06" w:rsidRPr="00474F54" w:rsidRDefault="00603C06" w:rsidP="001415CB">
      <w:pPr>
        <w:numPr>
          <w:ilvl w:val="4"/>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“Delete” from sub-menu</w:t>
      </w:r>
    </w:p>
    <w:p w:rsidR="00603C06" w:rsidRPr="00474F54" w:rsidRDefault="00603C06" w:rsidP="001415CB">
      <w:pPr>
        <w:numPr>
          <w:ilvl w:val="3"/>
          <w:numId w:val="24"/>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Sub-path 2</w:t>
      </w:r>
    </w:p>
    <w:p w:rsidR="00603C06" w:rsidRPr="00474F54" w:rsidRDefault="00603C06" w:rsidP="001415CB">
      <w:pPr>
        <w:numPr>
          <w:ilvl w:val="4"/>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“Delete” button</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(Delete confirmation message appears)</w:t>
      </w:r>
    </w:p>
    <w:p w:rsidR="00603C06" w:rsidRPr="00474F54" w:rsidRDefault="00603C06" w:rsidP="001415CB">
      <w:pPr>
        <w:numPr>
          <w:ilvl w:val="2"/>
          <w:numId w:val="24"/>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“Yes”</w:t>
      </w:r>
    </w:p>
    <w:p w:rsidR="00250992" w:rsidRPr="00474F54" w:rsidRDefault="00250992" w:rsidP="001415CB">
      <w:pPr>
        <w:numPr>
          <w:ilvl w:val="0"/>
          <w:numId w:val="24"/>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Negotiation is </w:t>
      </w:r>
      <w:r w:rsidR="00603C06" w:rsidRPr="00474F54">
        <w:rPr>
          <w:rFonts w:asciiTheme="minorHAnsi" w:hAnsiTheme="minorHAnsi" w:cstheme="minorHAnsi"/>
          <w:color w:val="000000"/>
          <w:szCs w:val="20"/>
          <w:lang w:val="en-US"/>
        </w:rPr>
        <w:t xml:space="preserve">started, </w:t>
      </w:r>
      <w:r w:rsidRPr="00474F54">
        <w:rPr>
          <w:rFonts w:asciiTheme="minorHAnsi" w:hAnsiTheme="minorHAnsi" w:cstheme="minorHAnsi"/>
          <w:color w:val="000000"/>
          <w:szCs w:val="20"/>
          <w:lang w:val="en-US"/>
        </w:rPr>
        <w:t>closed, re-opened</w:t>
      </w:r>
      <w:r w:rsidR="00603C06" w:rsidRPr="00474F54">
        <w:rPr>
          <w:rFonts w:asciiTheme="minorHAnsi" w:hAnsiTheme="minorHAnsi" w:cstheme="minorHAnsi"/>
          <w:color w:val="000000"/>
          <w:szCs w:val="20"/>
          <w:lang w:val="en-US"/>
        </w:rPr>
        <w:t>, renamed or deleted</w:t>
      </w:r>
    </w:p>
    <w:p w:rsidR="00AB78C6" w:rsidRPr="00474F54" w:rsidRDefault="00AB78C6" w:rsidP="002A6F17">
      <w:pPr>
        <w:pStyle w:val="berschrift3"/>
      </w:pPr>
      <w:bookmarkStart w:id="40" w:name="_Toc257880868"/>
      <w:r w:rsidRPr="00474F54">
        <w:t>Manage Conversation Details</w:t>
      </w:r>
      <w:bookmarkEnd w:id="40"/>
    </w:p>
    <w:p w:rsidR="00AB78C6" w:rsidRPr="00474F54" w:rsidRDefault="00AB78C6" w:rsidP="001415CB">
      <w:pPr>
        <w:numPr>
          <w:ilvl w:val="0"/>
          <w:numId w:val="2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00CC42B8" w:rsidRPr="00474F54">
        <w:rPr>
          <w:rFonts w:asciiTheme="minorHAnsi" w:hAnsiTheme="minorHAnsi" w:cstheme="minorHAnsi"/>
          <w:color w:val="000000"/>
          <w:szCs w:val="20"/>
          <w:lang w:val="en-US"/>
        </w:rPr>
        <w:t xml:space="preserve"> This service allows U</w:t>
      </w:r>
      <w:r w:rsidRPr="00474F54">
        <w:rPr>
          <w:rFonts w:asciiTheme="minorHAnsi" w:hAnsiTheme="minorHAnsi" w:cstheme="minorHAnsi"/>
          <w:color w:val="000000"/>
          <w:szCs w:val="20"/>
          <w:lang w:val="en-US"/>
        </w:rPr>
        <w:t>sers to (see), delete Conversation Messages and export a Conversation to PDF</w:t>
      </w:r>
    </w:p>
    <w:p w:rsidR="00AB78C6" w:rsidRPr="00474F54" w:rsidRDefault="00AB78C6" w:rsidP="001415CB">
      <w:pPr>
        <w:numPr>
          <w:ilvl w:val="0"/>
          <w:numId w:val="2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AB78C6" w:rsidRPr="00474F54" w:rsidRDefault="00AB78C6" w:rsidP="001415CB">
      <w:pPr>
        <w:numPr>
          <w:ilvl w:val="0"/>
          <w:numId w:val="2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 Negotiation, Conversation, and Messages are available</w:t>
      </w:r>
    </w:p>
    <w:p w:rsidR="00AB78C6" w:rsidRPr="00474F54" w:rsidRDefault="00AB78C6" w:rsidP="001415CB">
      <w:pPr>
        <w:numPr>
          <w:ilvl w:val="0"/>
          <w:numId w:val="2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AB78C6" w:rsidRPr="00474F54" w:rsidRDefault="00AB78C6" w:rsidP="001415CB">
      <w:pPr>
        <w:numPr>
          <w:ilvl w:val="0"/>
          <w:numId w:val="20"/>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AB78C6" w:rsidRPr="00474F54" w:rsidRDefault="00AB78C6" w:rsidP="001415CB">
      <w:pPr>
        <w:numPr>
          <w:ilvl w:val="1"/>
          <w:numId w:val="2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“Negotiations” tab</w:t>
      </w:r>
    </w:p>
    <w:p w:rsidR="00AB78C6" w:rsidRPr="00474F54" w:rsidRDefault="00AB78C6" w:rsidP="001415CB">
      <w:pPr>
        <w:numPr>
          <w:ilvl w:val="1"/>
          <w:numId w:val="2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on one Conversation</w:t>
      </w:r>
    </w:p>
    <w:p w:rsidR="00AB78C6" w:rsidRPr="00474F54" w:rsidRDefault="00AB78C6" w:rsidP="001415CB">
      <w:pPr>
        <w:numPr>
          <w:ilvl w:val="0"/>
          <w:numId w:val="2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p>
    <w:p w:rsidR="00AB78C6" w:rsidRPr="00474F54" w:rsidRDefault="00AB78C6" w:rsidP="001415CB">
      <w:pPr>
        <w:numPr>
          <w:ilvl w:val="1"/>
          <w:numId w:val="20"/>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2 (delete Conversation Message)</w:t>
      </w:r>
    </w:p>
    <w:p w:rsidR="00AB78C6" w:rsidRPr="00474F54" w:rsidRDefault="00AB78C6" w:rsidP="001415CB">
      <w:pPr>
        <w:numPr>
          <w:ilvl w:val="2"/>
          <w:numId w:val="2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Messages</w:t>
      </w:r>
    </w:p>
    <w:p w:rsidR="00AB78C6" w:rsidRPr="00474F54" w:rsidRDefault="00AB78C6" w:rsidP="001415CB">
      <w:pPr>
        <w:numPr>
          <w:ilvl w:val="2"/>
          <w:numId w:val="2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“Delete” button</w:t>
      </w:r>
    </w:p>
    <w:p w:rsidR="00AB78C6" w:rsidRPr="00474F54" w:rsidRDefault="00AB78C6" w:rsidP="001415CB">
      <w:pPr>
        <w:numPr>
          <w:ilvl w:val="2"/>
          <w:numId w:val="2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lastRenderedPageBreak/>
        <w:t>Confirm delete message with “Yes”</w:t>
      </w:r>
    </w:p>
    <w:p w:rsidR="00AB78C6" w:rsidRPr="00474F54" w:rsidRDefault="00AB78C6" w:rsidP="001415CB">
      <w:pPr>
        <w:numPr>
          <w:ilvl w:val="1"/>
          <w:numId w:val="20"/>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3 (export Conversation Message)</w:t>
      </w:r>
    </w:p>
    <w:p w:rsidR="00AB78C6" w:rsidRPr="00474F54" w:rsidRDefault="00AB78C6" w:rsidP="001415CB">
      <w:pPr>
        <w:numPr>
          <w:ilvl w:val="2"/>
          <w:numId w:val="2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Messages</w:t>
      </w:r>
    </w:p>
    <w:p w:rsidR="00AB78C6" w:rsidRPr="00474F54" w:rsidRDefault="00AB78C6" w:rsidP="001415CB">
      <w:pPr>
        <w:numPr>
          <w:ilvl w:val="2"/>
          <w:numId w:val="2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“Export to PDF” button</w:t>
      </w:r>
    </w:p>
    <w:p w:rsidR="00AB78C6" w:rsidRPr="00474F54" w:rsidRDefault="00AB78C6" w:rsidP="001415CB">
      <w:pPr>
        <w:numPr>
          <w:ilvl w:val="2"/>
          <w:numId w:val="2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“Save” or “Open” of common Browser download dialogue</w:t>
      </w:r>
    </w:p>
    <w:p w:rsidR="00AB78C6" w:rsidRPr="00474F54" w:rsidRDefault="00AB78C6" w:rsidP="001415CB">
      <w:pPr>
        <w:numPr>
          <w:ilvl w:val="0"/>
          <w:numId w:val="2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Conversation Messages are deleted or exported</w:t>
      </w:r>
    </w:p>
    <w:p w:rsidR="00555502" w:rsidRPr="00474F54" w:rsidRDefault="00555502" w:rsidP="002A6F17">
      <w:pPr>
        <w:pStyle w:val="berschrift3"/>
      </w:pPr>
      <w:bookmarkStart w:id="41" w:name="_Toc257880869"/>
      <w:r w:rsidRPr="00474F54">
        <w:t>Manage Apps</w:t>
      </w:r>
      <w:bookmarkEnd w:id="41"/>
    </w:p>
    <w:p w:rsidR="00555502" w:rsidRPr="00474F54" w:rsidRDefault="00555502" w:rsidP="001415CB">
      <w:pPr>
        <w:numPr>
          <w:ilvl w:val="0"/>
          <w:numId w:val="2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00CC42B8" w:rsidRPr="00474F54">
        <w:rPr>
          <w:rFonts w:asciiTheme="minorHAnsi" w:hAnsiTheme="minorHAnsi" w:cstheme="minorHAnsi"/>
          <w:color w:val="000000"/>
          <w:szCs w:val="20"/>
          <w:lang w:val="en-US"/>
        </w:rPr>
        <w:t xml:space="preserve"> This service allows U</w:t>
      </w:r>
      <w:r w:rsidRPr="00474F54">
        <w:rPr>
          <w:rFonts w:asciiTheme="minorHAnsi" w:hAnsiTheme="minorHAnsi" w:cstheme="minorHAnsi"/>
          <w:color w:val="000000"/>
          <w:szCs w:val="20"/>
          <w:lang w:val="en-US"/>
        </w:rPr>
        <w:t>sers to (see), activate/deactivate, and configure Apps at any time of the running Negotiation</w:t>
      </w:r>
    </w:p>
    <w:p w:rsidR="00555502" w:rsidRPr="00474F54" w:rsidRDefault="00555502" w:rsidP="001415CB">
      <w:pPr>
        <w:numPr>
          <w:ilvl w:val="0"/>
          <w:numId w:val="2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555502" w:rsidRPr="00474F54" w:rsidRDefault="00555502" w:rsidP="001415CB">
      <w:pPr>
        <w:numPr>
          <w:ilvl w:val="0"/>
          <w:numId w:val="2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 ongoing Negotiation is available</w:t>
      </w:r>
    </w:p>
    <w:p w:rsidR="00555502" w:rsidRPr="00474F54" w:rsidRDefault="00555502" w:rsidP="001415CB">
      <w:pPr>
        <w:numPr>
          <w:ilvl w:val="0"/>
          <w:numId w:val="2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555502" w:rsidRPr="00474F54" w:rsidRDefault="00555502" w:rsidP="001415CB">
      <w:pPr>
        <w:numPr>
          <w:ilvl w:val="0"/>
          <w:numId w:val="29"/>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555502" w:rsidRPr="00474F54" w:rsidRDefault="00555502" w:rsidP="001415CB">
      <w:pPr>
        <w:numPr>
          <w:ilvl w:val="1"/>
          <w:numId w:val="2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on “Negotiations” tab</w:t>
      </w:r>
    </w:p>
    <w:p w:rsidR="00555502" w:rsidRPr="00474F54" w:rsidRDefault="00CC42B8" w:rsidP="001415CB">
      <w:pPr>
        <w:numPr>
          <w:ilvl w:val="1"/>
          <w:numId w:val="2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one O</w:t>
      </w:r>
      <w:r w:rsidR="00555502" w:rsidRPr="00474F54">
        <w:rPr>
          <w:rFonts w:asciiTheme="minorHAnsi" w:hAnsiTheme="minorHAnsi" w:cstheme="minorHAnsi"/>
          <w:color w:val="000000"/>
          <w:szCs w:val="20"/>
          <w:lang w:val="en-US"/>
        </w:rPr>
        <w:t>ngoing Negotiation</w:t>
      </w:r>
    </w:p>
    <w:p w:rsidR="00555502" w:rsidRPr="00474F54" w:rsidRDefault="00555502" w:rsidP="001415CB">
      <w:pPr>
        <w:numPr>
          <w:ilvl w:val="1"/>
          <w:numId w:val="2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(Area of “Activated Apps in this negotiation” is refreshed)</w:t>
      </w:r>
    </w:p>
    <w:p w:rsidR="00555502" w:rsidRPr="00474F54" w:rsidRDefault="00555502" w:rsidP="001415CB">
      <w:pPr>
        <w:numPr>
          <w:ilvl w:val="0"/>
          <w:numId w:val="2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003235AC" w:rsidRPr="00474F54">
        <w:rPr>
          <w:rFonts w:asciiTheme="minorHAnsi" w:hAnsiTheme="minorHAnsi" w:cstheme="minorHAnsi"/>
          <w:bCs/>
          <w:color w:val="000000"/>
          <w:szCs w:val="20"/>
          <w:lang w:val="en-US"/>
        </w:rPr>
        <w:t xml:space="preserve"> </w:t>
      </w:r>
    </w:p>
    <w:p w:rsidR="00555502" w:rsidRPr="00474F54" w:rsidRDefault="00555502" w:rsidP="001415CB">
      <w:pPr>
        <w:numPr>
          <w:ilvl w:val="1"/>
          <w:numId w:val="29"/>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1</w:t>
      </w:r>
      <w:r w:rsidR="003235AC" w:rsidRPr="00474F54">
        <w:rPr>
          <w:rFonts w:asciiTheme="minorHAnsi" w:hAnsiTheme="minorHAnsi" w:cstheme="minorHAnsi"/>
          <w:b/>
          <w:color w:val="000000"/>
          <w:szCs w:val="20"/>
          <w:lang w:val="en-US"/>
        </w:rPr>
        <w:t xml:space="preserve"> (activate/deactivate Apps)</w:t>
      </w:r>
    </w:p>
    <w:p w:rsidR="00555502" w:rsidRPr="00474F54" w:rsidRDefault="00555502" w:rsidP="001415CB">
      <w:pPr>
        <w:numPr>
          <w:ilvl w:val="2"/>
          <w:numId w:val="2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Apps to be act</w:t>
      </w:r>
      <w:r w:rsidR="00CC42B8" w:rsidRPr="00474F54">
        <w:rPr>
          <w:rFonts w:asciiTheme="minorHAnsi" w:hAnsiTheme="minorHAnsi" w:cstheme="minorHAnsi"/>
          <w:color w:val="000000"/>
          <w:szCs w:val="20"/>
          <w:lang w:val="en-US"/>
        </w:rPr>
        <w:t>ivated/deactivated during this N</w:t>
      </w:r>
      <w:r w:rsidRPr="00474F54">
        <w:rPr>
          <w:rFonts w:asciiTheme="minorHAnsi" w:hAnsiTheme="minorHAnsi" w:cstheme="minorHAnsi"/>
          <w:color w:val="000000"/>
          <w:szCs w:val="20"/>
          <w:lang w:val="en-US"/>
        </w:rPr>
        <w:t>egotiation</w:t>
      </w:r>
    </w:p>
    <w:p w:rsidR="00555502" w:rsidRPr="00474F54" w:rsidRDefault="00555502" w:rsidP="001415CB">
      <w:pPr>
        <w:numPr>
          <w:ilvl w:val="1"/>
          <w:numId w:val="29"/>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2</w:t>
      </w:r>
      <w:r w:rsidR="003235AC" w:rsidRPr="00474F54">
        <w:rPr>
          <w:rFonts w:asciiTheme="minorHAnsi" w:hAnsiTheme="minorHAnsi" w:cstheme="minorHAnsi"/>
          <w:b/>
          <w:color w:val="000000"/>
          <w:szCs w:val="20"/>
          <w:lang w:val="en-US"/>
        </w:rPr>
        <w:t xml:space="preserve"> (configure Apps)</w:t>
      </w:r>
    </w:p>
    <w:p w:rsidR="00555502" w:rsidRPr="00474F54" w:rsidRDefault="00555502" w:rsidP="001415CB">
      <w:pPr>
        <w:numPr>
          <w:ilvl w:val="2"/>
          <w:numId w:val="2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on “Settings” to configure the App</w:t>
      </w:r>
    </w:p>
    <w:p w:rsidR="00555502" w:rsidRPr="00474F54" w:rsidRDefault="00555502" w:rsidP="001415CB">
      <w:pPr>
        <w:numPr>
          <w:ilvl w:val="2"/>
          <w:numId w:val="2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(Direct link to Apps’ Settings is loaded)</w:t>
      </w:r>
    </w:p>
    <w:p w:rsidR="00555502" w:rsidRPr="00474F54" w:rsidRDefault="00555502" w:rsidP="001415CB">
      <w:pPr>
        <w:numPr>
          <w:ilvl w:val="0"/>
          <w:numId w:val="29"/>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Selected Apps are activated and configured</w:t>
      </w:r>
    </w:p>
    <w:p w:rsidR="00555502" w:rsidRPr="00474F54" w:rsidRDefault="00555502" w:rsidP="002A6F17">
      <w:pPr>
        <w:pStyle w:val="berschrift3"/>
        <w:rPr>
          <w:lang w:val="en-US"/>
        </w:rPr>
      </w:pPr>
      <w:bookmarkStart w:id="42" w:name="_Toc257880870"/>
      <w:r w:rsidRPr="00474F54">
        <w:rPr>
          <w:lang w:val="en-US"/>
        </w:rPr>
        <w:t>Manage „My Profile“</w:t>
      </w:r>
      <w:bookmarkEnd w:id="42"/>
    </w:p>
    <w:p w:rsidR="00555502" w:rsidRPr="00474F54" w:rsidRDefault="00555502" w:rsidP="001415CB">
      <w:pPr>
        <w:numPr>
          <w:ilvl w:val="0"/>
          <w:numId w:val="2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00CC42B8" w:rsidRPr="00474F54">
        <w:rPr>
          <w:rFonts w:asciiTheme="minorHAnsi" w:hAnsiTheme="minorHAnsi" w:cstheme="minorHAnsi"/>
          <w:color w:val="000000"/>
          <w:szCs w:val="20"/>
          <w:lang w:val="en-US"/>
        </w:rPr>
        <w:t xml:space="preserve"> This service allows to update P</w:t>
      </w:r>
      <w:r w:rsidRPr="00474F54">
        <w:rPr>
          <w:rFonts w:asciiTheme="minorHAnsi" w:hAnsiTheme="minorHAnsi" w:cstheme="minorHAnsi"/>
          <w:color w:val="000000"/>
          <w:szCs w:val="20"/>
          <w:lang w:val="en-US"/>
        </w:rPr>
        <w:t xml:space="preserve">rofile </w:t>
      </w:r>
      <w:r w:rsidR="00CC42B8" w:rsidRPr="00474F54">
        <w:rPr>
          <w:rFonts w:asciiTheme="minorHAnsi" w:hAnsiTheme="minorHAnsi" w:cstheme="minorHAnsi"/>
          <w:color w:val="000000"/>
          <w:szCs w:val="20"/>
          <w:lang w:val="en-US"/>
        </w:rPr>
        <w:t>D</w:t>
      </w:r>
      <w:r w:rsidRPr="00474F54">
        <w:rPr>
          <w:rFonts w:asciiTheme="minorHAnsi" w:hAnsiTheme="minorHAnsi" w:cstheme="minorHAnsi"/>
          <w:color w:val="000000"/>
          <w:szCs w:val="20"/>
          <w:lang w:val="en-US"/>
        </w:rPr>
        <w:t>ata</w:t>
      </w:r>
    </w:p>
    <w:p w:rsidR="00555502" w:rsidRPr="00474F54" w:rsidRDefault="00555502" w:rsidP="001415CB">
      <w:pPr>
        <w:numPr>
          <w:ilvl w:val="0"/>
          <w:numId w:val="2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 Admin</w:t>
      </w:r>
    </w:p>
    <w:p w:rsidR="00555502" w:rsidRPr="00474F54" w:rsidRDefault="00555502" w:rsidP="001415CB">
      <w:pPr>
        <w:numPr>
          <w:ilvl w:val="0"/>
          <w:numId w:val="2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00CC42B8" w:rsidRPr="00474F54">
        <w:rPr>
          <w:rFonts w:asciiTheme="minorHAnsi" w:hAnsiTheme="minorHAnsi" w:cstheme="minorHAnsi"/>
          <w:color w:val="000000"/>
          <w:szCs w:val="20"/>
          <w:lang w:val="en-US"/>
        </w:rPr>
        <w:t xml:space="preserve"> User is registered, P</w:t>
      </w:r>
      <w:r w:rsidRPr="00474F54">
        <w:rPr>
          <w:rFonts w:asciiTheme="minorHAnsi" w:hAnsiTheme="minorHAnsi" w:cstheme="minorHAnsi"/>
          <w:color w:val="000000"/>
          <w:szCs w:val="20"/>
          <w:lang w:val="en-US"/>
        </w:rPr>
        <w:t>latform website is loaded</w:t>
      </w:r>
    </w:p>
    <w:p w:rsidR="00555502" w:rsidRPr="00474F54" w:rsidRDefault="00555502" w:rsidP="001415CB">
      <w:pPr>
        <w:numPr>
          <w:ilvl w:val="0"/>
          <w:numId w:val="2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555502" w:rsidRPr="00474F54" w:rsidRDefault="00555502" w:rsidP="001415CB">
      <w:pPr>
        <w:numPr>
          <w:ilvl w:val="0"/>
          <w:numId w:val="22"/>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555502" w:rsidRPr="00474F54" w:rsidRDefault="00555502" w:rsidP="001415CB">
      <w:pPr>
        <w:numPr>
          <w:ilvl w:val="1"/>
          <w:numId w:val="2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“My Profile” tab</w:t>
      </w:r>
    </w:p>
    <w:p w:rsidR="00555502" w:rsidRPr="00474F54" w:rsidRDefault="00CC42B8" w:rsidP="001415CB">
      <w:pPr>
        <w:numPr>
          <w:ilvl w:val="1"/>
          <w:numId w:val="2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Update e-mail (=username); Password, Password Repeat, Gender, F</w:t>
      </w:r>
      <w:r w:rsidR="00555502" w:rsidRPr="00474F54">
        <w:rPr>
          <w:rFonts w:asciiTheme="minorHAnsi" w:hAnsiTheme="minorHAnsi" w:cstheme="minorHAnsi"/>
          <w:color w:val="000000"/>
          <w:szCs w:val="20"/>
          <w:lang w:val="en-US"/>
        </w:rPr>
        <w:t xml:space="preserve">irst </w:t>
      </w:r>
      <w:r w:rsidRPr="00474F54">
        <w:rPr>
          <w:rFonts w:asciiTheme="minorHAnsi" w:hAnsiTheme="minorHAnsi" w:cstheme="minorHAnsi"/>
          <w:color w:val="000000"/>
          <w:szCs w:val="20"/>
          <w:lang w:val="en-US"/>
        </w:rPr>
        <w:t>Name, Name, C</w:t>
      </w:r>
      <w:r w:rsidR="00555502" w:rsidRPr="00474F54">
        <w:rPr>
          <w:rFonts w:asciiTheme="minorHAnsi" w:hAnsiTheme="minorHAnsi" w:cstheme="minorHAnsi"/>
          <w:color w:val="000000"/>
          <w:szCs w:val="20"/>
          <w:lang w:val="en-US"/>
        </w:rPr>
        <w:t xml:space="preserve">ompany, </w:t>
      </w:r>
      <w:r w:rsidRPr="00474F54">
        <w:rPr>
          <w:rFonts w:asciiTheme="minorHAnsi" w:hAnsiTheme="minorHAnsi" w:cstheme="minorHAnsi"/>
          <w:color w:val="000000"/>
          <w:szCs w:val="20"/>
          <w:lang w:val="en-US"/>
        </w:rPr>
        <w:t>P</w:t>
      </w:r>
      <w:r w:rsidR="00555502" w:rsidRPr="00474F54">
        <w:rPr>
          <w:rFonts w:asciiTheme="minorHAnsi" w:hAnsiTheme="minorHAnsi" w:cstheme="minorHAnsi"/>
          <w:color w:val="000000"/>
          <w:szCs w:val="20"/>
          <w:lang w:val="en-US"/>
        </w:rPr>
        <w:t xml:space="preserve">hone, </w:t>
      </w:r>
      <w:r w:rsidRPr="00474F54">
        <w:rPr>
          <w:rFonts w:asciiTheme="minorHAnsi" w:hAnsiTheme="minorHAnsi" w:cstheme="minorHAnsi"/>
          <w:color w:val="000000"/>
          <w:szCs w:val="20"/>
          <w:lang w:val="en-US"/>
        </w:rPr>
        <w:t>A</w:t>
      </w:r>
      <w:r w:rsidR="00555502" w:rsidRPr="00474F54">
        <w:rPr>
          <w:rFonts w:asciiTheme="minorHAnsi" w:hAnsiTheme="minorHAnsi" w:cstheme="minorHAnsi"/>
          <w:color w:val="000000"/>
          <w:szCs w:val="20"/>
          <w:lang w:val="en-US"/>
        </w:rPr>
        <w:t xml:space="preserve">ddress, </w:t>
      </w:r>
      <w:r w:rsidRPr="00474F54">
        <w:rPr>
          <w:rFonts w:asciiTheme="minorHAnsi" w:hAnsiTheme="minorHAnsi" w:cstheme="minorHAnsi"/>
          <w:color w:val="000000"/>
          <w:szCs w:val="20"/>
          <w:lang w:val="en-US"/>
        </w:rPr>
        <w:t>Z</w:t>
      </w:r>
      <w:r w:rsidR="00555502" w:rsidRPr="00474F54">
        <w:rPr>
          <w:rFonts w:asciiTheme="minorHAnsi" w:hAnsiTheme="minorHAnsi" w:cstheme="minorHAnsi"/>
          <w:color w:val="000000"/>
          <w:szCs w:val="20"/>
          <w:lang w:val="en-US"/>
        </w:rPr>
        <w:t xml:space="preserve">ip, </w:t>
      </w:r>
      <w:r w:rsidRPr="00474F54">
        <w:rPr>
          <w:rFonts w:asciiTheme="minorHAnsi" w:hAnsiTheme="minorHAnsi" w:cstheme="minorHAnsi"/>
          <w:color w:val="000000"/>
          <w:szCs w:val="20"/>
          <w:lang w:val="en-US"/>
        </w:rPr>
        <w:t>C</w:t>
      </w:r>
      <w:r w:rsidR="00555502" w:rsidRPr="00474F54">
        <w:rPr>
          <w:rFonts w:asciiTheme="minorHAnsi" w:hAnsiTheme="minorHAnsi" w:cstheme="minorHAnsi"/>
          <w:color w:val="000000"/>
          <w:szCs w:val="20"/>
          <w:lang w:val="en-US"/>
        </w:rPr>
        <w:t xml:space="preserve">ity, </w:t>
      </w:r>
      <w:r w:rsidRPr="00474F54">
        <w:rPr>
          <w:rFonts w:asciiTheme="minorHAnsi" w:hAnsiTheme="minorHAnsi" w:cstheme="minorHAnsi"/>
          <w:color w:val="000000"/>
          <w:szCs w:val="20"/>
          <w:lang w:val="en-US"/>
        </w:rPr>
        <w:t>C</w:t>
      </w:r>
      <w:r w:rsidR="00555502" w:rsidRPr="00474F54">
        <w:rPr>
          <w:rFonts w:asciiTheme="minorHAnsi" w:hAnsiTheme="minorHAnsi" w:cstheme="minorHAnsi"/>
          <w:color w:val="000000"/>
          <w:szCs w:val="20"/>
          <w:lang w:val="en-US"/>
        </w:rPr>
        <w:t>ountry</w:t>
      </w:r>
    </w:p>
    <w:p w:rsidR="001077D3" w:rsidRPr="00474F54" w:rsidRDefault="001077D3" w:rsidP="001415CB">
      <w:pPr>
        <w:numPr>
          <w:ilvl w:val="1"/>
          <w:numId w:val="2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(Values are saved automatically after each User action)</w:t>
      </w:r>
    </w:p>
    <w:p w:rsidR="00555502" w:rsidRPr="00474F54" w:rsidRDefault="00555502" w:rsidP="001415CB">
      <w:pPr>
        <w:numPr>
          <w:ilvl w:val="0"/>
          <w:numId w:val="2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NA</w:t>
      </w:r>
    </w:p>
    <w:p w:rsidR="00555502" w:rsidRPr="00474F54" w:rsidRDefault="00555502" w:rsidP="001415CB">
      <w:pPr>
        <w:numPr>
          <w:ilvl w:val="0"/>
          <w:numId w:val="2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00CC42B8" w:rsidRPr="00474F54">
        <w:rPr>
          <w:rFonts w:asciiTheme="minorHAnsi" w:hAnsiTheme="minorHAnsi" w:cstheme="minorHAnsi"/>
          <w:color w:val="000000"/>
          <w:szCs w:val="20"/>
          <w:lang w:val="en-US"/>
        </w:rPr>
        <w:t xml:space="preserve"> Profile D</w:t>
      </w:r>
      <w:r w:rsidRPr="00474F54">
        <w:rPr>
          <w:rFonts w:asciiTheme="minorHAnsi" w:hAnsiTheme="minorHAnsi" w:cstheme="minorHAnsi"/>
          <w:color w:val="000000"/>
          <w:szCs w:val="20"/>
          <w:lang w:val="en-US"/>
        </w:rPr>
        <w:t>ata is updated</w:t>
      </w:r>
    </w:p>
    <w:p w:rsidR="00555502" w:rsidRPr="00474F54" w:rsidRDefault="00555502" w:rsidP="002A6F17">
      <w:pPr>
        <w:pStyle w:val="berschrift3"/>
      </w:pPr>
      <w:bookmarkStart w:id="43" w:name="_Toc257880871"/>
      <w:r w:rsidRPr="00474F54">
        <w:t>Manage Users</w:t>
      </w:r>
      <w:bookmarkEnd w:id="43"/>
    </w:p>
    <w:p w:rsidR="00555502" w:rsidRPr="00474F54" w:rsidRDefault="00555502" w:rsidP="001415CB">
      <w:pPr>
        <w:numPr>
          <w:ilvl w:val="0"/>
          <w:numId w:val="23"/>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Admins to (see)</w:t>
      </w:r>
      <w:r w:rsidR="003235AC" w:rsidRPr="00474F54">
        <w:rPr>
          <w:rFonts w:asciiTheme="minorHAnsi" w:hAnsiTheme="minorHAnsi" w:cstheme="minorHAnsi"/>
          <w:color w:val="000000"/>
          <w:szCs w:val="20"/>
          <w:lang w:val="en-US"/>
        </w:rPr>
        <w:t>, search/filter</w:t>
      </w:r>
      <w:r w:rsidRPr="00474F54">
        <w:rPr>
          <w:rFonts w:asciiTheme="minorHAnsi" w:hAnsiTheme="minorHAnsi" w:cstheme="minorHAnsi"/>
          <w:color w:val="000000"/>
          <w:szCs w:val="20"/>
          <w:lang w:val="en-US"/>
        </w:rPr>
        <w:t xml:space="preserve"> registered users</w:t>
      </w:r>
      <w:r w:rsidR="003235AC" w:rsidRPr="00474F54">
        <w:rPr>
          <w:rFonts w:asciiTheme="minorHAnsi" w:hAnsiTheme="minorHAnsi" w:cstheme="minorHAnsi"/>
          <w:color w:val="000000"/>
          <w:szCs w:val="20"/>
          <w:lang w:val="en-US"/>
        </w:rPr>
        <w:t>,</w:t>
      </w:r>
      <w:r w:rsidRPr="00474F54">
        <w:rPr>
          <w:rFonts w:asciiTheme="minorHAnsi" w:hAnsiTheme="minorHAnsi" w:cstheme="minorHAnsi"/>
          <w:color w:val="000000"/>
          <w:szCs w:val="20"/>
          <w:lang w:val="en-US"/>
        </w:rPr>
        <w:t xml:space="preserve"> edit and delete their </w:t>
      </w:r>
      <w:r w:rsidR="00CC42B8" w:rsidRPr="00474F54">
        <w:rPr>
          <w:rFonts w:asciiTheme="minorHAnsi" w:hAnsiTheme="minorHAnsi" w:cstheme="minorHAnsi"/>
          <w:color w:val="000000"/>
          <w:szCs w:val="20"/>
          <w:lang w:val="en-US"/>
        </w:rPr>
        <w:t>P</w:t>
      </w:r>
      <w:r w:rsidRPr="00474F54">
        <w:rPr>
          <w:rFonts w:asciiTheme="minorHAnsi" w:hAnsiTheme="minorHAnsi" w:cstheme="minorHAnsi"/>
          <w:color w:val="000000"/>
          <w:szCs w:val="20"/>
          <w:lang w:val="en-US"/>
        </w:rPr>
        <w:t xml:space="preserve">rofile </w:t>
      </w:r>
      <w:r w:rsidR="00CC42B8" w:rsidRPr="00474F54">
        <w:rPr>
          <w:rFonts w:asciiTheme="minorHAnsi" w:hAnsiTheme="minorHAnsi" w:cstheme="minorHAnsi"/>
          <w:color w:val="000000"/>
          <w:szCs w:val="20"/>
          <w:lang w:val="en-US"/>
        </w:rPr>
        <w:t>D</w:t>
      </w:r>
      <w:r w:rsidRPr="00474F54">
        <w:rPr>
          <w:rFonts w:asciiTheme="minorHAnsi" w:hAnsiTheme="minorHAnsi" w:cstheme="minorHAnsi"/>
          <w:color w:val="000000"/>
          <w:szCs w:val="20"/>
          <w:lang w:val="en-US"/>
        </w:rPr>
        <w:t>ata</w:t>
      </w:r>
    </w:p>
    <w:p w:rsidR="00555502" w:rsidRPr="00474F54" w:rsidRDefault="00555502" w:rsidP="001415CB">
      <w:pPr>
        <w:numPr>
          <w:ilvl w:val="0"/>
          <w:numId w:val="23"/>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Admin</w:t>
      </w:r>
    </w:p>
    <w:p w:rsidR="00555502" w:rsidRPr="00474F54" w:rsidRDefault="00555502" w:rsidP="001415CB">
      <w:pPr>
        <w:numPr>
          <w:ilvl w:val="0"/>
          <w:numId w:val="23"/>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lastRenderedPageBreak/>
        <w:t>Pre-condition:</w:t>
      </w:r>
      <w:r w:rsidRPr="00474F54">
        <w:rPr>
          <w:rFonts w:asciiTheme="minorHAnsi" w:hAnsiTheme="minorHAnsi" w:cstheme="minorHAnsi"/>
          <w:color w:val="000000"/>
          <w:szCs w:val="20"/>
          <w:lang w:val="en-US"/>
        </w:rPr>
        <w:t xml:space="preserve"> Platform website is loaded, Admin is logged in</w:t>
      </w:r>
    </w:p>
    <w:p w:rsidR="00555502" w:rsidRPr="00474F54" w:rsidRDefault="00555502" w:rsidP="001415CB">
      <w:pPr>
        <w:numPr>
          <w:ilvl w:val="0"/>
          <w:numId w:val="23"/>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555502" w:rsidRPr="00474F54" w:rsidRDefault="00555502" w:rsidP="001415CB">
      <w:pPr>
        <w:numPr>
          <w:ilvl w:val="0"/>
          <w:numId w:val="23"/>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555502" w:rsidRPr="00474F54" w:rsidRDefault="00555502" w:rsidP="001415CB">
      <w:pPr>
        <w:numPr>
          <w:ilvl w:val="1"/>
          <w:numId w:val="23"/>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Click the “Users” </w:t>
      </w:r>
      <w:r w:rsidR="003235AC" w:rsidRPr="00474F54">
        <w:rPr>
          <w:rFonts w:asciiTheme="minorHAnsi" w:hAnsiTheme="minorHAnsi" w:cstheme="minorHAnsi"/>
          <w:color w:val="000000"/>
          <w:szCs w:val="20"/>
          <w:lang w:val="en-US"/>
        </w:rPr>
        <w:t>tab</w:t>
      </w:r>
    </w:p>
    <w:p w:rsidR="003235AC" w:rsidRPr="00474F54" w:rsidRDefault="003235AC" w:rsidP="001415CB">
      <w:pPr>
        <w:numPr>
          <w:ilvl w:val="1"/>
          <w:numId w:val="23"/>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(If needed: search/filter to update the user list)</w:t>
      </w:r>
    </w:p>
    <w:p w:rsidR="00555502" w:rsidRPr="00474F54" w:rsidRDefault="00555502" w:rsidP="001415CB">
      <w:pPr>
        <w:numPr>
          <w:ilvl w:val="1"/>
          <w:numId w:val="23"/>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Select </w:t>
      </w:r>
      <w:r w:rsidR="00CC42B8" w:rsidRPr="00474F54">
        <w:rPr>
          <w:rFonts w:asciiTheme="minorHAnsi" w:hAnsiTheme="minorHAnsi" w:cstheme="minorHAnsi"/>
          <w:color w:val="000000"/>
          <w:szCs w:val="20"/>
          <w:lang w:val="en-US"/>
        </w:rPr>
        <w:t>U</w:t>
      </w:r>
      <w:r w:rsidRPr="00474F54">
        <w:rPr>
          <w:rFonts w:asciiTheme="minorHAnsi" w:hAnsiTheme="minorHAnsi" w:cstheme="minorHAnsi"/>
          <w:color w:val="000000"/>
          <w:szCs w:val="20"/>
          <w:lang w:val="en-US"/>
        </w:rPr>
        <w:t>ser</w:t>
      </w:r>
      <w:r w:rsidR="003235AC" w:rsidRPr="00474F54">
        <w:rPr>
          <w:rFonts w:asciiTheme="minorHAnsi" w:hAnsiTheme="minorHAnsi" w:cstheme="minorHAnsi"/>
          <w:color w:val="000000"/>
          <w:szCs w:val="20"/>
          <w:lang w:val="en-US"/>
        </w:rPr>
        <w:t>s</w:t>
      </w:r>
      <w:r w:rsidRPr="00474F54">
        <w:rPr>
          <w:rFonts w:asciiTheme="minorHAnsi" w:hAnsiTheme="minorHAnsi" w:cstheme="minorHAnsi"/>
          <w:color w:val="000000"/>
          <w:szCs w:val="20"/>
          <w:lang w:val="en-US"/>
        </w:rPr>
        <w:t xml:space="preserve"> from the list</w:t>
      </w:r>
    </w:p>
    <w:p w:rsidR="00555502" w:rsidRPr="00474F54" w:rsidRDefault="00555502" w:rsidP="001415CB">
      <w:pPr>
        <w:numPr>
          <w:ilvl w:val="0"/>
          <w:numId w:val="23"/>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w:t>
      </w:r>
    </w:p>
    <w:p w:rsidR="00555502" w:rsidRPr="00474F54" w:rsidRDefault="00555502" w:rsidP="001415CB">
      <w:pPr>
        <w:numPr>
          <w:ilvl w:val="1"/>
          <w:numId w:val="23"/>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1</w:t>
      </w:r>
      <w:r w:rsidR="003235AC" w:rsidRPr="00474F54">
        <w:rPr>
          <w:rFonts w:asciiTheme="minorHAnsi" w:hAnsiTheme="minorHAnsi" w:cstheme="minorHAnsi"/>
          <w:b/>
          <w:color w:val="000000"/>
          <w:szCs w:val="20"/>
          <w:lang w:val="en-US"/>
        </w:rPr>
        <w:t xml:space="preserve"> (delete User)</w:t>
      </w:r>
    </w:p>
    <w:p w:rsidR="00555502" w:rsidRPr="00474F54" w:rsidRDefault="00555502" w:rsidP="001415CB">
      <w:pPr>
        <w:numPr>
          <w:ilvl w:val="2"/>
          <w:numId w:val="23"/>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“Delete” button</w:t>
      </w:r>
    </w:p>
    <w:p w:rsidR="00555502" w:rsidRPr="00474F54" w:rsidRDefault="00555502" w:rsidP="001415CB">
      <w:pPr>
        <w:numPr>
          <w:ilvl w:val="2"/>
          <w:numId w:val="23"/>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Confirm Delete Message with “yes”</w:t>
      </w:r>
    </w:p>
    <w:p w:rsidR="00555502" w:rsidRPr="00474F54" w:rsidRDefault="00555502" w:rsidP="001415CB">
      <w:pPr>
        <w:numPr>
          <w:ilvl w:val="1"/>
          <w:numId w:val="23"/>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2</w:t>
      </w:r>
      <w:r w:rsidR="003235AC" w:rsidRPr="00474F54">
        <w:rPr>
          <w:rFonts w:asciiTheme="minorHAnsi" w:hAnsiTheme="minorHAnsi" w:cstheme="minorHAnsi"/>
          <w:b/>
          <w:color w:val="000000"/>
          <w:szCs w:val="20"/>
          <w:lang w:val="en-US"/>
        </w:rPr>
        <w:t xml:space="preserve"> (edit User)</w:t>
      </w:r>
    </w:p>
    <w:p w:rsidR="00555502" w:rsidRPr="00474F54" w:rsidRDefault="003235AC" w:rsidP="001415CB">
      <w:pPr>
        <w:numPr>
          <w:ilvl w:val="2"/>
          <w:numId w:val="23"/>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on selected User</w:t>
      </w:r>
    </w:p>
    <w:p w:rsidR="00555502" w:rsidRPr="00474F54" w:rsidRDefault="00CC42B8" w:rsidP="001415CB">
      <w:pPr>
        <w:numPr>
          <w:ilvl w:val="2"/>
          <w:numId w:val="23"/>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Update E-Mail (=Username); P</w:t>
      </w:r>
      <w:r w:rsidR="00555502" w:rsidRPr="00474F54">
        <w:rPr>
          <w:rFonts w:asciiTheme="minorHAnsi" w:hAnsiTheme="minorHAnsi" w:cstheme="minorHAnsi"/>
          <w:color w:val="000000"/>
          <w:szCs w:val="20"/>
          <w:lang w:val="en-US"/>
        </w:rPr>
        <w:t xml:space="preserve">assword, </w:t>
      </w:r>
      <w:r w:rsidRPr="00474F54">
        <w:rPr>
          <w:rFonts w:asciiTheme="minorHAnsi" w:hAnsiTheme="minorHAnsi" w:cstheme="minorHAnsi"/>
          <w:color w:val="000000"/>
          <w:szCs w:val="20"/>
          <w:lang w:val="en-US"/>
        </w:rPr>
        <w:t>P</w:t>
      </w:r>
      <w:r w:rsidR="00555502" w:rsidRPr="00474F54">
        <w:rPr>
          <w:rFonts w:asciiTheme="minorHAnsi" w:hAnsiTheme="minorHAnsi" w:cstheme="minorHAnsi"/>
          <w:color w:val="000000"/>
          <w:szCs w:val="20"/>
          <w:lang w:val="en-US"/>
        </w:rPr>
        <w:t xml:space="preserve">assword </w:t>
      </w:r>
      <w:r w:rsidRPr="00474F54">
        <w:rPr>
          <w:rFonts w:asciiTheme="minorHAnsi" w:hAnsiTheme="minorHAnsi" w:cstheme="minorHAnsi"/>
          <w:color w:val="000000"/>
          <w:szCs w:val="20"/>
          <w:lang w:val="en-US"/>
        </w:rPr>
        <w:t>R</w:t>
      </w:r>
      <w:r w:rsidR="00555502" w:rsidRPr="00474F54">
        <w:rPr>
          <w:rFonts w:asciiTheme="minorHAnsi" w:hAnsiTheme="minorHAnsi" w:cstheme="minorHAnsi"/>
          <w:color w:val="000000"/>
          <w:szCs w:val="20"/>
          <w:lang w:val="en-US"/>
        </w:rPr>
        <w:t xml:space="preserve">epeat, </w:t>
      </w:r>
      <w:r w:rsidRPr="00474F54">
        <w:rPr>
          <w:rFonts w:asciiTheme="minorHAnsi" w:hAnsiTheme="minorHAnsi" w:cstheme="minorHAnsi"/>
          <w:color w:val="000000"/>
          <w:szCs w:val="20"/>
          <w:lang w:val="en-US"/>
        </w:rPr>
        <w:t>G</w:t>
      </w:r>
      <w:r w:rsidR="00555502" w:rsidRPr="00474F54">
        <w:rPr>
          <w:rFonts w:asciiTheme="minorHAnsi" w:hAnsiTheme="minorHAnsi" w:cstheme="minorHAnsi"/>
          <w:color w:val="000000"/>
          <w:szCs w:val="20"/>
          <w:lang w:val="en-US"/>
        </w:rPr>
        <w:t xml:space="preserve">ender, </w:t>
      </w:r>
      <w:r w:rsidRPr="00474F54">
        <w:rPr>
          <w:rFonts w:asciiTheme="minorHAnsi" w:hAnsiTheme="minorHAnsi" w:cstheme="minorHAnsi"/>
          <w:color w:val="000000"/>
          <w:szCs w:val="20"/>
          <w:lang w:val="en-US"/>
        </w:rPr>
        <w:t>F</w:t>
      </w:r>
      <w:r w:rsidR="00555502" w:rsidRPr="00474F54">
        <w:rPr>
          <w:rFonts w:asciiTheme="minorHAnsi" w:hAnsiTheme="minorHAnsi" w:cstheme="minorHAnsi"/>
          <w:color w:val="000000"/>
          <w:szCs w:val="20"/>
          <w:lang w:val="en-US"/>
        </w:rPr>
        <w:t xml:space="preserve">irst </w:t>
      </w:r>
      <w:r w:rsidRPr="00474F54">
        <w:rPr>
          <w:rFonts w:asciiTheme="minorHAnsi" w:hAnsiTheme="minorHAnsi" w:cstheme="minorHAnsi"/>
          <w:color w:val="000000"/>
          <w:szCs w:val="20"/>
          <w:lang w:val="en-US"/>
        </w:rPr>
        <w:t>Name, N</w:t>
      </w:r>
      <w:r w:rsidR="00555502" w:rsidRPr="00474F54">
        <w:rPr>
          <w:rFonts w:asciiTheme="minorHAnsi" w:hAnsiTheme="minorHAnsi" w:cstheme="minorHAnsi"/>
          <w:color w:val="000000"/>
          <w:szCs w:val="20"/>
          <w:lang w:val="en-US"/>
        </w:rPr>
        <w:t xml:space="preserve">ame, </w:t>
      </w:r>
      <w:r w:rsidRPr="00474F54">
        <w:rPr>
          <w:rFonts w:asciiTheme="minorHAnsi" w:hAnsiTheme="minorHAnsi" w:cstheme="minorHAnsi"/>
          <w:color w:val="000000"/>
          <w:szCs w:val="20"/>
          <w:lang w:val="en-US"/>
        </w:rPr>
        <w:t>Company, P</w:t>
      </w:r>
      <w:r w:rsidR="00555502" w:rsidRPr="00474F54">
        <w:rPr>
          <w:rFonts w:asciiTheme="minorHAnsi" w:hAnsiTheme="minorHAnsi" w:cstheme="minorHAnsi"/>
          <w:color w:val="000000"/>
          <w:szCs w:val="20"/>
          <w:lang w:val="en-US"/>
        </w:rPr>
        <w:t xml:space="preserve">hone, </w:t>
      </w:r>
      <w:r w:rsidRPr="00474F54">
        <w:rPr>
          <w:rFonts w:asciiTheme="minorHAnsi" w:hAnsiTheme="minorHAnsi" w:cstheme="minorHAnsi"/>
          <w:color w:val="000000"/>
          <w:szCs w:val="20"/>
          <w:lang w:val="en-US"/>
        </w:rPr>
        <w:t>A</w:t>
      </w:r>
      <w:r w:rsidR="00555502" w:rsidRPr="00474F54">
        <w:rPr>
          <w:rFonts w:asciiTheme="minorHAnsi" w:hAnsiTheme="minorHAnsi" w:cstheme="minorHAnsi"/>
          <w:color w:val="000000"/>
          <w:szCs w:val="20"/>
          <w:lang w:val="en-US"/>
        </w:rPr>
        <w:t xml:space="preserve">ddress, </w:t>
      </w:r>
      <w:r w:rsidRPr="00474F54">
        <w:rPr>
          <w:rFonts w:asciiTheme="minorHAnsi" w:hAnsiTheme="minorHAnsi" w:cstheme="minorHAnsi"/>
          <w:color w:val="000000"/>
          <w:szCs w:val="20"/>
          <w:lang w:val="en-US"/>
        </w:rPr>
        <w:t>Z</w:t>
      </w:r>
      <w:r w:rsidR="00555502" w:rsidRPr="00474F54">
        <w:rPr>
          <w:rFonts w:asciiTheme="minorHAnsi" w:hAnsiTheme="minorHAnsi" w:cstheme="minorHAnsi"/>
          <w:color w:val="000000"/>
          <w:szCs w:val="20"/>
          <w:lang w:val="en-US"/>
        </w:rPr>
        <w:t xml:space="preserve">ip, </w:t>
      </w:r>
      <w:r w:rsidRPr="00474F54">
        <w:rPr>
          <w:rFonts w:asciiTheme="minorHAnsi" w:hAnsiTheme="minorHAnsi" w:cstheme="minorHAnsi"/>
          <w:color w:val="000000"/>
          <w:szCs w:val="20"/>
          <w:lang w:val="en-US"/>
        </w:rPr>
        <w:t>C</w:t>
      </w:r>
      <w:r w:rsidR="00555502" w:rsidRPr="00474F54">
        <w:rPr>
          <w:rFonts w:asciiTheme="minorHAnsi" w:hAnsiTheme="minorHAnsi" w:cstheme="minorHAnsi"/>
          <w:color w:val="000000"/>
          <w:szCs w:val="20"/>
          <w:lang w:val="en-US"/>
        </w:rPr>
        <w:t xml:space="preserve">ity, </w:t>
      </w:r>
      <w:r w:rsidRPr="00474F54">
        <w:rPr>
          <w:rFonts w:asciiTheme="minorHAnsi" w:hAnsiTheme="minorHAnsi" w:cstheme="minorHAnsi"/>
          <w:color w:val="000000"/>
          <w:szCs w:val="20"/>
          <w:lang w:val="en-US"/>
        </w:rPr>
        <w:t>C</w:t>
      </w:r>
      <w:r w:rsidR="00555502" w:rsidRPr="00474F54">
        <w:rPr>
          <w:rFonts w:asciiTheme="minorHAnsi" w:hAnsiTheme="minorHAnsi" w:cstheme="minorHAnsi"/>
          <w:color w:val="000000"/>
          <w:szCs w:val="20"/>
          <w:lang w:val="en-US"/>
        </w:rPr>
        <w:t>ountry</w:t>
      </w:r>
    </w:p>
    <w:p w:rsidR="001077D3" w:rsidRPr="00474F54" w:rsidRDefault="001077D3" w:rsidP="001415CB">
      <w:pPr>
        <w:numPr>
          <w:ilvl w:val="2"/>
          <w:numId w:val="23"/>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(Values are saved automatically after each User action)</w:t>
      </w:r>
    </w:p>
    <w:p w:rsidR="00555502" w:rsidRPr="00474F54" w:rsidRDefault="00555502" w:rsidP="001415CB">
      <w:pPr>
        <w:numPr>
          <w:ilvl w:val="0"/>
          <w:numId w:val="23"/>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User </w:t>
      </w:r>
      <w:r w:rsidR="00CC42B8" w:rsidRPr="00474F54">
        <w:rPr>
          <w:rFonts w:asciiTheme="minorHAnsi" w:hAnsiTheme="minorHAnsi" w:cstheme="minorHAnsi"/>
          <w:color w:val="000000"/>
          <w:szCs w:val="20"/>
          <w:lang w:val="en-US"/>
        </w:rPr>
        <w:t>P</w:t>
      </w:r>
      <w:r w:rsidRPr="00474F54">
        <w:rPr>
          <w:rFonts w:asciiTheme="minorHAnsi" w:hAnsiTheme="minorHAnsi" w:cstheme="minorHAnsi"/>
          <w:color w:val="000000"/>
          <w:szCs w:val="20"/>
          <w:lang w:val="en-US"/>
        </w:rPr>
        <w:t xml:space="preserve">rofile </w:t>
      </w:r>
      <w:r w:rsidR="00CC42B8" w:rsidRPr="00474F54">
        <w:rPr>
          <w:rFonts w:asciiTheme="minorHAnsi" w:hAnsiTheme="minorHAnsi" w:cstheme="minorHAnsi"/>
          <w:color w:val="000000"/>
          <w:szCs w:val="20"/>
          <w:lang w:val="en-US"/>
        </w:rPr>
        <w:t>D</w:t>
      </w:r>
      <w:r w:rsidRPr="00474F54">
        <w:rPr>
          <w:rFonts w:asciiTheme="minorHAnsi" w:hAnsiTheme="minorHAnsi" w:cstheme="minorHAnsi"/>
          <w:color w:val="000000"/>
          <w:szCs w:val="20"/>
          <w:lang w:val="en-US"/>
        </w:rPr>
        <w:t>ata is updated or user is deleted</w:t>
      </w:r>
    </w:p>
    <w:p w:rsidR="003235AC" w:rsidRPr="00474F54" w:rsidRDefault="003235AC" w:rsidP="002A6F17">
      <w:pPr>
        <w:pStyle w:val="berschrift3"/>
      </w:pPr>
      <w:bookmarkStart w:id="44" w:name="_Toc257880872"/>
      <w:r w:rsidRPr="00474F54">
        <w:t>Logout</w:t>
      </w:r>
      <w:bookmarkEnd w:id="44"/>
    </w:p>
    <w:p w:rsidR="003235AC" w:rsidRPr="00474F54" w:rsidRDefault="003235AC"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logout of the Web Platform</w:t>
      </w:r>
    </w:p>
    <w:p w:rsidR="003235AC" w:rsidRPr="00474F54" w:rsidRDefault="003235AC"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 Admin</w:t>
      </w:r>
    </w:p>
    <w:p w:rsidR="003235AC" w:rsidRPr="00474F54" w:rsidRDefault="003235AC"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w:t>
      </w:r>
    </w:p>
    <w:p w:rsidR="003235AC" w:rsidRPr="00474F54" w:rsidRDefault="003235AC"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3235AC" w:rsidRPr="00474F54" w:rsidRDefault="003235AC" w:rsidP="001415CB">
      <w:pPr>
        <w:numPr>
          <w:ilvl w:val="0"/>
          <w:numId w:val="28"/>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3235AC" w:rsidRPr="00474F54" w:rsidRDefault="003235AC" w:rsidP="001415CB">
      <w:pPr>
        <w:numPr>
          <w:ilvl w:val="1"/>
          <w:numId w:val="28"/>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“Logout” button</w:t>
      </w:r>
    </w:p>
    <w:p w:rsidR="003235AC" w:rsidRPr="00474F54" w:rsidRDefault="003235AC"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NA</w:t>
      </w:r>
    </w:p>
    <w:p w:rsidR="003235AC" w:rsidRPr="00474F54" w:rsidRDefault="003235AC"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User is logged out</w:t>
      </w:r>
    </w:p>
    <w:p w:rsidR="00551966" w:rsidRPr="00474F54" w:rsidRDefault="00551966" w:rsidP="00551966">
      <w:pPr>
        <w:pStyle w:val="berschrift2"/>
        <w:numPr>
          <w:ilvl w:val="1"/>
          <w:numId w:val="1"/>
        </w:numPr>
        <w:rPr>
          <w:rFonts w:asciiTheme="minorHAnsi" w:hAnsiTheme="minorHAnsi" w:cstheme="minorHAnsi"/>
        </w:rPr>
      </w:pPr>
      <w:bookmarkStart w:id="45" w:name="_Toc257880873"/>
      <w:r w:rsidRPr="00474F54">
        <w:rPr>
          <w:rFonts w:asciiTheme="minorHAnsi" w:hAnsiTheme="minorHAnsi" w:cstheme="minorHAnsi"/>
        </w:rPr>
        <w:t>Preference App</w:t>
      </w:r>
      <w:bookmarkEnd w:id="45"/>
    </w:p>
    <w:p w:rsidR="00A43637" w:rsidRPr="00474F54" w:rsidRDefault="00A43637" w:rsidP="002A6F17">
      <w:pPr>
        <w:pStyle w:val="berschrift3"/>
      </w:pPr>
      <w:bookmarkStart w:id="46" w:name="_Toc257880874"/>
      <w:r w:rsidRPr="00474F54">
        <w:t>Login</w:t>
      </w:r>
      <w:bookmarkEnd w:id="46"/>
    </w:p>
    <w:p w:rsidR="00A43637" w:rsidRPr="00474F54" w:rsidRDefault="00A43637" w:rsidP="001415CB">
      <w:pPr>
        <w:numPr>
          <w:ilvl w:val="0"/>
          <w:numId w:val="2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w:t>
      </w:r>
      <w:r w:rsidR="00CC42B8" w:rsidRPr="00474F54">
        <w:rPr>
          <w:rFonts w:asciiTheme="minorHAnsi" w:hAnsiTheme="minorHAnsi" w:cstheme="minorHAnsi"/>
          <w:color w:val="000000"/>
          <w:szCs w:val="20"/>
          <w:lang w:val="en-US"/>
        </w:rPr>
        <w:t>U</w:t>
      </w:r>
      <w:r w:rsidRPr="00474F54">
        <w:rPr>
          <w:rFonts w:asciiTheme="minorHAnsi" w:hAnsiTheme="minorHAnsi" w:cstheme="minorHAnsi"/>
          <w:color w:val="000000"/>
          <w:szCs w:val="20"/>
          <w:lang w:val="en-US"/>
        </w:rPr>
        <w:t>sers to login to the Preference App</w:t>
      </w:r>
    </w:p>
    <w:p w:rsidR="00A43637" w:rsidRPr="00474F54" w:rsidRDefault="00A43637" w:rsidP="001415CB">
      <w:pPr>
        <w:numPr>
          <w:ilvl w:val="0"/>
          <w:numId w:val="2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A43637" w:rsidRPr="00474F54" w:rsidRDefault="00A43637" w:rsidP="001415CB">
      <w:pPr>
        <w:numPr>
          <w:ilvl w:val="0"/>
          <w:numId w:val="2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registered, App website is loaded</w:t>
      </w:r>
    </w:p>
    <w:p w:rsidR="00A43637" w:rsidRPr="00474F54" w:rsidRDefault="00A43637" w:rsidP="001415CB">
      <w:pPr>
        <w:numPr>
          <w:ilvl w:val="0"/>
          <w:numId w:val="2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A43637" w:rsidRPr="00474F54" w:rsidRDefault="00A43637" w:rsidP="001415CB">
      <w:pPr>
        <w:numPr>
          <w:ilvl w:val="0"/>
          <w:numId w:val="27"/>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 xml:space="preserve">Actions: </w:t>
      </w:r>
    </w:p>
    <w:p w:rsidR="00A43637" w:rsidRPr="00474F54" w:rsidRDefault="00A43637" w:rsidP="001415CB">
      <w:pPr>
        <w:numPr>
          <w:ilvl w:val="1"/>
          <w:numId w:val="2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Enter </w:t>
      </w:r>
      <w:r w:rsidR="00CC42B8" w:rsidRPr="00474F54">
        <w:rPr>
          <w:rFonts w:asciiTheme="minorHAnsi" w:hAnsiTheme="minorHAnsi" w:cstheme="minorHAnsi"/>
          <w:color w:val="000000"/>
          <w:szCs w:val="20"/>
          <w:lang w:val="en-US"/>
        </w:rPr>
        <w:t>Username, P</w:t>
      </w:r>
      <w:r w:rsidRPr="00474F54">
        <w:rPr>
          <w:rFonts w:asciiTheme="minorHAnsi" w:hAnsiTheme="minorHAnsi" w:cstheme="minorHAnsi"/>
          <w:color w:val="000000"/>
          <w:szCs w:val="20"/>
          <w:lang w:val="en-US"/>
        </w:rPr>
        <w:t>assword</w:t>
      </w:r>
    </w:p>
    <w:p w:rsidR="00A43637" w:rsidRPr="00474F54" w:rsidRDefault="00A43637" w:rsidP="001415CB">
      <w:pPr>
        <w:numPr>
          <w:ilvl w:val="1"/>
          <w:numId w:val="27"/>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“Login” button</w:t>
      </w:r>
    </w:p>
    <w:p w:rsidR="00753DC6" w:rsidRPr="00474F54" w:rsidRDefault="00753DC6" w:rsidP="001415CB">
      <w:pPr>
        <w:numPr>
          <w:ilvl w:val="0"/>
          <w:numId w:val="2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na</w:t>
      </w:r>
    </w:p>
    <w:p w:rsidR="00A43637" w:rsidRPr="00474F54" w:rsidRDefault="00A43637" w:rsidP="001415CB">
      <w:pPr>
        <w:numPr>
          <w:ilvl w:val="0"/>
          <w:numId w:val="27"/>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User is logged in</w:t>
      </w:r>
    </w:p>
    <w:p w:rsidR="00A058A4" w:rsidRPr="00474F54" w:rsidRDefault="00A058A4" w:rsidP="002A6F17">
      <w:pPr>
        <w:pStyle w:val="berschrift3"/>
        <w:rPr>
          <w:lang w:val="en-US"/>
        </w:rPr>
      </w:pPr>
      <w:bookmarkStart w:id="47" w:name="_Toc256661906"/>
      <w:bookmarkStart w:id="48" w:name="_Toc257880875"/>
      <w:r w:rsidRPr="00474F54">
        <w:rPr>
          <w:lang w:val="en-US"/>
        </w:rPr>
        <w:lastRenderedPageBreak/>
        <w:t>Manage Preference Set</w:t>
      </w:r>
      <w:bookmarkEnd w:id="47"/>
      <w:r w:rsidR="00753DC6" w:rsidRPr="00474F54">
        <w:rPr>
          <w:lang w:val="en-US"/>
        </w:rPr>
        <w:t>s</w:t>
      </w:r>
      <w:bookmarkEnd w:id="48"/>
    </w:p>
    <w:p w:rsidR="00A058A4" w:rsidRPr="00474F54" w:rsidRDefault="00A058A4" w:rsidP="001415CB">
      <w:pPr>
        <w:numPr>
          <w:ilvl w:val="0"/>
          <w:numId w:val="2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the </w:t>
      </w:r>
      <w:r w:rsidR="00ED23E8" w:rsidRPr="00474F54">
        <w:rPr>
          <w:rFonts w:asciiTheme="minorHAnsi" w:hAnsiTheme="minorHAnsi" w:cstheme="minorHAnsi"/>
          <w:color w:val="000000"/>
          <w:szCs w:val="20"/>
          <w:lang w:val="en-US"/>
        </w:rPr>
        <w:t>U</w:t>
      </w:r>
      <w:r w:rsidRPr="00474F54">
        <w:rPr>
          <w:rFonts w:asciiTheme="minorHAnsi" w:hAnsiTheme="minorHAnsi" w:cstheme="minorHAnsi"/>
          <w:color w:val="000000"/>
          <w:szCs w:val="20"/>
          <w:lang w:val="en-US"/>
        </w:rPr>
        <w:t xml:space="preserve">ser to (see), </w:t>
      </w:r>
      <w:r w:rsidR="00AD0663" w:rsidRPr="00474F54">
        <w:rPr>
          <w:rFonts w:asciiTheme="minorHAnsi" w:hAnsiTheme="minorHAnsi" w:cstheme="minorHAnsi"/>
          <w:color w:val="000000"/>
          <w:szCs w:val="20"/>
          <w:lang w:val="en-US"/>
        </w:rPr>
        <w:t xml:space="preserve">add, rename, and delete </w:t>
      </w:r>
      <w:r w:rsidRPr="00474F54">
        <w:rPr>
          <w:rFonts w:asciiTheme="minorHAnsi" w:hAnsiTheme="minorHAnsi" w:cstheme="minorHAnsi"/>
          <w:color w:val="000000"/>
          <w:szCs w:val="20"/>
          <w:lang w:val="en-US"/>
        </w:rPr>
        <w:t>a preference set for a Negotiation</w:t>
      </w:r>
    </w:p>
    <w:p w:rsidR="00A058A4" w:rsidRPr="00474F54" w:rsidRDefault="00A058A4" w:rsidP="001415CB">
      <w:pPr>
        <w:numPr>
          <w:ilvl w:val="0"/>
          <w:numId w:val="2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A058A4" w:rsidRPr="00474F54" w:rsidRDefault="00A058A4" w:rsidP="001415CB">
      <w:pPr>
        <w:numPr>
          <w:ilvl w:val="0"/>
          <w:numId w:val="2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w:t>
      </w:r>
    </w:p>
    <w:p w:rsidR="00A058A4" w:rsidRPr="00474F54" w:rsidRDefault="00A058A4" w:rsidP="001415CB">
      <w:pPr>
        <w:numPr>
          <w:ilvl w:val="0"/>
          <w:numId w:val="2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A058A4" w:rsidRPr="00474F54" w:rsidRDefault="00A058A4" w:rsidP="001415CB">
      <w:pPr>
        <w:numPr>
          <w:ilvl w:val="0"/>
          <w:numId w:val="25"/>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 xml:space="preserve">Actions: </w:t>
      </w:r>
    </w:p>
    <w:p w:rsidR="00753DC6" w:rsidRPr="00474F54" w:rsidRDefault="00753DC6" w:rsidP="001415CB">
      <w:pPr>
        <w:numPr>
          <w:ilvl w:val="1"/>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“Preference Sets” tab</w:t>
      </w:r>
    </w:p>
    <w:p w:rsidR="00753DC6" w:rsidRPr="00474F54" w:rsidRDefault="00753DC6" w:rsidP="001415CB">
      <w:pPr>
        <w:numPr>
          <w:ilvl w:val="0"/>
          <w:numId w:val="2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p>
    <w:p w:rsidR="00753DC6" w:rsidRPr="00474F54" w:rsidRDefault="00753DC6" w:rsidP="001415CB">
      <w:pPr>
        <w:numPr>
          <w:ilvl w:val="1"/>
          <w:numId w:val="2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Path 1 (add new Preference Set)</w:t>
      </w:r>
    </w:p>
    <w:p w:rsidR="00A31D38" w:rsidRPr="00474F54" w:rsidRDefault="00A31D38" w:rsidP="001415CB">
      <w:pPr>
        <w:numPr>
          <w:ilvl w:val="2"/>
          <w:numId w:val="25"/>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Sub-path 1</w:t>
      </w:r>
    </w:p>
    <w:p w:rsidR="00753DC6" w:rsidRPr="00474F54" w:rsidRDefault="00753DC6" w:rsidP="001415CB">
      <w:pPr>
        <w:numPr>
          <w:ilvl w:val="3"/>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“Add New Preference Set” button</w:t>
      </w:r>
    </w:p>
    <w:p w:rsidR="00753DC6" w:rsidRPr="00474F54" w:rsidRDefault="00753DC6" w:rsidP="001415CB">
      <w:pPr>
        <w:numPr>
          <w:ilvl w:val="2"/>
          <w:numId w:val="25"/>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Sub-path</w:t>
      </w:r>
      <w:r w:rsidR="00A31D38" w:rsidRPr="00474F54">
        <w:rPr>
          <w:rFonts w:asciiTheme="minorHAnsi" w:hAnsiTheme="minorHAnsi" w:cstheme="minorHAnsi"/>
          <w:b/>
          <w:color w:val="000000"/>
          <w:szCs w:val="20"/>
          <w:lang w:val="en-US"/>
        </w:rPr>
        <w:t xml:space="preserve"> 2</w:t>
      </w:r>
    </w:p>
    <w:p w:rsidR="00753DC6" w:rsidRPr="00474F54" w:rsidRDefault="00A31D38" w:rsidP="001415CB">
      <w:pPr>
        <w:numPr>
          <w:ilvl w:val="3"/>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with right mouse button in the tree area</w:t>
      </w:r>
    </w:p>
    <w:p w:rsidR="00A31D38" w:rsidRPr="00474F54" w:rsidRDefault="00A31D38" w:rsidP="001415CB">
      <w:pPr>
        <w:numPr>
          <w:ilvl w:val="3"/>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(Sub-menu appears)</w:t>
      </w:r>
    </w:p>
    <w:p w:rsidR="00A31D38" w:rsidRPr="00474F54" w:rsidRDefault="00A31D38" w:rsidP="001415CB">
      <w:pPr>
        <w:numPr>
          <w:ilvl w:val="3"/>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“Add New Set”</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(Input field appears as new tree node)</w:t>
      </w:r>
    </w:p>
    <w:p w:rsidR="00A058A4" w:rsidRPr="00474F54" w:rsidRDefault="00753DC6"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w:t>
      </w:r>
      <w:r w:rsidR="00A31D38" w:rsidRPr="00474F54">
        <w:rPr>
          <w:rFonts w:asciiTheme="minorHAnsi" w:hAnsiTheme="minorHAnsi" w:cstheme="minorHAnsi"/>
          <w:color w:val="000000"/>
          <w:szCs w:val="20"/>
          <w:lang w:val="en-US"/>
        </w:rPr>
        <w:t xml:space="preserve"> N</w:t>
      </w:r>
      <w:r w:rsidR="00A058A4" w:rsidRPr="00474F54">
        <w:rPr>
          <w:rFonts w:asciiTheme="minorHAnsi" w:hAnsiTheme="minorHAnsi" w:cstheme="minorHAnsi"/>
          <w:color w:val="000000"/>
          <w:szCs w:val="20"/>
          <w:lang w:val="en-US"/>
        </w:rPr>
        <w:t>ew Set</w:t>
      </w:r>
      <w:r w:rsidRPr="00474F54">
        <w:rPr>
          <w:rFonts w:asciiTheme="minorHAnsi" w:hAnsiTheme="minorHAnsi" w:cstheme="minorHAnsi"/>
          <w:color w:val="000000"/>
          <w:szCs w:val="20"/>
          <w:lang w:val="en-US"/>
        </w:rPr>
        <w:t xml:space="preserve"> Name</w:t>
      </w:r>
    </w:p>
    <w:p w:rsidR="00A058A4" w:rsidRPr="00474F54" w:rsidRDefault="00753DC6"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Press “Enter” or click outside the input field</w:t>
      </w:r>
    </w:p>
    <w:p w:rsidR="00753DC6" w:rsidRPr="00474F54" w:rsidRDefault="00753DC6"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(New set is created including sub-nodes: Issues, Values)</w:t>
      </w:r>
    </w:p>
    <w:p w:rsidR="00753DC6" w:rsidRPr="00474F54" w:rsidRDefault="00753DC6" w:rsidP="001415CB">
      <w:pPr>
        <w:numPr>
          <w:ilvl w:val="1"/>
          <w:numId w:val="25"/>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2 (rename Preference Set)</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(Preference Set is available)</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Preference Set with right mouse button</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(Sub-menu appears)</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“Rename”</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(Input field appears editable)</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New Set Name</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Press “Enter” or click outside the input field</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(New set Name is saved)</w:t>
      </w:r>
    </w:p>
    <w:p w:rsidR="00A31D38" w:rsidRPr="00474F54" w:rsidRDefault="00A31D38" w:rsidP="001415CB">
      <w:pPr>
        <w:numPr>
          <w:ilvl w:val="1"/>
          <w:numId w:val="25"/>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2 (delete Preference Set)</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(Preference Set is available)</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Preference Set with right mouse button</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(Sub-menu appears)</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“Delete”</w:t>
      </w:r>
    </w:p>
    <w:p w:rsidR="00A31D38" w:rsidRPr="00474F54" w:rsidRDefault="00A31D38" w:rsidP="001415CB">
      <w:pPr>
        <w:numPr>
          <w:ilvl w:val="2"/>
          <w:numId w:val="25"/>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Confirm Delete Message with “Yes”</w:t>
      </w:r>
    </w:p>
    <w:p w:rsidR="00753DC6" w:rsidRPr="00474F54" w:rsidRDefault="00753DC6" w:rsidP="001415CB">
      <w:pPr>
        <w:numPr>
          <w:ilvl w:val="0"/>
          <w:numId w:val="2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w:t>
      </w:r>
      <w:r w:rsidR="0031503C" w:rsidRPr="00474F54">
        <w:rPr>
          <w:rFonts w:asciiTheme="minorHAnsi" w:hAnsiTheme="minorHAnsi" w:cstheme="minorHAnsi"/>
          <w:color w:val="000000"/>
          <w:szCs w:val="20"/>
          <w:lang w:val="en-US"/>
        </w:rPr>
        <w:t>P</w:t>
      </w:r>
      <w:r w:rsidRPr="00474F54">
        <w:rPr>
          <w:rFonts w:asciiTheme="minorHAnsi" w:hAnsiTheme="minorHAnsi" w:cstheme="minorHAnsi"/>
          <w:color w:val="000000"/>
          <w:szCs w:val="20"/>
          <w:lang w:val="en-US"/>
        </w:rPr>
        <w:t xml:space="preserve">reference Set is </w:t>
      </w:r>
      <w:r w:rsidR="00A31D38" w:rsidRPr="00474F54">
        <w:rPr>
          <w:rFonts w:asciiTheme="minorHAnsi" w:hAnsiTheme="minorHAnsi" w:cstheme="minorHAnsi"/>
          <w:color w:val="000000"/>
          <w:szCs w:val="20"/>
          <w:lang w:val="en-US"/>
        </w:rPr>
        <w:t xml:space="preserve">added, </w:t>
      </w:r>
      <w:r w:rsidR="00AD0663" w:rsidRPr="00474F54">
        <w:rPr>
          <w:rFonts w:asciiTheme="minorHAnsi" w:hAnsiTheme="minorHAnsi" w:cstheme="minorHAnsi"/>
          <w:color w:val="000000"/>
          <w:szCs w:val="20"/>
          <w:lang w:val="en-US"/>
        </w:rPr>
        <w:t xml:space="preserve">renamed or </w:t>
      </w:r>
      <w:r w:rsidR="00A31D38" w:rsidRPr="00474F54">
        <w:rPr>
          <w:rFonts w:asciiTheme="minorHAnsi" w:hAnsiTheme="minorHAnsi" w:cstheme="minorHAnsi"/>
          <w:color w:val="000000"/>
          <w:szCs w:val="20"/>
          <w:lang w:val="en-US"/>
        </w:rPr>
        <w:t>deleted</w:t>
      </w:r>
    </w:p>
    <w:p w:rsidR="00753DC6" w:rsidRPr="00474F54" w:rsidRDefault="00753DC6" w:rsidP="002A6F17">
      <w:pPr>
        <w:pStyle w:val="berschrift3"/>
        <w:rPr>
          <w:lang w:val="en-US"/>
        </w:rPr>
      </w:pPr>
      <w:bookmarkStart w:id="49" w:name="_Toc257880876"/>
      <w:r w:rsidRPr="00474F54">
        <w:rPr>
          <w:lang w:val="en-US"/>
        </w:rPr>
        <w:t>Manage Preference Set’s Issues</w:t>
      </w:r>
      <w:bookmarkEnd w:id="49"/>
    </w:p>
    <w:p w:rsidR="00753DC6" w:rsidRPr="00474F54" w:rsidRDefault="00753DC6" w:rsidP="001415CB">
      <w:pPr>
        <w:numPr>
          <w:ilvl w:val="0"/>
          <w:numId w:val="3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the user to (see), </w:t>
      </w:r>
      <w:r w:rsidR="002C03E9" w:rsidRPr="00474F54">
        <w:rPr>
          <w:rFonts w:asciiTheme="minorHAnsi" w:hAnsiTheme="minorHAnsi" w:cstheme="minorHAnsi"/>
          <w:color w:val="000000"/>
          <w:szCs w:val="20"/>
          <w:lang w:val="en-US"/>
        </w:rPr>
        <w:t>add</w:t>
      </w:r>
      <w:r w:rsidR="008A63A4" w:rsidRPr="00474F54">
        <w:rPr>
          <w:rFonts w:asciiTheme="minorHAnsi" w:hAnsiTheme="minorHAnsi" w:cstheme="minorHAnsi"/>
          <w:color w:val="000000"/>
          <w:szCs w:val="20"/>
          <w:lang w:val="en-US"/>
        </w:rPr>
        <w:t xml:space="preserve">, </w:t>
      </w:r>
      <w:r w:rsidRPr="00474F54">
        <w:rPr>
          <w:rFonts w:asciiTheme="minorHAnsi" w:hAnsiTheme="minorHAnsi" w:cstheme="minorHAnsi"/>
          <w:color w:val="000000"/>
          <w:szCs w:val="20"/>
          <w:lang w:val="en-US"/>
        </w:rPr>
        <w:t>delete</w:t>
      </w:r>
      <w:r w:rsidR="008A63A4" w:rsidRPr="00474F54">
        <w:rPr>
          <w:rFonts w:asciiTheme="minorHAnsi" w:hAnsiTheme="minorHAnsi" w:cstheme="minorHAnsi"/>
          <w:color w:val="000000"/>
          <w:szCs w:val="20"/>
          <w:lang w:val="en-US"/>
        </w:rPr>
        <w:t>, and edit</w:t>
      </w:r>
      <w:r w:rsidRPr="00474F54">
        <w:rPr>
          <w:rFonts w:asciiTheme="minorHAnsi" w:hAnsiTheme="minorHAnsi" w:cstheme="minorHAnsi"/>
          <w:color w:val="000000"/>
          <w:szCs w:val="20"/>
          <w:lang w:val="en-US"/>
        </w:rPr>
        <w:t xml:space="preserve"> </w:t>
      </w:r>
      <w:r w:rsidR="00AD0663" w:rsidRPr="00474F54">
        <w:rPr>
          <w:rFonts w:asciiTheme="minorHAnsi" w:hAnsiTheme="minorHAnsi" w:cstheme="minorHAnsi"/>
          <w:color w:val="000000"/>
          <w:szCs w:val="20"/>
          <w:lang w:val="en-US"/>
        </w:rPr>
        <w:t>the Issues of a Preference S</w:t>
      </w:r>
      <w:r w:rsidRPr="00474F54">
        <w:rPr>
          <w:rFonts w:asciiTheme="minorHAnsi" w:hAnsiTheme="minorHAnsi" w:cstheme="minorHAnsi"/>
          <w:color w:val="000000"/>
          <w:szCs w:val="20"/>
          <w:lang w:val="en-US"/>
        </w:rPr>
        <w:t>et</w:t>
      </w:r>
    </w:p>
    <w:p w:rsidR="00753DC6" w:rsidRPr="00474F54" w:rsidRDefault="00753DC6" w:rsidP="001415CB">
      <w:pPr>
        <w:numPr>
          <w:ilvl w:val="0"/>
          <w:numId w:val="3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753DC6" w:rsidRPr="00474F54" w:rsidRDefault="00753DC6" w:rsidP="001415CB">
      <w:pPr>
        <w:numPr>
          <w:ilvl w:val="0"/>
          <w:numId w:val="3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w:t>
      </w:r>
      <w:r w:rsidR="00AD0663" w:rsidRPr="00474F54">
        <w:rPr>
          <w:rFonts w:asciiTheme="minorHAnsi" w:hAnsiTheme="minorHAnsi" w:cstheme="minorHAnsi"/>
          <w:color w:val="000000"/>
          <w:szCs w:val="20"/>
          <w:lang w:val="en-US"/>
        </w:rPr>
        <w:t>, Preference Set is selected</w:t>
      </w:r>
    </w:p>
    <w:p w:rsidR="00753DC6" w:rsidRPr="00474F54" w:rsidRDefault="00753DC6" w:rsidP="001415CB">
      <w:pPr>
        <w:numPr>
          <w:ilvl w:val="0"/>
          <w:numId w:val="3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753DC6" w:rsidRPr="00474F54" w:rsidRDefault="00753DC6" w:rsidP="001415CB">
      <w:pPr>
        <w:numPr>
          <w:ilvl w:val="0"/>
          <w:numId w:val="31"/>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lastRenderedPageBreak/>
        <w:t>Actions:</w:t>
      </w:r>
      <w:r w:rsidRPr="00474F54">
        <w:rPr>
          <w:rFonts w:asciiTheme="minorHAnsi" w:hAnsiTheme="minorHAnsi" w:cstheme="minorHAnsi"/>
          <w:bCs/>
          <w:color w:val="000000"/>
          <w:szCs w:val="20"/>
          <w:lang w:val="en-US"/>
        </w:rPr>
        <w:t xml:space="preserve"> </w:t>
      </w:r>
      <w:r w:rsidR="00AD0663" w:rsidRPr="00474F54">
        <w:rPr>
          <w:rFonts w:asciiTheme="minorHAnsi" w:hAnsiTheme="minorHAnsi" w:cstheme="minorHAnsi"/>
          <w:bCs/>
          <w:color w:val="000000"/>
          <w:szCs w:val="20"/>
          <w:lang w:val="en-US"/>
        </w:rPr>
        <w:t>na</w:t>
      </w:r>
    </w:p>
    <w:p w:rsidR="00753DC6" w:rsidRPr="00474F54" w:rsidRDefault="00753DC6" w:rsidP="001415CB">
      <w:pPr>
        <w:numPr>
          <w:ilvl w:val="0"/>
          <w:numId w:val="3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p>
    <w:p w:rsidR="00753DC6" w:rsidRPr="00474F54" w:rsidRDefault="00AD0663" w:rsidP="001415CB">
      <w:pPr>
        <w:numPr>
          <w:ilvl w:val="1"/>
          <w:numId w:val="3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Path 1 (add new Issue</w:t>
      </w:r>
      <w:r w:rsidR="00753DC6" w:rsidRPr="00474F54">
        <w:rPr>
          <w:rFonts w:asciiTheme="minorHAnsi" w:hAnsiTheme="minorHAnsi" w:cstheme="minorHAnsi"/>
          <w:b/>
          <w:bCs/>
          <w:color w:val="000000"/>
          <w:szCs w:val="20"/>
          <w:lang w:val="en-US"/>
        </w:rPr>
        <w:t>)</w:t>
      </w:r>
    </w:p>
    <w:p w:rsidR="00753DC6" w:rsidRPr="00474F54" w:rsidRDefault="00753DC6"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Click “Add </w:t>
      </w:r>
      <w:r w:rsidR="00AD0663" w:rsidRPr="00474F54">
        <w:rPr>
          <w:rFonts w:asciiTheme="minorHAnsi" w:hAnsiTheme="minorHAnsi" w:cstheme="minorHAnsi"/>
          <w:color w:val="000000"/>
          <w:szCs w:val="20"/>
          <w:lang w:val="en-US"/>
        </w:rPr>
        <w:t>Issue</w:t>
      </w:r>
      <w:r w:rsidRPr="00474F54">
        <w:rPr>
          <w:rFonts w:asciiTheme="minorHAnsi" w:hAnsiTheme="minorHAnsi" w:cstheme="minorHAnsi"/>
          <w:color w:val="000000"/>
          <w:szCs w:val="20"/>
          <w:lang w:val="en-US"/>
        </w:rPr>
        <w:t>” button</w:t>
      </w:r>
    </w:p>
    <w:p w:rsidR="00AC7CED" w:rsidRPr="00474F54" w:rsidRDefault="00AC7CED"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(“Delete” button (for first time only) and new line appears)</w:t>
      </w:r>
    </w:p>
    <w:p w:rsidR="00AD0663" w:rsidRPr="00474F54" w:rsidRDefault="00753DC6"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w:t>
      </w:r>
    </w:p>
    <w:p w:rsidR="00AD0663" w:rsidRPr="00474F54" w:rsidRDefault="00753DC6" w:rsidP="001415CB">
      <w:pPr>
        <w:numPr>
          <w:ilvl w:val="3"/>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New </w:t>
      </w:r>
      <w:r w:rsidR="00AD0663" w:rsidRPr="00474F54">
        <w:rPr>
          <w:rFonts w:asciiTheme="minorHAnsi" w:hAnsiTheme="minorHAnsi" w:cstheme="minorHAnsi"/>
          <w:color w:val="000000"/>
          <w:szCs w:val="20"/>
          <w:lang w:val="en-US"/>
        </w:rPr>
        <w:t>Issue</w:t>
      </w:r>
      <w:r w:rsidRPr="00474F54">
        <w:rPr>
          <w:rFonts w:asciiTheme="minorHAnsi" w:hAnsiTheme="minorHAnsi" w:cstheme="minorHAnsi"/>
          <w:color w:val="000000"/>
          <w:szCs w:val="20"/>
          <w:lang w:val="en-US"/>
        </w:rPr>
        <w:t xml:space="preserve"> Name</w:t>
      </w:r>
      <w:r w:rsidR="00642135" w:rsidRPr="00474F54">
        <w:rPr>
          <w:rFonts w:asciiTheme="minorHAnsi" w:hAnsiTheme="minorHAnsi" w:cstheme="minorHAnsi"/>
          <w:color w:val="000000"/>
          <w:szCs w:val="20"/>
          <w:lang w:val="en-US"/>
        </w:rPr>
        <w:t>:</w:t>
      </w:r>
      <w:r w:rsidR="00AD0663" w:rsidRPr="00474F54">
        <w:rPr>
          <w:rFonts w:asciiTheme="minorHAnsi" w:hAnsiTheme="minorHAnsi" w:cstheme="minorHAnsi"/>
          <w:color w:val="000000"/>
          <w:szCs w:val="20"/>
          <w:lang w:val="en-US"/>
        </w:rPr>
        <w:t xml:space="preserve"> e.g. p</w:t>
      </w:r>
      <w:r w:rsidR="00642135" w:rsidRPr="00474F54">
        <w:rPr>
          <w:rFonts w:asciiTheme="minorHAnsi" w:hAnsiTheme="minorHAnsi" w:cstheme="minorHAnsi"/>
          <w:color w:val="000000"/>
          <w:szCs w:val="20"/>
          <w:lang w:val="en-US"/>
        </w:rPr>
        <w:t>rice, amount, colour, date etc.</w:t>
      </w:r>
    </w:p>
    <w:p w:rsidR="00AD0663" w:rsidRPr="00474F54" w:rsidRDefault="00AD0663" w:rsidP="001415CB">
      <w:pPr>
        <w:numPr>
          <w:ilvl w:val="3"/>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Type of Issue</w:t>
      </w:r>
      <w:r w:rsidR="00642135" w:rsidRPr="00474F54">
        <w:rPr>
          <w:rFonts w:asciiTheme="minorHAnsi" w:hAnsiTheme="minorHAnsi" w:cstheme="minorHAnsi"/>
          <w:color w:val="000000"/>
          <w:szCs w:val="20"/>
          <w:lang w:val="en-US"/>
        </w:rPr>
        <w:t>:</w:t>
      </w:r>
    </w:p>
    <w:p w:rsidR="00AD0663" w:rsidRPr="00474F54" w:rsidRDefault="00AD0663" w:rsidP="001415CB">
      <w:pPr>
        <w:numPr>
          <w:ilvl w:val="4"/>
          <w:numId w:val="31"/>
        </w:numPr>
        <w:tabs>
          <w:tab w:val="clear" w:pos="2880"/>
          <w:tab w:val="left" w:pos="1843"/>
        </w:tabs>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Numbers: The issue is expressed in numbers, e.g. price, pieces</w:t>
      </w:r>
      <w:r w:rsidR="00642135" w:rsidRPr="00474F54">
        <w:rPr>
          <w:rFonts w:asciiTheme="minorHAnsi" w:hAnsiTheme="minorHAnsi" w:cstheme="minorHAnsi"/>
          <w:color w:val="000000"/>
          <w:szCs w:val="20"/>
          <w:lang w:val="en-US"/>
        </w:rPr>
        <w:t xml:space="preserve"> etc.</w:t>
      </w:r>
    </w:p>
    <w:p w:rsidR="00FE6527" w:rsidRPr="00474F54" w:rsidRDefault="00FE6527" w:rsidP="001415CB">
      <w:pPr>
        <w:numPr>
          <w:ilvl w:val="5"/>
          <w:numId w:val="31"/>
        </w:numPr>
        <w:tabs>
          <w:tab w:val="clear" w:pos="2880"/>
          <w:tab w:val="left" w:pos="1843"/>
        </w:tabs>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w:t>
      </w:r>
      <w:r w:rsidR="002C03E9" w:rsidRPr="00474F54">
        <w:rPr>
          <w:rFonts w:asciiTheme="minorHAnsi" w:hAnsiTheme="minorHAnsi" w:cstheme="minorHAnsi"/>
          <w:color w:val="000000"/>
          <w:szCs w:val="20"/>
          <w:lang w:val="en-US"/>
        </w:rPr>
        <w:t xml:space="preserve">If selected </w:t>
      </w:r>
      <w:r w:rsidRPr="00474F54">
        <w:rPr>
          <w:rFonts w:asciiTheme="minorHAnsi" w:hAnsiTheme="minorHAnsi" w:cstheme="minorHAnsi"/>
          <w:color w:val="000000"/>
          <w:szCs w:val="20"/>
          <w:lang w:val="en-US"/>
        </w:rPr>
        <w:t>“Add Value” button appears)</w:t>
      </w:r>
    </w:p>
    <w:p w:rsidR="00AD0663" w:rsidRPr="00474F54" w:rsidRDefault="00ED23E8" w:rsidP="001415CB">
      <w:pPr>
        <w:numPr>
          <w:ilvl w:val="4"/>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Options: The I</w:t>
      </w:r>
      <w:r w:rsidR="00AD0663" w:rsidRPr="00474F54">
        <w:rPr>
          <w:rFonts w:asciiTheme="minorHAnsi" w:hAnsiTheme="minorHAnsi" w:cstheme="minorHAnsi"/>
          <w:color w:val="000000"/>
          <w:szCs w:val="20"/>
          <w:lang w:val="en-US"/>
        </w:rPr>
        <w:t>ssue is expressed in different options, which can be chosen, e.g. black, blue or green</w:t>
      </w:r>
      <w:r w:rsidR="00642135" w:rsidRPr="00474F54">
        <w:rPr>
          <w:rFonts w:asciiTheme="minorHAnsi" w:hAnsiTheme="minorHAnsi" w:cstheme="minorHAnsi"/>
          <w:color w:val="000000"/>
          <w:szCs w:val="20"/>
          <w:lang w:val="en-US"/>
        </w:rPr>
        <w:t xml:space="preserve"> etc.</w:t>
      </w:r>
    </w:p>
    <w:p w:rsidR="00FE6527" w:rsidRPr="00474F54" w:rsidRDefault="00FE6527" w:rsidP="001415CB">
      <w:pPr>
        <w:numPr>
          <w:ilvl w:val="5"/>
          <w:numId w:val="31"/>
        </w:numPr>
        <w:tabs>
          <w:tab w:val="clear" w:pos="2880"/>
          <w:tab w:val="left" w:pos="1843"/>
        </w:tabs>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w:t>
      </w:r>
      <w:r w:rsidR="002C03E9" w:rsidRPr="00474F54">
        <w:rPr>
          <w:rFonts w:asciiTheme="minorHAnsi" w:hAnsiTheme="minorHAnsi" w:cstheme="minorHAnsi"/>
          <w:color w:val="000000"/>
          <w:szCs w:val="20"/>
          <w:lang w:val="en-US"/>
        </w:rPr>
        <w:t xml:space="preserve">If selected </w:t>
      </w:r>
      <w:r w:rsidRPr="00474F54">
        <w:rPr>
          <w:rFonts w:asciiTheme="minorHAnsi" w:hAnsiTheme="minorHAnsi" w:cstheme="minorHAnsi"/>
          <w:color w:val="000000"/>
          <w:szCs w:val="20"/>
          <w:lang w:val="en-US"/>
        </w:rPr>
        <w:t>“Add Value” button appears)</w:t>
      </w:r>
    </w:p>
    <w:p w:rsidR="00642135" w:rsidRPr="00474F54" w:rsidRDefault="00642135" w:rsidP="001415CB">
      <w:pPr>
        <w:numPr>
          <w:ilvl w:val="4"/>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Later Rated: If the user currently doesn’t hav</w:t>
      </w:r>
      <w:r w:rsidR="00ED23E8" w:rsidRPr="00474F54">
        <w:rPr>
          <w:rFonts w:asciiTheme="minorHAnsi" w:hAnsiTheme="minorHAnsi" w:cstheme="minorHAnsi"/>
          <w:color w:val="000000"/>
          <w:szCs w:val="20"/>
          <w:lang w:val="en-US"/>
        </w:rPr>
        <w:t>e information how to rate this I</w:t>
      </w:r>
      <w:r w:rsidRPr="00474F54">
        <w:rPr>
          <w:rFonts w:asciiTheme="minorHAnsi" w:hAnsiTheme="minorHAnsi" w:cstheme="minorHAnsi"/>
          <w:color w:val="000000"/>
          <w:szCs w:val="20"/>
          <w:lang w:val="en-US"/>
        </w:rPr>
        <w:t>ssue; this means he</w:t>
      </w:r>
      <w:r w:rsidR="00ED23E8" w:rsidRPr="00474F54">
        <w:rPr>
          <w:rFonts w:asciiTheme="minorHAnsi" w:hAnsiTheme="minorHAnsi" w:cstheme="minorHAnsi"/>
          <w:color w:val="000000"/>
          <w:szCs w:val="20"/>
          <w:lang w:val="en-US"/>
        </w:rPr>
        <w:t xml:space="preserve"> has no preferences about this I</w:t>
      </w:r>
      <w:r w:rsidRPr="00474F54">
        <w:rPr>
          <w:rFonts w:asciiTheme="minorHAnsi" w:hAnsiTheme="minorHAnsi" w:cstheme="minorHAnsi"/>
          <w:color w:val="000000"/>
          <w:szCs w:val="20"/>
          <w:lang w:val="en-US"/>
        </w:rPr>
        <w:t>ssue. This could change after having a</w:t>
      </w:r>
      <w:r w:rsidR="00ED23E8" w:rsidRPr="00474F54">
        <w:rPr>
          <w:rFonts w:asciiTheme="minorHAnsi" w:hAnsiTheme="minorHAnsi" w:cstheme="minorHAnsi"/>
          <w:color w:val="000000"/>
          <w:szCs w:val="20"/>
          <w:lang w:val="en-US"/>
        </w:rPr>
        <w:t>ll offers, so he can rate this I</w:t>
      </w:r>
      <w:r w:rsidRPr="00474F54">
        <w:rPr>
          <w:rFonts w:asciiTheme="minorHAnsi" w:hAnsiTheme="minorHAnsi" w:cstheme="minorHAnsi"/>
          <w:color w:val="000000"/>
          <w:szCs w:val="20"/>
          <w:lang w:val="en-US"/>
        </w:rPr>
        <w:t>ssue later</w:t>
      </w:r>
    </w:p>
    <w:p w:rsidR="00E14186" w:rsidRPr="00474F54" w:rsidRDefault="00E14186" w:rsidP="001415CB">
      <w:pPr>
        <w:numPr>
          <w:ilvl w:val="4"/>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Not Rated: This </w:t>
      </w:r>
      <w:r w:rsidR="00ED23E8" w:rsidRPr="00474F54">
        <w:rPr>
          <w:rFonts w:asciiTheme="minorHAnsi" w:hAnsiTheme="minorHAnsi" w:cstheme="minorHAnsi"/>
          <w:color w:val="000000"/>
          <w:szCs w:val="20"/>
          <w:lang w:val="en-US"/>
        </w:rPr>
        <w:t>I</w:t>
      </w:r>
      <w:r w:rsidRPr="00474F54">
        <w:rPr>
          <w:rFonts w:asciiTheme="minorHAnsi" w:hAnsiTheme="minorHAnsi" w:cstheme="minorHAnsi"/>
          <w:color w:val="000000"/>
          <w:szCs w:val="20"/>
          <w:lang w:val="en-US"/>
        </w:rPr>
        <w:t>ssue isn’t rated by the user, e.g. the contact person</w:t>
      </w:r>
      <w:r w:rsidR="008E272A" w:rsidRPr="00474F54">
        <w:rPr>
          <w:rFonts w:asciiTheme="minorHAnsi" w:hAnsiTheme="minorHAnsi" w:cstheme="minorHAnsi"/>
          <w:color w:val="000000"/>
          <w:szCs w:val="20"/>
          <w:lang w:val="en-US"/>
        </w:rPr>
        <w:t xml:space="preserve">, </w:t>
      </w:r>
      <w:r w:rsidRPr="00474F54">
        <w:rPr>
          <w:rFonts w:asciiTheme="minorHAnsi" w:hAnsiTheme="minorHAnsi" w:cstheme="minorHAnsi"/>
          <w:color w:val="000000"/>
          <w:szCs w:val="20"/>
          <w:lang w:val="en-US"/>
        </w:rPr>
        <w:t>which logistic partner will handle the delivery</w:t>
      </w:r>
      <w:r w:rsidR="008E272A" w:rsidRPr="00474F54">
        <w:rPr>
          <w:rFonts w:asciiTheme="minorHAnsi" w:hAnsiTheme="minorHAnsi" w:cstheme="minorHAnsi"/>
          <w:color w:val="000000"/>
          <w:szCs w:val="20"/>
          <w:lang w:val="en-US"/>
        </w:rPr>
        <w:t>, etc.</w:t>
      </w:r>
    </w:p>
    <w:p w:rsidR="00FE6527" w:rsidRPr="00474F54" w:rsidRDefault="00FE6527" w:rsidP="001415CB">
      <w:pPr>
        <w:numPr>
          <w:ilvl w:val="5"/>
          <w:numId w:val="31"/>
        </w:numPr>
        <w:tabs>
          <w:tab w:val="clear" w:pos="2880"/>
          <w:tab w:val="left" w:pos="1843"/>
        </w:tabs>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w:t>
      </w:r>
      <w:r w:rsidR="002C03E9" w:rsidRPr="00474F54">
        <w:rPr>
          <w:rFonts w:asciiTheme="minorHAnsi" w:hAnsiTheme="minorHAnsi" w:cstheme="minorHAnsi"/>
          <w:color w:val="000000"/>
          <w:szCs w:val="20"/>
          <w:lang w:val="en-US"/>
        </w:rPr>
        <w:t xml:space="preserve">If selected </w:t>
      </w:r>
      <w:r w:rsidRPr="00474F54">
        <w:rPr>
          <w:rFonts w:asciiTheme="minorHAnsi" w:hAnsiTheme="minorHAnsi" w:cstheme="minorHAnsi"/>
          <w:color w:val="000000"/>
          <w:szCs w:val="20"/>
          <w:lang w:val="en-US"/>
        </w:rPr>
        <w:t>“Score in %” is set to 0% and field becomes deactivated and grey)</w:t>
      </w:r>
    </w:p>
    <w:p w:rsidR="00753DC6" w:rsidRPr="00474F54" w:rsidRDefault="00AD0663" w:rsidP="001415CB">
      <w:pPr>
        <w:numPr>
          <w:ilvl w:val="3"/>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Scoring in %</w:t>
      </w:r>
      <w:r w:rsidR="00642135" w:rsidRPr="00474F54">
        <w:rPr>
          <w:rFonts w:asciiTheme="minorHAnsi" w:hAnsiTheme="minorHAnsi" w:cstheme="minorHAnsi"/>
          <w:color w:val="000000"/>
          <w:szCs w:val="20"/>
          <w:lang w:val="en-US"/>
        </w:rPr>
        <w:t>: The scoring sets the importance of an issue for the</w:t>
      </w:r>
      <w:r w:rsidR="00FE5C80" w:rsidRPr="00474F54">
        <w:rPr>
          <w:rFonts w:asciiTheme="minorHAnsi" w:hAnsiTheme="minorHAnsi" w:cstheme="minorHAnsi"/>
          <w:color w:val="000000"/>
          <w:szCs w:val="20"/>
          <w:lang w:val="en-US"/>
        </w:rPr>
        <w:t xml:space="preserve"> whole N</w:t>
      </w:r>
      <w:r w:rsidR="00642135" w:rsidRPr="00474F54">
        <w:rPr>
          <w:rFonts w:asciiTheme="minorHAnsi" w:hAnsiTheme="minorHAnsi" w:cstheme="minorHAnsi"/>
          <w:color w:val="000000"/>
          <w:szCs w:val="20"/>
          <w:lang w:val="en-US"/>
        </w:rPr>
        <w:t>egotiation package, e.g. the whole package got the value 100%. Issue 1 got importance 70%, Issue 2 = 23.</w:t>
      </w:r>
      <w:r w:rsidR="00FE5C80" w:rsidRPr="00474F54">
        <w:rPr>
          <w:rFonts w:asciiTheme="minorHAnsi" w:hAnsiTheme="minorHAnsi" w:cstheme="minorHAnsi"/>
          <w:color w:val="000000"/>
          <w:szCs w:val="20"/>
          <w:lang w:val="en-US"/>
        </w:rPr>
        <w:t>25% and Issue 3 = 6.75%. If an I</w:t>
      </w:r>
      <w:r w:rsidR="00642135" w:rsidRPr="00474F54">
        <w:rPr>
          <w:rFonts w:asciiTheme="minorHAnsi" w:hAnsiTheme="minorHAnsi" w:cstheme="minorHAnsi"/>
          <w:color w:val="000000"/>
          <w:szCs w:val="20"/>
          <w:lang w:val="en-US"/>
        </w:rPr>
        <w:t>ssue is Not Rated, there is no scoring for it, e.g. Issue 1 = 70%, Issue 2 = 30% and Issue 3 = 0%. There must always b</w:t>
      </w:r>
      <w:r w:rsidR="00FE5C80" w:rsidRPr="00474F54">
        <w:rPr>
          <w:rFonts w:asciiTheme="minorHAnsi" w:hAnsiTheme="minorHAnsi" w:cstheme="minorHAnsi"/>
          <w:color w:val="000000"/>
          <w:szCs w:val="20"/>
          <w:lang w:val="en-US"/>
        </w:rPr>
        <w:t>e 100% in total scoring of all I</w:t>
      </w:r>
      <w:r w:rsidR="00642135" w:rsidRPr="00474F54">
        <w:rPr>
          <w:rFonts w:asciiTheme="minorHAnsi" w:hAnsiTheme="minorHAnsi" w:cstheme="minorHAnsi"/>
          <w:color w:val="000000"/>
          <w:szCs w:val="20"/>
          <w:lang w:val="en-US"/>
        </w:rPr>
        <w:t>ssues</w:t>
      </w:r>
    </w:p>
    <w:p w:rsidR="008A63A4" w:rsidRPr="00474F54" w:rsidRDefault="008A63A4"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(Values are saved automatically after each User action)</w:t>
      </w:r>
    </w:p>
    <w:p w:rsidR="00AD0663" w:rsidRPr="00474F54" w:rsidRDefault="00AD0663" w:rsidP="001415CB">
      <w:pPr>
        <w:numPr>
          <w:ilvl w:val="1"/>
          <w:numId w:val="3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Path 2 (</w:t>
      </w:r>
      <w:r w:rsidR="002C03E9" w:rsidRPr="00474F54">
        <w:rPr>
          <w:rFonts w:asciiTheme="minorHAnsi" w:hAnsiTheme="minorHAnsi" w:cstheme="minorHAnsi"/>
          <w:b/>
          <w:bCs/>
          <w:color w:val="000000"/>
          <w:szCs w:val="20"/>
          <w:lang w:val="en-US"/>
        </w:rPr>
        <w:t xml:space="preserve">delete </w:t>
      </w:r>
      <w:r w:rsidRPr="00474F54">
        <w:rPr>
          <w:rFonts w:asciiTheme="minorHAnsi" w:hAnsiTheme="minorHAnsi" w:cstheme="minorHAnsi"/>
          <w:b/>
          <w:bCs/>
          <w:color w:val="000000"/>
          <w:szCs w:val="20"/>
          <w:lang w:val="en-US"/>
        </w:rPr>
        <w:t>Issue)</w:t>
      </w:r>
    </w:p>
    <w:p w:rsidR="002C03E9" w:rsidRPr="00474F54" w:rsidRDefault="002C03E9"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(Issue is available)</w:t>
      </w:r>
    </w:p>
    <w:p w:rsidR="00AD0663" w:rsidRPr="00474F54" w:rsidRDefault="002C03E9"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Issues to be deleted</w:t>
      </w:r>
    </w:p>
    <w:p w:rsidR="002C03E9" w:rsidRPr="00474F54" w:rsidRDefault="002C03E9"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“Delete” button</w:t>
      </w:r>
    </w:p>
    <w:p w:rsidR="002C03E9" w:rsidRPr="00474F54" w:rsidRDefault="002C03E9"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Confirm Delete Message with “Yes”</w:t>
      </w:r>
    </w:p>
    <w:p w:rsidR="008A63A4" w:rsidRPr="00474F54" w:rsidRDefault="008A63A4" w:rsidP="001415CB">
      <w:pPr>
        <w:numPr>
          <w:ilvl w:val="1"/>
          <w:numId w:val="31"/>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Path 3 (edit Issue)</w:t>
      </w:r>
    </w:p>
    <w:p w:rsidR="008A63A4" w:rsidRPr="00474F54" w:rsidRDefault="008A63A4"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(Issue is available)</w:t>
      </w:r>
    </w:p>
    <w:p w:rsidR="008A63A4" w:rsidRPr="00474F54" w:rsidRDefault="008A63A4"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Edit Issue Name, Type of Issue, Scoring in %</w:t>
      </w:r>
    </w:p>
    <w:p w:rsidR="008A63A4" w:rsidRPr="00474F54" w:rsidRDefault="008A63A4" w:rsidP="001415CB">
      <w:pPr>
        <w:numPr>
          <w:ilvl w:val="2"/>
          <w:numId w:val="31"/>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(Values are saved automatically after each User action)</w:t>
      </w:r>
    </w:p>
    <w:p w:rsidR="0031503C" w:rsidRPr="00474F54" w:rsidRDefault="0031503C" w:rsidP="001415CB">
      <w:pPr>
        <w:numPr>
          <w:ilvl w:val="0"/>
          <w:numId w:val="25"/>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Issue is added, deleted or edited</w:t>
      </w:r>
    </w:p>
    <w:p w:rsidR="00366D17" w:rsidRPr="00474F54" w:rsidRDefault="00366D17" w:rsidP="002A6F17">
      <w:pPr>
        <w:pStyle w:val="berschrift3"/>
        <w:rPr>
          <w:lang w:val="en-US"/>
        </w:rPr>
      </w:pPr>
      <w:bookmarkStart w:id="50" w:name="_Toc257880877"/>
      <w:r w:rsidRPr="00474F54">
        <w:rPr>
          <w:lang w:val="en-US"/>
        </w:rPr>
        <w:t>Manage Preference Set’s Values</w:t>
      </w:r>
      <w:bookmarkEnd w:id="50"/>
    </w:p>
    <w:p w:rsidR="00366D17" w:rsidRPr="00474F54" w:rsidRDefault="00366D17" w:rsidP="001415CB">
      <w:pPr>
        <w:numPr>
          <w:ilvl w:val="0"/>
          <w:numId w:val="3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the </w:t>
      </w:r>
      <w:r w:rsidR="00890DB0" w:rsidRPr="00474F54">
        <w:rPr>
          <w:rFonts w:asciiTheme="minorHAnsi" w:hAnsiTheme="minorHAnsi" w:cstheme="minorHAnsi"/>
          <w:color w:val="000000"/>
          <w:szCs w:val="20"/>
          <w:lang w:val="en-US"/>
        </w:rPr>
        <w:t>U</w:t>
      </w:r>
      <w:r w:rsidRPr="00474F54">
        <w:rPr>
          <w:rFonts w:asciiTheme="minorHAnsi" w:hAnsiTheme="minorHAnsi" w:cstheme="minorHAnsi"/>
          <w:color w:val="000000"/>
          <w:szCs w:val="20"/>
          <w:lang w:val="en-US"/>
        </w:rPr>
        <w:t xml:space="preserve">ser to (see), add, delete, and edit the </w:t>
      </w:r>
      <w:r w:rsidR="00065706" w:rsidRPr="00474F54">
        <w:rPr>
          <w:rFonts w:asciiTheme="minorHAnsi" w:hAnsiTheme="minorHAnsi" w:cstheme="minorHAnsi"/>
          <w:color w:val="000000"/>
          <w:szCs w:val="20"/>
          <w:lang w:val="en-US"/>
        </w:rPr>
        <w:t>Values to the Issues</w:t>
      </w:r>
      <w:r w:rsidRPr="00474F54">
        <w:rPr>
          <w:rFonts w:asciiTheme="minorHAnsi" w:hAnsiTheme="minorHAnsi" w:cstheme="minorHAnsi"/>
          <w:color w:val="000000"/>
          <w:szCs w:val="20"/>
          <w:lang w:val="en-US"/>
        </w:rPr>
        <w:t xml:space="preserve"> of a Preference Set</w:t>
      </w:r>
    </w:p>
    <w:p w:rsidR="00366D17" w:rsidRPr="00474F54" w:rsidRDefault="00366D17" w:rsidP="001415CB">
      <w:pPr>
        <w:numPr>
          <w:ilvl w:val="0"/>
          <w:numId w:val="3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lastRenderedPageBreak/>
        <w:t>Actors:</w:t>
      </w:r>
      <w:r w:rsidRPr="00474F54">
        <w:rPr>
          <w:rFonts w:asciiTheme="minorHAnsi" w:hAnsiTheme="minorHAnsi" w:cstheme="minorHAnsi"/>
          <w:color w:val="000000"/>
          <w:szCs w:val="20"/>
          <w:lang w:val="en-US"/>
        </w:rPr>
        <w:t xml:space="preserve"> User</w:t>
      </w:r>
    </w:p>
    <w:p w:rsidR="00366D17" w:rsidRPr="00474F54" w:rsidRDefault="00366D17" w:rsidP="001415CB">
      <w:pPr>
        <w:numPr>
          <w:ilvl w:val="0"/>
          <w:numId w:val="3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 Preference Set is selected</w:t>
      </w:r>
    </w:p>
    <w:p w:rsidR="00366D17" w:rsidRPr="00474F54" w:rsidRDefault="00366D17" w:rsidP="001415CB">
      <w:pPr>
        <w:numPr>
          <w:ilvl w:val="0"/>
          <w:numId w:val="3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366D17" w:rsidRPr="00474F54" w:rsidRDefault="00366D17" w:rsidP="001415CB">
      <w:pPr>
        <w:numPr>
          <w:ilvl w:val="0"/>
          <w:numId w:val="32"/>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r w:rsidRPr="00474F54">
        <w:rPr>
          <w:rFonts w:asciiTheme="minorHAnsi" w:hAnsiTheme="minorHAnsi" w:cstheme="minorHAnsi"/>
          <w:bCs/>
          <w:color w:val="000000"/>
          <w:szCs w:val="20"/>
          <w:lang w:val="en-US"/>
        </w:rPr>
        <w:t xml:space="preserve"> na</w:t>
      </w:r>
    </w:p>
    <w:p w:rsidR="00366D17" w:rsidRPr="00474F54" w:rsidRDefault="00366D17" w:rsidP="001415CB">
      <w:pPr>
        <w:numPr>
          <w:ilvl w:val="0"/>
          <w:numId w:val="3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p>
    <w:p w:rsidR="00366D17" w:rsidRPr="00474F54" w:rsidRDefault="00366D17" w:rsidP="001415CB">
      <w:pPr>
        <w:numPr>
          <w:ilvl w:val="1"/>
          <w:numId w:val="3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Path 1 (</w:t>
      </w:r>
      <w:r w:rsidR="00065706" w:rsidRPr="00474F54">
        <w:rPr>
          <w:rFonts w:asciiTheme="minorHAnsi" w:hAnsiTheme="minorHAnsi" w:cstheme="minorHAnsi"/>
          <w:b/>
          <w:bCs/>
          <w:color w:val="000000"/>
          <w:szCs w:val="20"/>
          <w:lang w:val="en-US"/>
        </w:rPr>
        <w:t>add Values to Issues with Numbers</w:t>
      </w:r>
      <w:r w:rsidRPr="00474F54">
        <w:rPr>
          <w:rFonts w:asciiTheme="minorHAnsi" w:hAnsiTheme="minorHAnsi" w:cstheme="minorHAnsi"/>
          <w:b/>
          <w:bCs/>
          <w:color w:val="000000"/>
          <w:szCs w:val="20"/>
          <w:lang w:val="en-US"/>
        </w:rPr>
        <w:t>)</w:t>
      </w:r>
    </w:p>
    <w:p w:rsidR="00884692" w:rsidRPr="00474F54" w:rsidRDefault="00884692"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(Issue with Numbers is available)</w:t>
      </w:r>
    </w:p>
    <w:p w:rsidR="007774B1" w:rsidRPr="00474F54" w:rsidRDefault="00884692"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Issue</w:t>
      </w:r>
    </w:p>
    <w:p w:rsidR="007774B1" w:rsidRPr="00474F54" w:rsidRDefault="007774B1"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Values (already implemented in eSource 2 application)</w:t>
      </w:r>
    </w:p>
    <w:p w:rsidR="00687406" w:rsidRPr="00474F54" w:rsidRDefault="00F40B06" w:rsidP="001415CB">
      <w:pPr>
        <w:numPr>
          <w:ilvl w:val="3"/>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Beside “Unit” t</w:t>
      </w:r>
      <w:r w:rsidR="00687406" w:rsidRPr="00474F54">
        <w:rPr>
          <w:rFonts w:asciiTheme="minorHAnsi" w:hAnsiTheme="minorHAnsi" w:cstheme="minorHAnsi"/>
          <w:color w:val="000000"/>
          <w:szCs w:val="20"/>
          <w:lang w:val="en-US"/>
        </w:rPr>
        <w:t>here are three values needed to define the preference curve: Minimum, Optimum and Maximum. Also the Optimum handling must be defined, when the Optimum is a limit = Maximum or Minimum. The handling could</w:t>
      </w:r>
      <w:r w:rsidR="00890DB0" w:rsidRPr="00474F54">
        <w:rPr>
          <w:rFonts w:asciiTheme="minorHAnsi" w:hAnsiTheme="minorHAnsi" w:cstheme="minorHAnsi"/>
          <w:color w:val="000000"/>
          <w:szCs w:val="20"/>
          <w:lang w:val="en-US"/>
        </w:rPr>
        <w:t xml:space="preserve"> be “&lt; / = / &gt;”. “&lt;” means all V</w:t>
      </w:r>
      <w:r w:rsidR="00687406" w:rsidRPr="00474F54">
        <w:rPr>
          <w:rFonts w:asciiTheme="minorHAnsi" w:hAnsiTheme="minorHAnsi" w:cstheme="minorHAnsi"/>
          <w:color w:val="000000"/>
          <w:szCs w:val="20"/>
          <w:lang w:val="en-US"/>
        </w:rPr>
        <w:t>alues between the Minimum and the Optimum got same value like the Optimum, “=” means the optimum is a peak and “&gt;” means that all values between Optimum and Maximum got the same value like the Optimum. If the Optimum is equal to the Minimum or the Maximum, it must also be defined how values outside of the defined range will be</w:t>
      </w:r>
      <w:r w:rsidRPr="00474F54">
        <w:rPr>
          <w:rFonts w:asciiTheme="minorHAnsi" w:hAnsiTheme="minorHAnsi" w:cstheme="minorHAnsi"/>
          <w:color w:val="000000"/>
          <w:szCs w:val="20"/>
          <w:lang w:val="en-US"/>
        </w:rPr>
        <w:t xml:space="preserve"> handled</w:t>
      </w:r>
      <w:r w:rsidR="00687406" w:rsidRPr="00474F54">
        <w:rPr>
          <w:rFonts w:asciiTheme="minorHAnsi" w:hAnsiTheme="minorHAnsi" w:cstheme="minorHAnsi"/>
          <w:color w:val="000000"/>
          <w:szCs w:val="20"/>
          <w:lang w:val="en-US"/>
        </w:rPr>
        <w:t>. Th</w:t>
      </w:r>
      <w:r w:rsidRPr="00474F54">
        <w:rPr>
          <w:rFonts w:asciiTheme="minorHAnsi" w:hAnsiTheme="minorHAnsi" w:cstheme="minorHAnsi"/>
          <w:color w:val="000000"/>
          <w:szCs w:val="20"/>
          <w:lang w:val="en-US"/>
        </w:rPr>
        <w:t>ere are three different possibil</w:t>
      </w:r>
      <w:r w:rsidR="00687406" w:rsidRPr="00474F54">
        <w:rPr>
          <w:rFonts w:asciiTheme="minorHAnsi" w:hAnsiTheme="minorHAnsi" w:cstheme="minorHAnsi"/>
          <w:color w:val="000000"/>
          <w:szCs w:val="20"/>
          <w:lang w:val="en-US"/>
        </w:rPr>
        <w:t>ities: “0”, “=” and “relativ</w:t>
      </w:r>
      <w:r w:rsidRPr="00474F54">
        <w:rPr>
          <w:rFonts w:asciiTheme="minorHAnsi" w:hAnsiTheme="minorHAnsi" w:cstheme="minorHAnsi"/>
          <w:color w:val="000000"/>
          <w:szCs w:val="20"/>
          <w:lang w:val="en-US"/>
        </w:rPr>
        <w:t>e</w:t>
      </w:r>
      <w:r w:rsidR="00687406" w:rsidRPr="00474F54">
        <w:rPr>
          <w:rFonts w:asciiTheme="minorHAnsi" w:hAnsiTheme="minorHAnsi" w:cstheme="minorHAnsi"/>
          <w:color w:val="000000"/>
          <w:szCs w:val="20"/>
          <w:lang w:val="en-US"/>
        </w:rPr>
        <w:t>”. “0” means no value (e.g. the Optimum = Maximum = to receive my presents on Christmas day. Receiving them two days later, they got no value for me anymore). “=” means optimum = Maximum = all values over the Optimum got the same value like the Optimum (8 years guarantee got the same value for the user like 10 years guarantee). “&gt;” means that values over the Optimum (=Maximum) are better in rating than the Optimum -&gt; they become the new Optimum (=Maximum) (e.g. Minimum = 2y. guarantee, Optimum = Maximum = 8 years guarantee. 10 years guarantee will become the new Optimum=Maximum)</w:t>
      </w:r>
    </w:p>
    <w:p w:rsidR="00366D17" w:rsidRPr="00474F54" w:rsidRDefault="00366D17"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(Values are saved automatically after each User action)</w:t>
      </w:r>
    </w:p>
    <w:p w:rsidR="00366D17" w:rsidRPr="00474F54" w:rsidRDefault="00366D17" w:rsidP="001415CB">
      <w:pPr>
        <w:numPr>
          <w:ilvl w:val="1"/>
          <w:numId w:val="3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Path 2 (</w:t>
      </w:r>
      <w:r w:rsidR="00065706" w:rsidRPr="00474F54">
        <w:rPr>
          <w:rFonts w:asciiTheme="minorHAnsi" w:hAnsiTheme="minorHAnsi" w:cstheme="minorHAnsi"/>
          <w:b/>
          <w:bCs/>
          <w:color w:val="000000"/>
          <w:szCs w:val="20"/>
          <w:lang w:val="en-US"/>
        </w:rPr>
        <w:t>add Values to Issues with Options</w:t>
      </w:r>
      <w:r w:rsidRPr="00474F54">
        <w:rPr>
          <w:rFonts w:asciiTheme="minorHAnsi" w:hAnsiTheme="minorHAnsi" w:cstheme="minorHAnsi"/>
          <w:b/>
          <w:bCs/>
          <w:color w:val="000000"/>
          <w:szCs w:val="20"/>
          <w:lang w:val="en-US"/>
        </w:rPr>
        <w:t>)</w:t>
      </w:r>
    </w:p>
    <w:p w:rsidR="00366D17" w:rsidRPr="00474F54" w:rsidRDefault="00366D17"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(Issue </w:t>
      </w:r>
      <w:r w:rsidR="00884692" w:rsidRPr="00474F54">
        <w:rPr>
          <w:rFonts w:asciiTheme="minorHAnsi" w:hAnsiTheme="minorHAnsi" w:cstheme="minorHAnsi"/>
          <w:color w:val="000000"/>
          <w:szCs w:val="20"/>
          <w:lang w:val="en-US"/>
        </w:rPr>
        <w:t xml:space="preserve">with Options </w:t>
      </w:r>
      <w:r w:rsidRPr="00474F54">
        <w:rPr>
          <w:rFonts w:asciiTheme="minorHAnsi" w:hAnsiTheme="minorHAnsi" w:cstheme="minorHAnsi"/>
          <w:color w:val="000000"/>
          <w:szCs w:val="20"/>
          <w:lang w:val="en-US"/>
        </w:rPr>
        <w:t>is</w:t>
      </w:r>
      <w:r w:rsidR="00884692" w:rsidRPr="00474F54">
        <w:rPr>
          <w:rFonts w:asciiTheme="minorHAnsi" w:hAnsiTheme="minorHAnsi" w:cstheme="minorHAnsi"/>
          <w:color w:val="000000"/>
          <w:szCs w:val="20"/>
          <w:lang w:val="en-US"/>
        </w:rPr>
        <w:t xml:space="preserve"> </w:t>
      </w:r>
      <w:r w:rsidR="00687406" w:rsidRPr="00474F54">
        <w:rPr>
          <w:rFonts w:asciiTheme="minorHAnsi" w:hAnsiTheme="minorHAnsi" w:cstheme="minorHAnsi"/>
          <w:color w:val="000000"/>
          <w:szCs w:val="20"/>
          <w:lang w:val="en-US"/>
        </w:rPr>
        <w:t>available</w:t>
      </w:r>
      <w:r w:rsidRPr="00474F54">
        <w:rPr>
          <w:rFonts w:asciiTheme="minorHAnsi" w:hAnsiTheme="minorHAnsi" w:cstheme="minorHAnsi"/>
          <w:color w:val="000000"/>
          <w:szCs w:val="20"/>
          <w:lang w:val="en-US"/>
        </w:rPr>
        <w:t>)</w:t>
      </w:r>
    </w:p>
    <w:p w:rsidR="00366D17" w:rsidRPr="00474F54" w:rsidRDefault="00366D17"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Select </w:t>
      </w:r>
      <w:r w:rsidR="00884692" w:rsidRPr="00474F54">
        <w:rPr>
          <w:rFonts w:asciiTheme="minorHAnsi" w:hAnsiTheme="minorHAnsi" w:cstheme="minorHAnsi"/>
          <w:color w:val="000000"/>
          <w:szCs w:val="20"/>
          <w:lang w:val="en-US"/>
        </w:rPr>
        <w:t>Issue</w:t>
      </w:r>
    </w:p>
    <w:p w:rsidR="00884692" w:rsidRPr="00474F54" w:rsidRDefault="00687406"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“Add Option” button</w:t>
      </w:r>
    </w:p>
    <w:p w:rsidR="00F40B06" w:rsidRPr="00474F54" w:rsidRDefault="00F40B06"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(“Delete” button</w:t>
      </w:r>
      <w:r w:rsidR="00AC7CED" w:rsidRPr="00474F54">
        <w:rPr>
          <w:rFonts w:asciiTheme="minorHAnsi" w:hAnsiTheme="minorHAnsi" w:cstheme="minorHAnsi"/>
          <w:color w:val="000000"/>
          <w:szCs w:val="20"/>
          <w:lang w:val="en-US"/>
        </w:rPr>
        <w:t xml:space="preserve"> (for first time only)</w:t>
      </w:r>
      <w:r w:rsidRPr="00474F54">
        <w:rPr>
          <w:rFonts w:asciiTheme="minorHAnsi" w:hAnsiTheme="minorHAnsi" w:cstheme="minorHAnsi"/>
          <w:color w:val="000000"/>
          <w:szCs w:val="20"/>
          <w:lang w:val="en-US"/>
        </w:rPr>
        <w:t xml:space="preserve"> and new line appears)</w:t>
      </w:r>
    </w:p>
    <w:p w:rsidR="00366D17" w:rsidRPr="00474F54" w:rsidRDefault="00366D17"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“Delete” button</w:t>
      </w:r>
    </w:p>
    <w:p w:rsidR="00F40B06" w:rsidRPr="00474F54" w:rsidRDefault="00F40B06"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Option Name and Rating in %</w:t>
      </w:r>
    </w:p>
    <w:p w:rsidR="00F40B06" w:rsidRPr="00474F54" w:rsidRDefault="00F40B06"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(Values are saved automatically after each User action)</w:t>
      </w:r>
    </w:p>
    <w:p w:rsidR="00AC7CED" w:rsidRPr="00474F54" w:rsidRDefault="00AC7CED" w:rsidP="001415CB">
      <w:pPr>
        <w:numPr>
          <w:ilvl w:val="1"/>
          <w:numId w:val="3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Path 3 (edit Value</w:t>
      </w:r>
      <w:r w:rsidR="00B05BAF" w:rsidRPr="00474F54">
        <w:rPr>
          <w:rFonts w:asciiTheme="minorHAnsi" w:hAnsiTheme="minorHAnsi" w:cstheme="minorHAnsi"/>
          <w:b/>
          <w:bCs/>
          <w:color w:val="000000"/>
          <w:szCs w:val="20"/>
          <w:lang w:val="en-US"/>
        </w:rPr>
        <w:t>s</w:t>
      </w:r>
      <w:r w:rsidRPr="00474F54">
        <w:rPr>
          <w:rFonts w:asciiTheme="minorHAnsi" w:hAnsiTheme="minorHAnsi" w:cstheme="minorHAnsi"/>
          <w:b/>
          <w:bCs/>
          <w:color w:val="000000"/>
          <w:szCs w:val="20"/>
          <w:lang w:val="en-US"/>
        </w:rPr>
        <w:t>)</w:t>
      </w:r>
    </w:p>
    <w:p w:rsidR="00AC7CED" w:rsidRPr="00474F54" w:rsidRDefault="00AC7CED"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w:t>
      </w:r>
      <w:r w:rsidR="00B05BAF" w:rsidRPr="00474F54">
        <w:rPr>
          <w:rFonts w:asciiTheme="minorHAnsi" w:hAnsiTheme="minorHAnsi" w:cstheme="minorHAnsi"/>
          <w:color w:val="000000"/>
          <w:szCs w:val="20"/>
          <w:lang w:val="en-US"/>
        </w:rPr>
        <w:t>Issue</w:t>
      </w:r>
      <w:r w:rsidRPr="00474F54">
        <w:rPr>
          <w:rFonts w:asciiTheme="minorHAnsi" w:hAnsiTheme="minorHAnsi" w:cstheme="minorHAnsi"/>
          <w:color w:val="000000"/>
          <w:szCs w:val="20"/>
          <w:lang w:val="en-US"/>
        </w:rPr>
        <w:t xml:space="preserve"> is available)</w:t>
      </w:r>
    </w:p>
    <w:p w:rsidR="00B05BAF" w:rsidRPr="00474F54" w:rsidRDefault="00B05BAF"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Issue</w:t>
      </w:r>
    </w:p>
    <w:p w:rsidR="00AC7CED" w:rsidRPr="00474F54" w:rsidRDefault="00AC7CED"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Edit </w:t>
      </w:r>
      <w:r w:rsidR="00B05BAF" w:rsidRPr="00474F54">
        <w:rPr>
          <w:rFonts w:asciiTheme="minorHAnsi" w:hAnsiTheme="minorHAnsi" w:cstheme="minorHAnsi"/>
          <w:color w:val="000000"/>
          <w:szCs w:val="20"/>
          <w:lang w:val="en-US"/>
        </w:rPr>
        <w:t>Value of Issue (Numbers/Options) as described in Path 1+2</w:t>
      </w:r>
    </w:p>
    <w:p w:rsidR="00AC7CED" w:rsidRPr="00474F54" w:rsidRDefault="00AC7CED" w:rsidP="001415CB">
      <w:pPr>
        <w:numPr>
          <w:ilvl w:val="2"/>
          <w:numId w:val="32"/>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(Values are saved automatically after each User action)</w:t>
      </w:r>
    </w:p>
    <w:p w:rsidR="0031503C" w:rsidRPr="00474F54" w:rsidRDefault="0031503C" w:rsidP="001415CB">
      <w:pPr>
        <w:numPr>
          <w:ilvl w:val="0"/>
          <w:numId w:val="32"/>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Value is added, deleted or edited</w:t>
      </w:r>
    </w:p>
    <w:p w:rsidR="00F95620" w:rsidRPr="00474F54" w:rsidRDefault="00F95620" w:rsidP="002A6F17">
      <w:pPr>
        <w:pStyle w:val="berschrift3"/>
        <w:rPr>
          <w:lang w:val="en-US"/>
        </w:rPr>
      </w:pPr>
      <w:bookmarkStart w:id="51" w:name="_Toc257880878"/>
      <w:r w:rsidRPr="00474F54">
        <w:rPr>
          <w:lang w:val="en-US"/>
        </w:rPr>
        <w:lastRenderedPageBreak/>
        <w:t>Add Negotiations to Preference Sets</w:t>
      </w:r>
      <w:bookmarkEnd w:id="51"/>
    </w:p>
    <w:p w:rsidR="00F95620" w:rsidRPr="00474F54" w:rsidRDefault="00F95620"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add selected Negotiations to Preference Sets</w:t>
      </w:r>
      <w:r w:rsidR="00890DB0" w:rsidRPr="00474F54">
        <w:rPr>
          <w:rFonts w:asciiTheme="minorHAnsi" w:hAnsiTheme="minorHAnsi" w:cstheme="minorHAnsi"/>
          <w:color w:val="000000"/>
          <w:szCs w:val="20"/>
          <w:lang w:val="en-US"/>
        </w:rPr>
        <w:t xml:space="preserve"> which is a precondition to do Data M</w:t>
      </w:r>
      <w:r w:rsidRPr="00474F54">
        <w:rPr>
          <w:rFonts w:asciiTheme="minorHAnsi" w:hAnsiTheme="minorHAnsi" w:cstheme="minorHAnsi"/>
          <w:color w:val="000000"/>
          <w:szCs w:val="20"/>
          <w:lang w:val="en-US"/>
        </w:rPr>
        <w:t>atchings</w:t>
      </w:r>
    </w:p>
    <w:p w:rsidR="00F95620" w:rsidRPr="00474F54" w:rsidRDefault="00F95620"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F95620" w:rsidRPr="00474F54" w:rsidRDefault="00F95620"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Preference Set available, Negotiation is available</w:t>
      </w:r>
    </w:p>
    <w:p w:rsidR="00F95620" w:rsidRPr="00474F54" w:rsidRDefault="00F95620"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F95620" w:rsidRPr="00474F54" w:rsidRDefault="00F95620" w:rsidP="001415CB">
      <w:pPr>
        <w:numPr>
          <w:ilvl w:val="0"/>
          <w:numId w:val="10"/>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r w:rsidRPr="00474F54">
        <w:rPr>
          <w:rFonts w:asciiTheme="minorHAnsi" w:hAnsiTheme="minorHAnsi" w:cstheme="minorHAnsi"/>
          <w:bCs/>
          <w:color w:val="000000"/>
          <w:szCs w:val="20"/>
          <w:lang w:val="en-US"/>
        </w:rPr>
        <w:t xml:space="preserve"> na</w:t>
      </w:r>
    </w:p>
    <w:p w:rsidR="00F95620" w:rsidRPr="00474F54" w:rsidRDefault="00F95620"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w:t>
      </w:r>
    </w:p>
    <w:p w:rsidR="00E12976" w:rsidRPr="00474F54" w:rsidRDefault="0031503C" w:rsidP="001415CB">
      <w:pPr>
        <w:numPr>
          <w:ilvl w:val="2"/>
          <w:numId w:val="10"/>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w:t>
      </w:r>
      <w:r w:rsidR="00E12976" w:rsidRPr="00474F54">
        <w:rPr>
          <w:rFonts w:asciiTheme="minorHAnsi" w:hAnsiTheme="minorHAnsi" w:cstheme="minorHAnsi"/>
          <w:b/>
          <w:color w:val="000000"/>
          <w:szCs w:val="20"/>
          <w:lang w:val="en-US"/>
        </w:rPr>
        <w:t xml:space="preserve"> 1</w:t>
      </w:r>
    </w:p>
    <w:p w:rsidR="00E12976" w:rsidRPr="00474F54" w:rsidRDefault="00E12976"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Preference Set with right mouse button</w:t>
      </w:r>
    </w:p>
    <w:p w:rsidR="00E12976" w:rsidRPr="00474F54" w:rsidRDefault="00E12976"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(Sub-menu appears)</w:t>
      </w:r>
    </w:p>
    <w:p w:rsidR="00F95620" w:rsidRPr="00474F54" w:rsidRDefault="00F95620"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Add Negotiation</w:t>
      </w:r>
    </w:p>
    <w:p w:rsidR="00E12976" w:rsidRPr="00474F54" w:rsidRDefault="0031503C" w:rsidP="001415CB">
      <w:pPr>
        <w:numPr>
          <w:ilvl w:val="2"/>
          <w:numId w:val="10"/>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w:t>
      </w:r>
      <w:r w:rsidR="00E12976" w:rsidRPr="00474F54">
        <w:rPr>
          <w:rFonts w:asciiTheme="minorHAnsi" w:hAnsiTheme="minorHAnsi" w:cstheme="minorHAnsi"/>
          <w:b/>
          <w:color w:val="000000"/>
          <w:szCs w:val="20"/>
          <w:lang w:val="en-US"/>
        </w:rPr>
        <w:t>ath 2</w:t>
      </w:r>
    </w:p>
    <w:p w:rsidR="00E12976" w:rsidRPr="00474F54" w:rsidRDefault="00E12976"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Preference Set</w:t>
      </w:r>
    </w:p>
    <w:p w:rsidR="00E12976" w:rsidRPr="00474F54" w:rsidRDefault="00E12976"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on “Add” button</w:t>
      </w:r>
    </w:p>
    <w:p w:rsidR="00F95620" w:rsidRPr="00474F54" w:rsidRDefault="00F95620"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Negotiation</w:t>
      </w:r>
    </w:p>
    <w:p w:rsidR="00F95620" w:rsidRPr="00474F54" w:rsidRDefault="00F95620"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“Add” button</w:t>
      </w:r>
    </w:p>
    <w:p w:rsidR="0031503C" w:rsidRPr="00474F54" w:rsidRDefault="0031503C"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Negotiation</w:t>
      </w:r>
      <w:r w:rsidR="007E17AF" w:rsidRPr="00474F54">
        <w:rPr>
          <w:rFonts w:asciiTheme="minorHAnsi" w:hAnsiTheme="minorHAnsi" w:cstheme="minorHAnsi"/>
          <w:color w:val="000000"/>
          <w:szCs w:val="20"/>
          <w:lang w:val="en-US"/>
        </w:rPr>
        <w:t xml:space="preserve"> incl. it’s Conversations</w:t>
      </w:r>
      <w:r w:rsidRPr="00474F54">
        <w:rPr>
          <w:rFonts w:asciiTheme="minorHAnsi" w:hAnsiTheme="minorHAnsi" w:cstheme="minorHAnsi"/>
          <w:color w:val="000000"/>
          <w:szCs w:val="20"/>
          <w:lang w:val="en-US"/>
        </w:rPr>
        <w:t xml:space="preserve"> is added to Preference Set</w:t>
      </w:r>
    </w:p>
    <w:p w:rsidR="00867B29" w:rsidRPr="00474F54" w:rsidRDefault="00867B29" w:rsidP="002A6F17">
      <w:pPr>
        <w:pStyle w:val="berschrift3"/>
        <w:rPr>
          <w:lang w:val="en-US"/>
        </w:rPr>
      </w:pPr>
      <w:bookmarkStart w:id="52" w:name="_Toc257880879"/>
      <w:r w:rsidRPr="00474F54">
        <w:rPr>
          <w:lang w:val="en-US"/>
        </w:rPr>
        <w:t>Add and match data (e.g. an offer)</w:t>
      </w:r>
      <w:bookmarkEnd w:id="52"/>
    </w:p>
    <w:p w:rsidR="00867B29" w:rsidRPr="00474F54" w:rsidRDefault="00867B29"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The user sent or received data (e.g an offer) and wants to </w:t>
      </w:r>
      <w:r w:rsidR="007E17AF" w:rsidRPr="00474F54">
        <w:rPr>
          <w:rFonts w:asciiTheme="minorHAnsi" w:hAnsiTheme="minorHAnsi" w:cstheme="minorHAnsi"/>
          <w:color w:val="000000"/>
          <w:szCs w:val="20"/>
          <w:lang w:val="en-US"/>
        </w:rPr>
        <w:t>match this data to get support (scoring, reports etc.)</w:t>
      </w:r>
    </w:p>
    <w:p w:rsidR="00867B29" w:rsidRPr="00474F54" w:rsidRDefault="00867B29"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867B29" w:rsidRPr="00474F54" w:rsidRDefault="00867B29"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w:t>
      </w:r>
      <w:r w:rsidR="00541D0E" w:rsidRPr="00474F54">
        <w:rPr>
          <w:rFonts w:asciiTheme="minorHAnsi" w:hAnsiTheme="minorHAnsi" w:cstheme="minorHAnsi"/>
          <w:color w:val="000000"/>
          <w:szCs w:val="20"/>
          <w:lang w:val="en-US"/>
        </w:rPr>
        <w:t>Preference Set available</w:t>
      </w:r>
      <w:r w:rsidR="007E17AF" w:rsidRPr="00474F54">
        <w:rPr>
          <w:rFonts w:asciiTheme="minorHAnsi" w:hAnsiTheme="minorHAnsi" w:cstheme="minorHAnsi"/>
          <w:color w:val="000000"/>
          <w:szCs w:val="20"/>
          <w:lang w:val="en-US"/>
        </w:rPr>
        <w:t>; Negotiation is added to the Set</w:t>
      </w:r>
    </w:p>
    <w:p w:rsidR="00867B29" w:rsidRPr="00474F54" w:rsidRDefault="00867B29"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867B29" w:rsidRPr="00474F54" w:rsidRDefault="00867B29"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w:t>
      </w:r>
    </w:p>
    <w:p w:rsidR="00910781" w:rsidRPr="00474F54" w:rsidRDefault="00910781" w:rsidP="001415CB">
      <w:pPr>
        <w:numPr>
          <w:ilvl w:val="1"/>
          <w:numId w:val="10"/>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 xml:space="preserve">Path </w:t>
      </w:r>
      <w:r w:rsidR="00AB2306" w:rsidRPr="00474F54">
        <w:rPr>
          <w:rFonts w:asciiTheme="minorHAnsi" w:hAnsiTheme="minorHAnsi" w:cstheme="minorHAnsi"/>
          <w:b/>
          <w:color w:val="000000"/>
          <w:szCs w:val="20"/>
          <w:lang w:val="en-US"/>
        </w:rPr>
        <w:t>1</w:t>
      </w:r>
      <w:r w:rsidRPr="00474F54">
        <w:rPr>
          <w:rFonts w:asciiTheme="minorHAnsi" w:hAnsiTheme="minorHAnsi" w:cstheme="minorHAnsi"/>
          <w:b/>
          <w:color w:val="000000"/>
          <w:szCs w:val="20"/>
          <w:lang w:val="en-US"/>
        </w:rPr>
        <w:t xml:space="preserve"> (add data via Add-on)</w:t>
      </w:r>
    </w:p>
    <w:p w:rsidR="00910781" w:rsidRPr="00474F54" w:rsidRDefault="00910781"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(Option “Auto-load this page in Add-on” must be checked</w:t>
      </w:r>
      <w:r w:rsidR="00AB2306" w:rsidRPr="00474F54">
        <w:rPr>
          <w:rFonts w:asciiTheme="minorHAnsi" w:hAnsiTheme="minorHAnsi" w:cstheme="minorHAnsi"/>
          <w:color w:val="000000"/>
          <w:szCs w:val="20"/>
          <w:lang w:val="en-US"/>
        </w:rPr>
        <w:t xml:space="preserve"> (in App Web Interface</w:t>
      </w:r>
      <w:r w:rsidRPr="00474F54">
        <w:rPr>
          <w:rFonts w:asciiTheme="minorHAnsi" w:hAnsiTheme="minorHAnsi" w:cstheme="minorHAnsi"/>
          <w:color w:val="000000"/>
          <w:szCs w:val="20"/>
          <w:lang w:val="en-US"/>
        </w:rPr>
        <w:t>)</w:t>
      </w:r>
      <w:r w:rsidR="00AB2306" w:rsidRPr="00474F54">
        <w:rPr>
          <w:rFonts w:asciiTheme="minorHAnsi" w:hAnsiTheme="minorHAnsi" w:cstheme="minorHAnsi"/>
          <w:color w:val="000000"/>
          <w:szCs w:val="20"/>
          <w:lang w:val="en-US"/>
        </w:rPr>
        <w:t>)</w:t>
      </w:r>
    </w:p>
    <w:p w:rsidR="00AB2306" w:rsidRPr="00474F54" w:rsidRDefault="00AB2306"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Conversation the data belongs to (in Add-on)</w:t>
      </w:r>
    </w:p>
    <w:p w:rsidR="00910781" w:rsidRPr="00474F54" w:rsidRDefault="00AB2306"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Drag and Drop text in the text input field (in Add-on)</w:t>
      </w:r>
    </w:p>
    <w:p w:rsidR="00910781" w:rsidRPr="00474F54" w:rsidRDefault="00AB2306"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(App with clicked “Data Matching” tab is loaded</w:t>
      </w:r>
      <w:r w:rsidR="00985F4E" w:rsidRPr="00474F54">
        <w:rPr>
          <w:rFonts w:asciiTheme="minorHAnsi" w:hAnsiTheme="minorHAnsi" w:cstheme="minorHAnsi"/>
          <w:color w:val="000000"/>
          <w:szCs w:val="20"/>
          <w:lang w:val="en-US"/>
        </w:rPr>
        <w:t xml:space="preserve"> as pop-up window</w:t>
      </w:r>
      <w:r w:rsidRPr="00474F54">
        <w:rPr>
          <w:rFonts w:asciiTheme="minorHAnsi" w:hAnsiTheme="minorHAnsi" w:cstheme="minorHAnsi"/>
          <w:color w:val="000000"/>
          <w:szCs w:val="20"/>
          <w:lang w:val="en-US"/>
        </w:rPr>
        <w:t>) (in Add-on)</w:t>
      </w:r>
    </w:p>
    <w:p w:rsidR="00AB2306" w:rsidRPr="00474F54" w:rsidRDefault="00985F4E" w:rsidP="001415CB">
      <w:pPr>
        <w:numPr>
          <w:ilvl w:val="1"/>
          <w:numId w:val="10"/>
        </w:numPr>
        <w:rPr>
          <w:rFonts w:asciiTheme="minorHAnsi" w:hAnsiTheme="minorHAnsi" w:cstheme="minorHAnsi"/>
          <w:b/>
          <w:color w:val="000000"/>
          <w:szCs w:val="20"/>
          <w:lang w:val="en-US"/>
        </w:rPr>
      </w:pPr>
      <w:r w:rsidRPr="00474F54">
        <w:rPr>
          <w:rFonts w:asciiTheme="minorHAnsi" w:hAnsiTheme="minorHAnsi" w:cstheme="minorHAnsi"/>
          <w:color w:val="000000"/>
          <w:szCs w:val="20"/>
          <w:lang w:val="en-US"/>
        </w:rPr>
        <w:t xml:space="preserve"> </w:t>
      </w:r>
      <w:r w:rsidR="00AB2306" w:rsidRPr="00474F54">
        <w:rPr>
          <w:rFonts w:asciiTheme="minorHAnsi" w:hAnsiTheme="minorHAnsi" w:cstheme="minorHAnsi"/>
          <w:b/>
          <w:color w:val="000000"/>
          <w:szCs w:val="20"/>
          <w:lang w:val="en-US"/>
        </w:rPr>
        <w:t>Path 2 (add data via App Web Interface)</w:t>
      </w:r>
    </w:p>
    <w:p w:rsidR="00AB2306" w:rsidRPr="00474F54" w:rsidRDefault="00AB2306"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“Data Matching” tab</w:t>
      </w:r>
    </w:p>
    <w:p w:rsidR="00AB2306" w:rsidRPr="00474F54" w:rsidRDefault="00AB2306"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Conversation the data belongs to</w:t>
      </w:r>
    </w:p>
    <w:p w:rsidR="00AB2306" w:rsidRPr="00474F54" w:rsidRDefault="00AB2306"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Drag and Drop text in the text input field</w:t>
      </w:r>
    </w:p>
    <w:p w:rsidR="00AB2306" w:rsidRPr="00474F54" w:rsidRDefault="00AB2306" w:rsidP="001415CB">
      <w:pPr>
        <w:numPr>
          <w:ilvl w:val="0"/>
          <w:numId w:val="10"/>
        </w:numPr>
        <w:ind w:left="864"/>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Actions:</w:t>
      </w:r>
      <w:r w:rsidRPr="00474F54">
        <w:rPr>
          <w:rFonts w:asciiTheme="minorHAnsi" w:hAnsiTheme="minorHAnsi" w:cstheme="minorHAnsi"/>
          <w:bCs/>
          <w:color w:val="000000"/>
          <w:szCs w:val="20"/>
          <w:lang w:val="en-US"/>
        </w:rPr>
        <w:t xml:space="preserve"> </w:t>
      </w:r>
    </w:p>
    <w:p w:rsidR="00985F4E" w:rsidRPr="00474F54" w:rsidRDefault="00985F4E"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if the data is “Received Data” or “Sent Data” (if meta data is available the value is preselected)</w:t>
      </w:r>
    </w:p>
    <w:p w:rsidR="007E17AF" w:rsidRPr="00474F54" w:rsidRDefault="00AB2306"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 </w:t>
      </w:r>
      <w:r w:rsidR="007E17AF" w:rsidRPr="00474F54">
        <w:rPr>
          <w:rFonts w:asciiTheme="minorHAnsi" w:hAnsiTheme="minorHAnsi" w:cstheme="minorHAnsi"/>
          <w:color w:val="000000"/>
          <w:szCs w:val="20"/>
          <w:lang w:val="en-US"/>
        </w:rPr>
        <w:t>(If message subject not available (</w:t>
      </w:r>
      <w:r w:rsidR="008A2E75" w:rsidRPr="00474F54">
        <w:rPr>
          <w:rFonts w:asciiTheme="minorHAnsi" w:hAnsiTheme="minorHAnsi" w:cstheme="minorHAnsi"/>
          <w:color w:val="000000"/>
          <w:szCs w:val="20"/>
          <w:lang w:val="en-US"/>
        </w:rPr>
        <w:t>=</w:t>
      </w:r>
      <w:r w:rsidR="00890DB0" w:rsidRPr="00474F54">
        <w:rPr>
          <w:rFonts w:asciiTheme="minorHAnsi" w:hAnsiTheme="minorHAnsi" w:cstheme="minorHAnsi"/>
          <w:color w:val="000000"/>
          <w:szCs w:val="20"/>
          <w:lang w:val="en-US"/>
        </w:rPr>
        <w:t>included in the Drag and D</w:t>
      </w:r>
      <w:r w:rsidR="007E17AF" w:rsidRPr="00474F54">
        <w:rPr>
          <w:rFonts w:asciiTheme="minorHAnsi" w:hAnsiTheme="minorHAnsi" w:cstheme="minorHAnsi"/>
          <w:color w:val="000000"/>
          <w:szCs w:val="20"/>
          <w:lang w:val="en-US"/>
        </w:rPr>
        <w:t>rop meta data</w:t>
      </w:r>
      <w:r w:rsidR="008A2E75" w:rsidRPr="00474F54">
        <w:rPr>
          <w:rFonts w:asciiTheme="minorHAnsi" w:hAnsiTheme="minorHAnsi" w:cstheme="minorHAnsi"/>
          <w:color w:val="000000"/>
          <w:szCs w:val="20"/>
          <w:lang w:val="en-US"/>
        </w:rPr>
        <w:t>;</w:t>
      </w:r>
      <w:r w:rsidR="007E17AF" w:rsidRPr="00474F54">
        <w:rPr>
          <w:rFonts w:asciiTheme="minorHAnsi" w:hAnsiTheme="minorHAnsi" w:cstheme="minorHAnsi"/>
          <w:color w:val="000000"/>
          <w:szCs w:val="20"/>
          <w:lang w:val="en-US"/>
        </w:rPr>
        <w:t xml:space="preserve"> the subject is created of [Date/Time] [Name of origin application]; e.g. 02.10.2010/10:30 Skype)</w:t>
      </w:r>
    </w:p>
    <w:p w:rsidR="007E17AF" w:rsidRPr="00474F54" w:rsidRDefault="00F95620"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(Numbers, words that mean numbers, the nam</w:t>
      </w:r>
      <w:r w:rsidR="00890DB0" w:rsidRPr="00474F54">
        <w:rPr>
          <w:rFonts w:asciiTheme="minorHAnsi" w:hAnsiTheme="minorHAnsi" w:cstheme="minorHAnsi"/>
          <w:color w:val="000000"/>
          <w:szCs w:val="20"/>
          <w:lang w:val="en-US"/>
        </w:rPr>
        <w:t>es of options and the names of I</w:t>
      </w:r>
      <w:r w:rsidRPr="00474F54">
        <w:rPr>
          <w:rFonts w:asciiTheme="minorHAnsi" w:hAnsiTheme="minorHAnsi" w:cstheme="minorHAnsi"/>
          <w:color w:val="000000"/>
          <w:szCs w:val="20"/>
          <w:lang w:val="en-US"/>
        </w:rPr>
        <w:t>ssues (that</w:t>
      </w:r>
      <w:r w:rsidR="00BD5F9E" w:rsidRPr="00474F54">
        <w:rPr>
          <w:rFonts w:asciiTheme="minorHAnsi" w:hAnsiTheme="minorHAnsi" w:cstheme="minorHAnsi"/>
          <w:color w:val="000000"/>
          <w:szCs w:val="20"/>
          <w:lang w:val="en-US"/>
        </w:rPr>
        <w:t xml:space="preserve"> were saved in any past activities</w:t>
      </w:r>
      <w:r w:rsidRPr="00474F54">
        <w:rPr>
          <w:rFonts w:asciiTheme="minorHAnsi" w:hAnsiTheme="minorHAnsi" w:cstheme="minorHAnsi"/>
          <w:color w:val="000000"/>
          <w:szCs w:val="20"/>
          <w:lang w:val="en-US"/>
        </w:rPr>
        <w:t xml:space="preserve">) are highlighted </w:t>
      </w:r>
      <w:r w:rsidR="007E17AF" w:rsidRPr="00474F54">
        <w:rPr>
          <w:rFonts w:asciiTheme="minorHAnsi" w:hAnsiTheme="minorHAnsi" w:cstheme="minorHAnsi"/>
          <w:color w:val="000000"/>
          <w:szCs w:val="20"/>
          <w:lang w:val="en-US"/>
        </w:rPr>
        <w:t xml:space="preserve">each </w:t>
      </w:r>
      <w:r w:rsidRPr="00474F54">
        <w:rPr>
          <w:rFonts w:asciiTheme="minorHAnsi" w:hAnsiTheme="minorHAnsi" w:cstheme="minorHAnsi"/>
          <w:color w:val="000000"/>
          <w:szCs w:val="20"/>
          <w:lang w:val="en-US"/>
        </w:rPr>
        <w:t>with a different color)</w:t>
      </w:r>
    </w:p>
    <w:p w:rsidR="00AF37E5" w:rsidRPr="00474F54" w:rsidRDefault="00AF37E5"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lastRenderedPageBreak/>
        <w:t xml:space="preserve">If “Drag and Drop Mode” activated, </w:t>
      </w:r>
      <w:r w:rsidR="007E17AF" w:rsidRPr="00474F54">
        <w:rPr>
          <w:rFonts w:asciiTheme="minorHAnsi" w:hAnsiTheme="minorHAnsi" w:cstheme="minorHAnsi"/>
          <w:color w:val="000000"/>
          <w:szCs w:val="20"/>
          <w:lang w:val="en-US"/>
        </w:rPr>
        <w:t>Drag and D</w:t>
      </w:r>
      <w:r w:rsidR="00F95620" w:rsidRPr="00474F54">
        <w:rPr>
          <w:rFonts w:asciiTheme="minorHAnsi" w:hAnsiTheme="minorHAnsi" w:cstheme="minorHAnsi"/>
          <w:color w:val="000000"/>
          <w:szCs w:val="20"/>
          <w:lang w:val="en-US"/>
        </w:rPr>
        <w:t xml:space="preserve">rop the </w:t>
      </w:r>
      <w:r w:rsidR="00910781" w:rsidRPr="00474F54">
        <w:rPr>
          <w:rFonts w:asciiTheme="minorHAnsi" w:hAnsiTheme="minorHAnsi" w:cstheme="minorHAnsi"/>
          <w:color w:val="000000"/>
          <w:szCs w:val="20"/>
          <w:lang w:val="en-US"/>
        </w:rPr>
        <w:t>V</w:t>
      </w:r>
      <w:r w:rsidR="00F95620" w:rsidRPr="00474F54">
        <w:rPr>
          <w:rFonts w:asciiTheme="minorHAnsi" w:hAnsiTheme="minorHAnsi" w:cstheme="minorHAnsi"/>
          <w:color w:val="000000"/>
          <w:szCs w:val="20"/>
          <w:lang w:val="en-US"/>
        </w:rPr>
        <w:t xml:space="preserve">alue for </w:t>
      </w:r>
      <w:r w:rsidR="007E17AF" w:rsidRPr="00474F54">
        <w:rPr>
          <w:rFonts w:asciiTheme="minorHAnsi" w:hAnsiTheme="minorHAnsi" w:cstheme="minorHAnsi"/>
          <w:color w:val="000000"/>
          <w:szCs w:val="20"/>
          <w:lang w:val="en-US"/>
        </w:rPr>
        <w:t>each</w:t>
      </w:r>
      <w:r w:rsidR="00910781" w:rsidRPr="00474F54">
        <w:rPr>
          <w:rFonts w:asciiTheme="minorHAnsi" w:hAnsiTheme="minorHAnsi" w:cstheme="minorHAnsi"/>
          <w:color w:val="000000"/>
          <w:szCs w:val="20"/>
          <w:lang w:val="en-US"/>
        </w:rPr>
        <w:t xml:space="preserve"> I</w:t>
      </w:r>
      <w:r w:rsidR="00F95620" w:rsidRPr="00474F54">
        <w:rPr>
          <w:rFonts w:asciiTheme="minorHAnsi" w:hAnsiTheme="minorHAnsi" w:cstheme="minorHAnsi"/>
          <w:color w:val="000000"/>
          <w:szCs w:val="20"/>
          <w:lang w:val="en-US"/>
        </w:rPr>
        <w:t>ssue to the drag and drop area</w:t>
      </w:r>
      <w:r w:rsidR="00910781" w:rsidRPr="00474F54">
        <w:rPr>
          <w:rFonts w:asciiTheme="minorHAnsi" w:hAnsiTheme="minorHAnsi" w:cstheme="minorHAnsi"/>
          <w:color w:val="000000"/>
          <w:szCs w:val="20"/>
          <w:lang w:val="en-US"/>
        </w:rPr>
        <w:t xml:space="preserve"> of each Issue</w:t>
      </w:r>
      <w:r w:rsidRPr="00474F54">
        <w:rPr>
          <w:rFonts w:asciiTheme="minorHAnsi" w:hAnsiTheme="minorHAnsi" w:cstheme="minorHAnsi"/>
          <w:color w:val="000000"/>
          <w:szCs w:val="20"/>
          <w:lang w:val="en-US"/>
        </w:rPr>
        <w:t>; if “Classic Mode” is activated enter the Value of each Issue to each field.</w:t>
      </w:r>
    </w:p>
    <w:p w:rsidR="007E17AF" w:rsidRPr="00474F54" w:rsidRDefault="00910781"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w:t>
      </w:r>
      <w:r w:rsidR="00F95620" w:rsidRPr="00474F54">
        <w:rPr>
          <w:rFonts w:asciiTheme="minorHAnsi" w:hAnsiTheme="minorHAnsi" w:cstheme="minorHAnsi"/>
          <w:color w:val="000000"/>
          <w:szCs w:val="20"/>
          <w:lang w:val="en-US"/>
        </w:rPr>
        <w:t>It can also be that only one value changed, so not all values must be entered</w:t>
      </w:r>
      <w:r w:rsidR="007E17AF" w:rsidRPr="00474F54">
        <w:rPr>
          <w:rFonts w:asciiTheme="minorHAnsi" w:hAnsiTheme="minorHAnsi" w:cstheme="minorHAnsi"/>
          <w:color w:val="000000"/>
          <w:szCs w:val="20"/>
          <w:lang w:val="en-US"/>
        </w:rPr>
        <w:t xml:space="preserve"> from scratch</w:t>
      </w:r>
      <w:r w:rsidRPr="00474F54">
        <w:rPr>
          <w:rFonts w:asciiTheme="minorHAnsi" w:hAnsiTheme="minorHAnsi" w:cstheme="minorHAnsi"/>
          <w:color w:val="000000"/>
          <w:szCs w:val="20"/>
          <w:lang w:val="en-US"/>
        </w:rPr>
        <w:t>.)</w:t>
      </w:r>
    </w:p>
    <w:p w:rsidR="00F95620" w:rsidRPr="00474F54" w:rsidRDefault="007E17AF" w:rsidP="001415CB">
      <w:pPr>
        <w:numPr>
          <w:ilvl w:val="2"/>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w:t>
      </w:r>
      <w:r w:rsidR="00910781" w:rsidRPr="00474F54">
        <w:rPr>
          <w:rFonts w:asciiTheme="minorHAnsi" w:hAnsiTheme="minorHAnsi" w:cstheme="minorHAnsi"/>
          <w:color w:val="000000"/>
          <w:szCs w:val="20"/>
          <w:lang w:val="en-US"/>
        </w:rPr>
        <w:t>he S</w:t>
      </w:r>
      <w:r w:rsidR="00F95620" w:rsidRPr="00474F54">
        <w:rPr>
          <w:rFonts w:asciiTheme="minorHAnsi" w:hAnsiTheme="minorHAnsi" w:cstheme="minorHAnsi"/>
          <w:color w:val="000000"/>
          <w:szCs w:val="20"/>
          <w:lang w:val="en-US"/>
        </w:rPr>
        <w:t xml:space="preserve">core </w:t>
      </w:r>
      <w:r w:rsidR="00910781" w:rsidRPr="00474F54">
        <w:rPr>
          <w:rFonts w:asciiTheme="minorHAnsi" w:hAnsiTheme="minorHAnsi" w:cstheme="minorHAnsi"/>
          <w:color w:val="000000"/>
          <w:szCs w:val="20"/>
          <w:lang w:val="en-US"/>
        </w:rPr>
        <w:t>P</w:t>
      </w:r>
      <w:r w:rsidR="00F95620" w:rsidRPr="00474F54">
        <w:rPr>
          <w:rFonts w:asciiTheme="minorHAnsi" w:hAnsiTheme="minorHAnsi" w:cstheme="minorHAnsi"/>
          <w:color w:val="000000"/>
          <w:szCs w:val="20"/>
          <w:lang w:val="en-US"/>
        </w:rPr>
        <w:t>review gets updated autom</w:t>
      </w:r>
      <w:r w:rsidR="00910781" w:rsidRPr="00474F54">
        <w:rPr>
          <w:rFonts w:asciiTheme="minorHAnsi" w:hAnsiTheme="minorHAnsi" w:cstheme="minorHAnsi"/>
          <w:color w:val="000000"/>
          <w:szCs w:val="20"/>
          <w:lang w:val="en-US"/>
        </w:rPr>
        <w:t>atically after each</w:t>
      </w:r>
      <w:r w:rsidR="00BB2B9E" w:rsidRPr="00474F54">
        <w:rPr>
          <w:rFonts w:asciiTheme="minorHAnsi" w:hAnsiTheme="minorHAnsi" w:cstheme="minorHAnsi"/>
          <w:color w:val="000000"/>
          <w:szCs w:val="20"/>
          <w:lang w:val="en-US"/>
        </w:rPr>
        <w:t xml:space="preserve"> value is entered)</w:t>
      </w:r>
    </w:p>
    <w:p w:rsidR="00985F4E" w:rsidRPr="00474F54" w:rsidRDefault="00985F4E"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w:t>
      </w:r>
    </w:p>
    <w:p w:rsidR="00BB2B9E" w:rsidRPr="00474F54" w:rsidRDefault="00985F4E" w:rsidP="001415CB">
      <w:pPr>
        <w:numPr>
          <w:ilvl w:val="2"/>
          <w:numId w:val="10"/>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3</w:t>
      </w:r>
      <w:r w:rsidR="008A2E75" w:rsidRPr="00474F54">
        <w:rPr>
          <w:rFonts w:asciiTheme="minorHAnsi" w:hAnsiTheme="minorHAnsi" w:cstheme="minorHAnsi"/>
          <w:b/>
          <w:color w:val="000000"/>
          <w:szCs w:val="20"/>
          <w:lang w:val="en-US"/>
        </w:rPr>
        <w:t xml:space="preserve"> (</w:t>
      </w:r>
      <w:r w:rsidR="00EB71D2" w:rsidRPr="00474F54">
        <w:rPr>
          <w:rFonts w:asciiTheme="minorHAnsi" w:hAnsiTheme="minorHAnsi" w:cstheme="minorHAnsi"/>
          <w:b/>
          <w:color w:val="000000"/>
          <w:szCs w:val="20"/>
          <w:lang w:val="en-US"/>
        </w:rPr>
        <w:t>undefined Issue is added</w:t>
      </w:r>
      <w:bookmarkStart w:id="53" w:name="_GoBack"/>
      <w:bookmarkEnd w:id="53"/>
      <w:r w:rsidR="00EB71D2" w:rsidRPr="00474F54">
        <w:rPr>
          <w:rFonts w:asciiTheme="minorHAnsi" w:hAnsiTheme="minorHAnsi" w:cstheme="minorHAnsi"/>
          <w:b/>
          <w:color w:val="000000"/>
          <w:szCs w:val="20"/>
          <w:lang w:val="en-US"/>
        </w:rPr>
        <w:t>)</w:t>
      </w:r>
    </w:p>
    <w:p w:rsidR="00EB71D2" w:rsidRPr="00474F54" w:rsidRDefault="00EB71D2"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(System message appears, asking for scoring)</w:t>
      </w:r>
    </w:p>
    <w:p w:rsidR="00EB71D2" w:rsidRPr="00474F54" w:rsidRDefault="00EB71D2"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“Scoring in %”</w:t>
      </w:r>
    </w:p>
    <w:p w:rsidR="00910781" w:rsidRPr="00474F54" w:rsidRDefault="00910781"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“OK” button</w:t>
      </w:r>
    </w:p>
    <w:p w:rsidR="00EB71D2" w:rsidRPr="00474F54" w:rsidRDefault="00890DB0"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(System M</w:t>
      </w:r>
      <w:r w:rsidR="00EB71D2" w:rsidRPr="00474F54">
        <w:rPr>
          <w:rFonts w:asciiTheme="minorHAnsi" w:hAnsiTheme="minorHAnsi" w:cstheme="minorHAnsi"/>
          <w:color w:val="000000"/>
          <w:szCs w:val="20"/>
          <w:lang w:val="en-US"/>
        </w:rPr>
        <w:t>essage appears asking about requesting from other Negotiators too)</w:t>
      </w:r>
    </w:p>
    <w:p w:rsidR="00EB71D2" w:rsidRPr="00474F54" w:rsidRDefault="00EB71D2"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“Yes” or “No”</w:t>
      </w:r>
    </w:p>
    <w:p w:rsidR="00EB71D2" w:rsidRPr="00474F54" w:rsidRDefault="00EB71D2"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w:t>
      </w:r>
      <w:r w:rsidR="00910781" w:rsidRPr="00474F54">
        <w:rPr>
          <w:rFonts w:asciiTheme="minorHAnsi" w:hAnsiTheme="minorHAnsi" w:cstheme="minorHAnsi"/>
          <w:color w:val="000000"/>
          <w:szCs w:val="20"/>
          <w:lang w:val="en-US"/>
        </w:rPr>
        <w:t xml:space="preserve">If Yes: </w:t>
      </w:r>
      <w:r w:rsidRPr="00474F54">
        <w:rPr>
          <w:rFonts w:asciiTheme="minorHAnsi" w:hAnsiTheme="minorHAnsi" w:cstheme="minorHAnsi"/>
          <w:color w:val="000000"/>
          <w:szCs w:val="20"/>
          <w:lang w:val="en-US"/>
        </w:rPr>
        <w:t>E-Mail is sent to all other Negotiators)</w:t>
      </w:r>
    </w:p>
    <w:p w:rsidR="00EB71D2" w:rsidRPr="00474F54" w:rsidRDefault="00985F4E" w:rsidP="001415CB">
      <w:pPr>
        <w:numPr>
          <w:ilvl w:val="2"/>
          <w:numId w:val="10"/>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4</w:t>
      </w:r>
      <w:r w:rsidR="00EB71D2" w:rsidRPr="00474F54">
        <w:rPr>
          <w:rFonts w:asciiTheme="minorHAnsi" w:hAnsiTheme="minorHAnsi" w:cstheme="minorHAnsi"/>
          <w:b/>
          <w:color w:val="000000"/>
          <w:szCs w:val="20"/>
          <w:lang w:val="en-US"/>
        </w:rPr>
        <w:t xml:space="preserve"> (undefined Option is added)</w:t>
      </w:r>
    </w:p>
    <w:p w:rsidR="00EB71D2" w:rsidRPr="00474F54" w:rsidRDefault="00EB71D2"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(System message appears, asking for rating)</w:t>
      </w:r>
    </w:p>
    <w:p w:rsidR="00EB71D2" w:rsidRPr="00474F54" w:rsidRDefault="00EB71D2"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“Rating in %”</w:t>
      </w:r>
    </w:p>
    <w:p w:rsidR="00910781" w:rsidRPr="00474F54" w:rsidRDefault="00910781"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“OK” button</w:t>
      </w:r>
    </w:p>
    <w:p w:rsidR="00EB71D2" w:rsidRPr="00474F54" w:rsidRDefault="00890DB0"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(System M</w:t>
      </w:r>
      <w:r w:rsidR="00EB71D2" w:rsidRPr="00474F54">
        <w:rPr>
          <w:rFonts w:asciiTheme="minorHAnsi" w:hAnsiTheme="minorHAnsi" w:cstheme="minorHAnsi"/>
          <w:color w:val="000000"/>
          <w:szCs w:val="20"/>
          <w:lang w:val="en-US"/>
        </w:rPr>
        <w:t>essage appears asking about requesting from other Negotiators too)</w:t>
      </w:r>
    </w:p>
    <w:p w:rsidR="00EB71D2" w:rsidRPr="00474F54" w:rsidRDefault="00EB71D2"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“Yes” or “No”</w:t>
      </w:r>
    </w:p>
    <w:p w:rsidR="00EB71D2" w:rsidRPr="00474F54" w:rsidRDefault="00EB71D2"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w:t>
      </w:r>
      <w:r w:rsidR="00910781" w:rsidRPr="00474F54">
        <w:rPr>
          <w:rFonts w:asciiTheme="minorHAnsi" w:hAnsiTheme="minorHAnsi" w:cstheme="minorHAnsi"/>
          <w:color w:val="000000"/>
          <w:szCs w:val="20"/>
          <w:lang w:val="en-US"/>
        </w:rPr>
        <w:t xml:space="preserve">If Yes: </w:t>
      </w:r>
      <w:r w:rsidRPr="00474F54">
        <w:rPr>
          <w:rFonts w:asciiTheme="minorHAnsi" w:hAnsiTheme="minorHAnsi" w:cstheme="minorHAnsi"/>
          <w:color w:val="000000"/>
          <w:szCs w:val="20"/>
          <w:lang w:val="en-US"/>
        </w:rPr>
        <w:t>E-Mail is sent to all other Negotiators)</w:t>
      </w:r>
    </w:p>
    <w:p w:rsidR="00BD5F9E" w:rsidRPr="00474F54" w:rsidRDefault="00985F4E" w:rsidP="001415CB">
      <w:pPr>
        <w:numPr>
          <w:ilvl w:val="2"/>
          <w:numId w:val="10"/>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5</w:t>
      </w:r>
      <w:r w:rsidR="00BD5F9E" w:rsidRPr="00474F54">
        <w:rPr>
          <w:rFonts w:asciiTheme="minorHAnsi" w:hAnsiTheme="minorHAnsi" w:cstheme="minorHAnsi"/>
          <w:b/>
          <w:color w:val="000000"/>
          <w:szCs w:val="20"/>
          <w:lang w:val="en-US"/>
        </w:rPr>
        <w:t xml:space="preserve"> (Later Rated Issue is added)</w:t>
      </w:r>
    </w:p>
    <w:p w:rsidR="00BD5F9E" w:rsidRPr="00474F54" w:rsidRDefault="00890DB0"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(System M</w:t>
      </w:r>
      <w:r w:rsidR="00BD5F9E" w:rsidRPr="00474F54">
        <w:rPr>
          <w:rFonts w:asciiTheme="minorHAnsi" w:hAnsiTheme="minorHAnsi" w:cstheme="minorHAnsi"/>
          <w:color w:val="000000"/>
          <w:szCs w:val="20"/>
          <w:lang w:val="en-US"/>
        </w:rPr>
        <w:t>essage appears, asking for rating)</w:t>
      </w:r>
    </w:p>
    <w:p w:rsidR="00BD5F9E" w:rsidRPr="00474F54" w:rsidRDefault="00BD5F9E"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Enter “Rating in %”</w:t>
      </w:r>
    </w:p>
    <w:p w:rsidR="00910781" w:rsidRPr="00474F54" w:rsidRDefault="00910781" w:rsidP="001415CB">
      <w:pPr>
        <w:numPr>
          <w:ilvl w:val="3"/>
          <w:numId w:val="10"/>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“OK” button</w:t>
      </w:r>
    </w:p>
    <w:p w:rsidR="00867B29" w:rsidRPr="00474F54" w:rsidRDefault="00867B29" w:rsidP="001415CB">
      <w:pPr>
        <w:numPr>
          <w:ilvl w:val="0"/>
          <w:numId w:val="10"/>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w:t>
      </w:r>
      <w:r w:rsidR="00BD5F9E" w:rsidRPr="00474F54">
        <w:rPr>
          <w:rFonts w:asciiTheme="minorHAnsi" w:hAnsiTheme="minorHAnsi" w:cstheme="minorHAnsi"/>
          <w:color w:val="000000"/>
          <w:szCs w:val="20"/>
          <w:lang w:val="en-US"/>
        </w:rPr>
        <w:t>Data is added and matched and t</w:t>
      </w:r>
      <w:r w:rsidR="00910781" w:rsidRPr="00474F54">
        <w:rPr>
          <w:rFonts w:asciiTheme="minorHAnsi" w:hAnsiTheme="minorHAnsi" w:cstheme="minorHAnsi"/>
          <w:color w:val="000000"/>
          <w:szCs w:val="20"/>
          <w:lang w:val="en-US"/>
        </w:rPr>
        <w:t>he user receives</w:t>
      </w:r>
      <w:r w:rsidR="00BD5F9E" w:rsidRPr="00474F54">
        <w:rPr>
          <w:rFonts w:asciiTheme="minorHAnsi" w:hAnsiTheme="minorHAnsi" w:cstheme="minorHAnsi"/>
          <w:color w:val="000000"/>
          <w:szCs w:val="20"/>
          <w:lang w:val="en-US"/>
        </w:rPr>
        <w:t xml:space="preserve"> support</w:t>
      </w:r>
    </w:p>
    <w:p w:rsidR="00825EF6" w:rsidRPr="00474F54" w:rsidRDefault="00825EF6" w:rsidP="002A6F17">
      <w:pPr>
        <w:pStyle w:val="berschrift3"/>
        <w:rPr>
          <w:lang w:val="en-US"/>
        </w:rPr>
      </w:pPr>
      <w:bookmarkStart w:id="54" w:name="_Toc256661911"/>
      <w:bookmarkStart w:id="55" w:name="_Toc257880880"/>
      <w:r w:rsidRPr="00474F54">
        <w:rPr>
          <w:lang w:val="en-US"/>
        </w:rPr>
        <w:t>Manage Report</w:t>
      </w:r>
      <w:bookmarkEnd w:id="54"/>
      <w:r w:rsidRPr="00474F54">
        <w:rPr>
          <w:lang w:val="en-US"/>
        </w:rPr>
        <w:t>s</w:t>
      </w:r>
      <w:bookmarkEnd w:id="55"/>
    </w:p>
    <w:p w:rsidR="00825EF6" w:rsidRPr="00474F54" w:rsidRDefault="00825EF6" w:rsidP="001415CB">
      <w:pPr>
        <w:numPr>
          <w:ilvl w:val="0"/>
          <w:numId w:val="2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(see), filter and export Reports</w:t>
      </w:r>
    </w:p>
    <w:p w:rsidR="00825EF6" w:rsidRPr="00474F54" w:rsidRDefault="00825EF6" w:rsidP="001415CB">
      <w:pPr>
        <w:numPr>
          <w:ilvl w:val="0"/>
          <w:numId w:val="2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825EF6" w:rsidRPr="00474F54" w:rsidRDefault="00825EF6" w:rsidP="001415CB">
      <w:pPr>
        <w:numPr>
          <w:ilvl w:val="0"/>
          <w:numId w:val="2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Any data is added and matched</w:t>
      </w:r>
    </w:p>
    <w:p w:rsidR="00825EF6" w:rsidRPr="00474F54" w:rsidRDefault="00825EF6" w:rsidP="001415CB">
      <w:pPr>
        <w:numPr>
          <w:ilvl w:val="0"/>
          <w:numId w:val="2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825EF6" w:rsidRPr="00474F54" w:rsidRDefault="00825EF6" w:rsidP="001415CB">
      <w:pPr>
        <w:numPr>
          <w:ilvl w:val="0"/>
          <w:numId w:val="26"/>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825EF6" w:rsidRPr="00474F54" w:rsidRDefault="00825EF6" w:rsidP="001415CB">
      <w:pPr>
        <w:numPr>
          <w:ilvl w:val="1"/>
          <w:numId w:val="26"/>
        </w:numPr>
        <w:rPr>
          <w:rFonts w:asciiTheme="minorHAnsi" w:hAnsiTheme="minorHAnsi" w:cstheme="minorHAnsi"/>
          <w:bCs/>
          <w:color w:val="000000"/>
          <w:szCs w:val="20"/>
          <w:lang w:val="en-US"/>
        </w:rPr>
      </w:pPr>
      <w:r w:rsidRPr="00474F54">
        <w:rPr>
          <w:rFonts w:asciiTheme="minorHAnsi" w:hAnsiTheme="minorHAnsi" w:cstheme="minorHAnsi"/>
          <w:bCs/>
          <w:color w:val="000000"/>
          <w:szCs w:val="20"/>
          <w:lang w:val="en-US"/>
        </w:rPr>
        <w:t>Select Report</w:t>
      </w:r>
    </w:p>
    <w:p w:rsidR="00825EF6" w:rsidRPr="00474F54" w:rsidRDefault="00825EF6" w:rsidP="001415CB">
      <w:pPr>
        <w:numPr>
          <w:ilvl w:val="0"/>
          <w:numId w:val="2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w:t>
      </w:r>
    </w:p>
    <w:p w:rsidR="00825EF6" w:rsidRPr="00474F54" w:rsidRDefault="00825EF6" w:rsidP="001415CB">
      <w:pPr>
        <w:numPr>
          <w:ilvl w:val="2"/>
          <w:numId w:val="26"/>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1 (filter reports)</w:t>
      </w:r>
    </w:p>
    <w:p w:rsidR="00825EF6" w:rsidRPr="00474F54" w:rsidRDefault="00825EF6" w:rsidP="001415CB">
      <w:pPr>
        <w:numPr>
          <w:ilvl w:val="3"/>
          <w:numId w:val="26"/>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Set filter “All Conversations” or one single Conversation</w:t>
      </w:r>
    </w:p>
    <w:p w:rsidR="00825EF6" w:rsidRPr="00474F54" w:rsidRDefault="00825EF6" w:rsidP="001415CB">
      <w:pPr>
        <w:numPr>
          <w:ilvl w:val="3"/>
          <w:numId w:val="26"/>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Set filter “Last Data” (shows recent </w:t>
      </w:r>
      <w:r w:rsidR="00890DB0" w:rsidRPr="00474F54">
        <w:rPr>
          <w:rFonts w:asciiTheme="minorHAnsi" w:hAnsiTheme="minorHAnsi" w:cstheme="minorHAnsi"/>
          <w:color w:val="000000"/>
          <w:szCs w:val="20"/>
          <w:lang w:val="en-US"/>
        </w:rPr>
        <w:t>sent and received data of this N</w:t>
      </w:r>
      <w:r w:rsidRPr="00474F54">
        <w:rPr>
          <w:rFonts w:asciiTheme="minorHAnsi" w:hAnsiTheme="minorHAnsi" w:cstheme="minorHAnsi"/>
          <w:color w:val="000000"/>
          <w:szCs w:val="20"/>
          <w:lang w:val="en-US"/>
        </w:rPr>
        <w:t>egotiation) or “Bes</w:t>
      </w:r>
      <w:r w:rsidR="00CC3BC0" w:rsidRPr="00474F54">
        <w:rPr>
          <w:rFonts w:asciiTheme="minorHAnsi" w:hAnsiTheme="minorHAnsi" w:cstheme="minorHAnsi"/>
          <w:color w:val="000000"/>
          <w:szCs w:val="20"/>
          <w:lang w:val="en-US"/>
        </w:rPr>
        <w:t>t Scoring” (shows data with highest</w:t>
      </w:r>
      <w:r w:rsidRPr="00474F54">
        <w:rPr>
          <w:rFonts w:asciiTheme="minorHAnsi" w:hAnsiTheme="minorHAnsi" w:cstheme="minorHAnsi"/>
          <w:color w:val="000000"/>
          <w:szCs w:val="20"/>
          <w:lang w:val="en-US"/>
        </w:rPr>
        <w:t xml:space="preserve"> total scoring </w:t>
      </w:r>
      <w:r w:rsidR="00890DB0" w:rsidRPr="00474F54">
        <w:rPr>
          <w:rFonts w:asciiTheme="minorHAnsi" w:hAnsiTheme="minorHAnsi" w:cstheme="minorHAnsi"/>
          <w:color w:val="000000"/>
          <w:szCs w:val="20"/>
          <w:lang w:val="en-US"/>
        </w:rPr>
        <w:t>of this N</w:t>
      </w:r>
      <w:r w:rsidR="00CC3BC0" w:rsidRPr="00474F54">
        <w:rPr>
          <w:rFonts w:asciiTheme="minorHAnsi" w:hAnsiTheme="minorHAnsi" w:cstheme="minorHAnsi"/>
          <w:color w:val="000000"/>
          <w:szCs w:val="20"/>
          <w:lang w:val="en-US"/>
        </w:rPr>
        <w:t>egotiation)</w:t>
      </w:r>
      <w:r w:rsidR="00C354A9" w:rsidRPr="00474F54">
        <w:rPr>
          <w:rFonts w:asciiTheme="minorHAnsi" w:hAnsiTheme="minorHAnsi" w:cstheme="minorHAnsi"/>
          <w:color w:val="000000"/>
          <w:szCs w:val="20"/>
          <w:lang w:val="en-US"/>
        </w:rPr>
        <w:t xml:space="preserve"> or “Optimized Scoring” (calculates optimal values as a suggestion)</w:t>
      </w:r>
    </w:p>
    <w:p w:rsidR="00825EF6" w:rsidRPr="00474F54" w:rsidRDefault="00CC3BC0" w:rsidP="001415CB">
      <w:pPr>
        <w:numPr>
          <w:ilvl w:val="3"/>
          <w:numId w:val="26"/>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lastRenderedPageBreak/>
        <w:t>Set filter “All Issues” or one single Issue</w:t>
      </w:r>
    </w:p>
    <w:p w:rsidR="00825EF6" w:rsidRPr="00474F54" w:rsidRDefault="00825EF6" w:rsidP="001415CB">
      <w:pPr>
        <w:numPr>
          <w:ilvl w:val="2"/>
          <w:numId w:val="26"/>
        </w:numPr>
        <w:rPr>
          <w:rFonts w:asciiTheme="minorHAnsi" w:hAnsiTheme="minorHAnsi" w:cstheme="minorHAnsi"/>
          <w:b/>
          <w:color w:val="000000"/>
          <w:szCs w:val="20"/>
          <w:lang w:val="en-US"/>
        </w:rPr>
      </w:pPr>
      <w:r w:rsidRPr="00474F54">
        <w:rPr>
          <w:rFonts w:asciiTheme="minorHAnsi" w:hAnsiTheme="minorHAnsi" w:cstheme="minorHAnsi"/>
          <w:b/>
          <w:color w:val="000000"/>
          <w:szCs w:val="20"/>
          <w:lang w:val="en-US"/>
        </w:rPr>
        <w:t>Path 2</w:t>
      </w:r>
      <w:r w:rsidR="00CC3BC0" w:rsidRPr="00474F54">
        <w:rPr>
          <w:rFonts w:asciiTheme="minorHAnsi" w:hAnsiTheme="minorHAnsi" w:cstheme="minorHAnsi"/>
          <w:b/>
          <w:color w:val="000000"/>
          <w:szCs w:val="20"/>
          <w:lang w:val="en-US"/>
        </w:rPr>
        <w:t xml:space="preserve"> (export report)</w:t>
      </w:r>
    </w:p>
    <w:p w:rsidR="00825EF6" w:rsidRPr="00474F54" w:rsidRDefault="00CC3BC0" w:rsidP="001415CB">
      <w:pPr>
        <w:numPr>
          <w:ilvl w:val="3"/>
          <w:numId w:val="26"/>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“Export to PDF” button</w:t>
      </w:r>
    </w:p>
    <w:p w:rsidR="00CC3BC0" w:rsidRPr="00474F54" w:rsidRDefault="00CC3BC0" w:rsidP="001415CB">
      <w:pPr>
        <w:numPr>
          <w:ilvl w:val="3"/>
          <w:numId w:val="26"/>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“Save” or “Open” of common Browser download dialogue</w:t>
      </w:r>
    </w:p>
    <w:p w:rsidR="00825EF6" w:rsidRPr="00474F54" w:rsidRDefault="00825EF6" w:rsidP="001415CB">
      <w:pPr>
        <w:numPr>
          <w:ilvl w:val="0"/>
          <w:numId w:val="26"/>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Report is filtered or exported</w:t>
      </w:r>
    </w:p>
    <w:p w:rsidR="00A43637" w:rsidRPr="00474F54" w:rsidRDefault="00A43637" w:rsidP="002A6F17">
      <w:pPr>
        <w:pStyle w:val="berschrift3"/>
      </w:pPr>
      <w:bookmarkStart w:id="56" w:name="_Toc257880881"/>
      <w:r w:rsidRPr="00474F54">
        <w:t>Logout</w:t>
      </w:r>
      <w:bookmarkEnd w:id="56"/>
    </w:p>
    <w:p w:rsidR="00A43637" w:rsidRPr="00474F54" w:rsidRDefault="00A43637"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Description:</w:t>
      </w:r>
      <w:r w:rsidRPr="00474F54">
        <w:rPr>
          <w:rFonts w:asciiTheme="minorHAnsi" w:hAnsiTheme="minorHAnsi" w:cstheme="minorHAnsi"/>
          <w:color w:val="000000"/>
          <w:szCs w:val="20"/>
          <w:lang w:val="en-US"/>
        </w:rPr>
        <w:t xml:space="preserve"> This service allows users to logout of the Preference App</w:t>
      </w:r>
    </w:p>
    <w:p w:rsidR="00A43637" w:rsidRPr="00474F54" w:rsidRDefault="00A43637"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Actors:</w:t>
      </w:r>
      <w:r w:rsidRPr="00474F54">
        <w:rPr>
          <w:rFonts w:asciiTheme="minorHAnsi" w:hAnsiTheme="minorHAnsi" w:cstheme="minorHAnsi"/>
          <w:color w:val="000000"/>
          <w:szCs w:val="20"/>
          <w:lang w:val="en-US"/>
        </w:rPr>
        <w:t xml:space="preserve"> User</w:t>
      </w:r>
    </w:p>
    <w:p w:rsidR="00A43637" w:rsidRPr="00474F54" w:rsidRDefault="00A43637"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Pre-condition:</w:t>
      </w:r>
      <w:r w:rsidRPr="00474F54">
        <w:rPr>
          <w:rFonts w:asciiTheme="minorHAnsi" w:hAnsiTheme="minorHAnsi" w:cstheme="minorHAnsi"/>
          <w:color w:val="000000"/>
          <w:szCs w:val="20"/>
          <w:lang w:val="en-US"/>
        </w:rPr>
        <w:t xml:space="preserve"> User is logged in</w:t>
      </w:r>
    </w:p>
    <w:p w:rsidR="00A43637" w:rsidRPr="00474F54" w:rsidRDefault="00A43637"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Trigger:</w:t>
      </w:r>
      <w:r w:rsidRPr="00474F54">
        <w:rPr>
          <w:rFonts w:asciiTheme="minorHAnsi" w:hAnsiTheme="minorHAnsi" w:cstheme="minorHAnsi"/>
          <w:color w:val="000000"/>
          <w:szCs w:val="20"/>
          <w:lang w:val="en-US"/>
        </w:rPr>
        <w:t xml:space="preserve"> na</w:t>
      </w:r>
    </w:p>
    <w:p w:rsidR="00A43637" w:rsidRPr="00474F54" w:rsidRDefault="00A43637" w:rsidP="001415CB">
      <w:pPr>
        <w:numPr>
          <w:ilvl w:val="0"/>
          <w:numId w:val="28"/>
        </w:numPr>
        <w:rPr>
          <w:rFonts w:asciiTheme="minorHAnsi" w:hAnsiTheme="minorHAnsi" w:cstheme="minorHAnsi"/>
          <w:b/>
          <w:bCs/>
          <w:color w:val="000000"/>
          <w:szCs w:val="20"/>
          <w:lang w:val="en-US"/>
        </w:rPr>
      </w:pPr>
      <w:r w:rsidRPr="00474F54">
        <w:rPr>
          <w:rFonts w:asciiTheme="minorHAnsi" w:hAnsiTheme="minorHAnsi" w:cstheme="minorHAnsi"/>
          <w:b/>
          <w:bCs/>
          <w:color w:val="000000"/>
          <w:szCs w:val="20"/>
          <w:lang w:val="en-US"/>
        </w:rPr>
        <w:t>Actions:</w:t>
      </w:r>
    </w:p>
    <w:p w:rsidR="00A43637" w:rsidRPr="00474F54" w:rsidRDefault="00A43637" w:rsidP="001415CB">
      <w:pPr>
        <w:numPr>
          <w:ilvl w:val="1"/>
          <w:numId w:val="28"/>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Click the “Logout” button</w:t>
      </w:r>
    </w:p>
    <w:p w:rsidR="00A43637" w:rsidRPr="00474F54" w:rsidRDefault="00A43637"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Alternative Paths:</w:t>
      </w:r>
      <w:r w:rsidRPr="00474F54">
        <w:rPr>
          <w:rFonts w:asciiTheme="minorHAnsi" w:hAnsiTheme="minorHAnsi" w:cstheme="minorHAnsi"/>
          <w:color w:val="000000"/>
          <w:szCs w:val="20"/>
          <w:lang w:val="en-US"/>
        </w:rPr>
        <w:t xml:space="preserve"> NA</w:t>
      </w:r>
    </w:p>
    <w:p w:rsidR="006C3FFA" w:rsidRPr="00474F54" w:rsidRDefault="00A43637" w:rsidP="001415CB">
      <w:pPr>
        <w:numPr>
          <w:ilvl w:val="0"/>
          <w:numId w:val="28"/>
        </w:numPr>
        <w:rPr>
          <w:rFonts w:asciiTheme="minorHAnsi" w:hAnsiTheme="minorHAnsi" w:cstheme="minorHAnsi"/>
          <w:color w:val="000000"/>
          <w:szCs w:val="20"/>
          <w:lang w:val="en-US"/>
        </w:rPr>
      </w:pPr>
      <w:r w:rsidRPr="00474F54">
        <w:rPr>
          <w:rFonts w:asciiTheme="minorHAnsi" w:hAnsiTheme="minorHAnsi" w:cstheme="minorHAnsi"/>
          <w:b/>
          <w:bCs/>
          <w:color w:val="000000"/>
          <w:szCs w:val="20"/>
          <w:lang w:val="en-US"/>
        </w:rPr>
        <w:t>Post-condition:</w:t>
      </w:r>
      <w:r w:rsidRPr="00474F54">
        <w:rPr>
          <w:rFonts w:asciiTheme="minorHAnsi" w:hAnsiTheme="minorHAnsi" w:cstheme="minorHAnsi"/>
          <w:color w:val="000000"/>
          <w:szCs w:val="20"/>
          <w:lang w:val="en-US"/>
        </w:rPr>
        <w:t xml:space="preserve"> User is logged out</w:t>
      </w:r>
    </w:p>
    <w:p w:rsidR="005F66BA" w:rsidRPr="00474F54" w:rsidRDefault="00517009" w:rsidP="0039682B">
      <w:pPr>
        <w:pStyle w:val="berschrift1"/>
        <w:rPr>
          <w:rFonts w:asciiTheme="minorHAnsi" w:hAnsiTheme="minorHAnsi" w:cstheme="minorHAnsi"/>
        </w:rPr>
      </w:pPr>
      <w:r w:rsidRPr="00474F54">
        <w:rPr>
          <w:rFonts w:asciiTheme="minorHAnsi" w:hAnsiTheme="minorHAnsi" w:cstheme="minorHAnsi"/>
          <w:lang w:val="en-US"/>
        </w:rPr>
        <w:br w:type="page"/>
      </w:r>
      <w:r w:rsidR="00617EBB" w:rsidRPr="00474F54">
        <w:rPr>
          <w:rFonts w:asciiTheme="minorHAnsi" w:hAnsiTheme="minorHAnsi" w:cstheme="minorHAnsi"/>
        </w:rPr>
        <w:lastRenderedPageBreak/>
        <w:t>External Intefaces</w:t>
      </w:r>
    </w:p>
    <w:p w:rsidR="00D56953" w:rsidRPr="00474F54" w:rsidRDefault="001F20AF" w:rsidP="00D56953">
      <w:pPr>
        <w:pStyle w:val="berschrift2"/>
        <w:numPr>
          <w:ilvl w:val="1"/>
          <w:numId w:val="1"/>
        </w:numPr>
        <w:rPr>
          <w:rFonts w:asciiTheme="minorHAnsi" w:hAnsiTheme="minorHAnsi" w:cstheme="minorHAnsi"/>
        </w:rPr>
      </w:pPr>
      <w:bookmarkStart w:id="57" w:name="_Toc257880882"/>
      <w:r w:rsidRPr="00474F54">
        <w:rPr>
          <w:rFonts w:asciiTheme="minorHAnsi" w:hAnsiTheme="minorHAnsi" w:cstheme="minorHAnsi"/>
        </w:rPr>
        <w:t>User Interface</w:t>
      </w:r>
      <w:bookmarkEnd w:id="57"/>
    </w:p>
    <w:p w:rsidR="00143C00" w:rsidRPr="00474F54" w:rsidRDefault="002C3AB0" w:rsidP="00143C0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w:t>
      </w:r>
      <w:r w:rsidR="00CE61E9">
        <w:rPr>
          <w:rFonts w:asciiTheme="minorHAnsi" w:hAnsiTheme="minorHAnsi" w:cstheme="minorHAnsi"/>
          <w:color w:val="000000"/>
          <w:szCs w:val="20"/>
          <w:lang w:val="en-US"/>
        </w:rPr>
        <w:t>It is recommended f</w:t>
      </w:r>
      <w:r w:rsidRPr="00474F54">
        <w:rPr>
          <w:rFonts w:asciiTheme="minorHAnsi" w:hAnsiTheme="minorHAnsi" w:cstheme="minorHAnsi"/>
          <w:color w:val="000000"/>
          <w:szCs w:val="20"/>
          <w:lang w:val="en-US"/>
        </w:rPr>
        <w:t>or detailed view</w:t>
      </w:r>
      <w:r w:rsidR="00CE61E9">
        <w:rPr>
          <w:rFonts w:asciiTheme="minorHAnsi" w:hAnsiTheme="minorHAnsi" w:cstheme="minorHAnsi"/>
          <w:color w:val="000000"/>
          <w:szCs w:val="20"/>
          <w:lang w:val="en-US"/>
        </w:rPr>
        <w:t xml:space="preserve"> (especially yellow notes!)</w:t>
      </w:r>
      <w:r w:rsidRPr="00474F54">
        <w:rPr>
          <w:rFonts w:asciiTheme="minorHAnsi" w:hAnsiTheme="minorHAnsi" w:cstheme="minorHAnsi"/>
          <w:color w:val="000000"/>
          <w:szCs w:val="20"/>
          <w:lang w:val="en-US"/>
        </w:rPr>
        <w:t xml:space="preserve"> </w:t>
      </w:r>
      <w:r w:rsidR="001E5A6E">
        <w:rPr>
          <w:rFonts w:asciiTheme="minorHAnsi" w:hAnsiTheme="minorHAnsi" w:cstheme="minorHAnsi"/>
          <w:color w:val="000000"/>
          <w:szCs w:val="20"/>
          <w:lang w:val="en-US"/>
        </w:rPr>
        <w:t xml:space="preserve">of the following User Interfaces </w:t>
      </w:r>
      <w:r w:rsidRPr="00474F54">
        <w:rPr>
          <w:rFonts w:asciiTheme="minorHAnsi" w:hAnsiTheme="minorHAnsi" w:cstheme="minorHAnsi"/>
          <w:color w:val="000000"/>
          <w:szCs w:val="20"/>
          <w:lang w:val="en-US"/>
        </w:rPr>
        <w:t>see attached image files)</w:t>
      </w:r>
    </w:p>
    <w:p w:rsidR="00A959A0" w:rsidRPr="00474F54" w:rsidRDefault="00A959A0" w:rsidP="002A6F17">
      <w:pPr>
        <w:pStyle w:val="berschrift3"/>
      </w:pPr>
      <w:bookmarkStart w:id="58" w:name="_Toc257880883"/>
      <w:r w:rsidRPr="00474F54">
        <w:t>Add-on</w:t>
      </w:r>
      <w:bookmarkEnd w:id="58"/>
    </w:p>
    <w:p w:rsidR="000D1C03" w:rsidRPr="002A6F17" w:rsidRDefault="000D1C03" w:rsidP="002A6F17">
      <w:pPr>
        <w:pStyle w:val="berschrift3"/>
        <w:rPr>
          <w:lang w:val="en-US"/>
        </w:rPr>
      </w:pPr>
      <w:bookmarkStart w:id="59" w:name="_Toc257880884"/>
      <w:r w:rsidRPr="002A6F17">
        <w:rPr>
          <w:lang w:val="en-US"/>
        </w:rPr>
        <w:t>eNeg_Desktop_Add-on_Add-on</w:t>
      </w:r>
      <w:bookmarkEnd w:id="59"/>
    </w:p>
    <w:p w:rsidR="00A959A0" w:rsidRPr="00474F54" w:rsidRDefault="00496617" w:rsidP="00143C00">
      <w:pPr>
        <w:rPr>
          <w:rFonts w:asciiTheme="minorHAnsi" w:hAnsiTheme="minorHAnsi" w:cstheme="minorHAnsi"/>
          <w:color w:val="000000"/>
          <w:szCs w:val="20"/>
          <w:lang w:val="en-US"/>
        </w:rPr>
      </w:pPr>
      <w:r>
        <w:rPr>
          <w:rFonts w:asciiTheme="minorHAnsi" w:hAnsiTheme="minorHAnsi" w:cstheme="minorHAnsi"/>
          <w:noProof/>
          <w:color w:val="000000"/>
          <w:szCs w:val="20"/>
        </w:rPr>
        <w:drawing>
          <wp:inline distT="0" distB="0" distL="0" distR="0" wp14:anchorId="61105983" wp14:editId="4B46EE66">
            <wp:extent cx="5391150" cy="3305175"/>
            <wp:effectExtent l="19050" t="0" r="0" b="0"/>
            <wp:docPr id="5" name="Bild 5" descr="C:\Users\iimam\Desktop\eNeg_Desktop_Add-on_Ad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imam\Desktop\eNeg_Desktop_Add-on_Add-on.png"/>
                    <pic:cNvPicPr>
                      <a:picLocks noChangeAspect="1" noChangeArrowheads="1"/>
                    </pic:cNvPicPr>
                  </pic:nvPicPr>
                  <pic:blipFill>
                    <a:blip r:embed="rId10" cstate="print"/>
                    <a:srcRect/>
                    <a:stretch>
                      <a:fillRect/>
                    </a:stretch>
                  </pic:blipFill>
                  <pic:spPr bwMode="auto">
                    <a:xfrm>
                      <a:off x="0" y="0"/>
                      <a:ext cx="5391150" cy="3305175"/>
                    </a:xfrm>
                    <a:prstGeom prst="rect">
                      <a:avLst/>
                    </a:prstGeom>
                    <a:noFill/>
                    <a:ln w="9525">
                      <a:noFill/>
                      <a:miter lim="800000"/>
                      <a:headEnd/>
                      <a:tailEnd/>
                    </a:ln>
                  </pic:spPr>
                </pic:pic>
              </a:graphicData>
            </a:graphic>
          </wp:inline>
        </w:drawing>
      </w:r>
    </w:p>
    <w:p w:rsidR="00A959A0" w:rsidRPr="00474F54" w:rsidRDefault="00A959A0" w:rsidP="00143C00">
      <w:pPr>
        <w:rPr>
          <w:rFonts w:asciiTheme="minorHAnsi" w:hAnsiTheme="minorHAnsi" w:cstheme="minorHAnsi"/>
          <w:color w:val="000000"/>
          <w:szCs w:val="20"/>
          <w:lang w:val="en-US"/>
        </w:rPr>
      </w:pPr>
    </w:p>
    <w:p w:rsidR="00A959A0" w:rsidRPr="00474F54" w:rsidRDefault="00A959A0" w:rsidP="00143C0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The left screen shows the login window of the eNeg Desktop Add-on. The Add-on can be loaded after installation via click on the system tray (similar to e.g. Skype). Here</w:t>
      </w:r>
      <w:r w:rsidR="002C3AB0" w:rsidRPr="00474F54">
        <w:rPr>
          <w:rFonts w:asciiTheme="minorHAnsi" w:hAnsiTheme="minorHAnsi" w:cstheme="minorHAnsi"/>
          <w:color w:val="000000"/>
          <w:szCs w:val="20"/>
          <w:lang w:val="en-US"/>
        </w:rPr>
        <w:t xml:space="preserve"> the user can also register or r</w:t>
      </w:r>
      <w:r w:rsidRPr="00474F54">
        <w:rPr>
          <w:rFonts w:asciiTheme="minorHAnsi" w:hAnsiTheme="minorHAnsi" w:cstheme="minorHAnsi"/>
          <w:color w:val="000000"/>
          <w:szCs w:val="20"/>
          <w:lang w:val="en-US"/>
        </w:rPr>
        <w:t>equest his login (direct links to the Web Platform sub-pages).</w:t>
      </w:r>
    </w:p>
    <w:p w:rsidR="00A959A0" w:rsidRPr="00474F54" w:rsidRDefault="00A959A0" w:rsidP="00143C00">
      <w:pPr>
        <w:rPr>
          <w:rFonts w:asciiTheme="minorHAnsi" w:hAnsiTheme="minorHAnsi" w:cstheme="minorHAnsi"/>
          <w:color w:val="000000"/>
          <w:szCs w:val="20"/>
          <w:lang w:val="en-US"/>
        </w:rPr>
      </w:pPr>
    </w:p>
    <w:p w:rsidR="00A959A0" w:rsidRDefault="00A959A0" w:rsidP="00143C0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The right screen shows the n</w:t>
      </w:r>
      <w:r w:rsidR="002C3AB0" w:rsidRPr="00474F54">
        <w:rPr>
          <w:rFonts w:asciiTheme="minorHAnsi" w:hAnsiTheme="minorHAnsi" w:cstheme="minorHAnsi"/>
          <w:color w:val="000000"/>
          <w:szCs w:val="20"/>
          <w:lang w:val="en-US"/>
        </w:rPr>
        <w:t>avigation which is similar to Microsoft</w:t>
      </w:r>
      <w:r w:rsidRPr="00474F54">
        <w:rPr>
          <w:rFonts w:asciiTheme="minorHAnsi" w:hAnsiTheme="minorHAnsi" w:cstheme="minorHAnsi"/>
          <w:color w:val="000000"/>
          <w:szCs w:val="20"/>
          <w:lang w:val="en-US"/>
        </w:rPr>
        <w:t xml:space="preserve"> OneNote navigation (left side)</w:t>
      </w:r>
      <w:r w:rsidR="002C3AB0" w:rsidRPr="00474F54">
        <w:rPr>
          <w:rFonts w:asciiTheme="minorHAnsi" w:hAnsiTheme="minorHAnsi" w:cstheme="minorHAnsi"/>
          <w:color w:val="000000"/>
          <w:szCs w:val="20"/>
          <w:lang w:val="en-US"/>
        </w:rPr>
        <w:t xml:space="preserve"> where the user can manage his Negotiations and C</w:t>
      </w:r>
      <w:r w:rsidRPr="00474F54">
        <w:rPr>
          <w:rFonts w:asciiTheme="minorHAnsi" w:hAnsiTheme="minorHAnsi" w:cstheme="minorHAnsi"/>
          <w:color w:val="000000"/>
          <w:szCs w:val="20"/>
          <w:lang w:val="en-US"/>
        </w:rPr>
        <w:t>onversations (Ongoing and Closed). The right side allows the user to edit his Profile (direct link to the Web Pl</w:t>
      </w:r>
      <w:r w:rsidR="002C3AB0" w:rsidRPr="00474F54">
        <w:rPr>
          <w:rFonts w:asciiTheme="minorHAnsi" w:hAnsiTheme="minorHAnsi" w:cstheme="minorHAnsi"/>
          <w:color w:val="000000"/>
          <w:szCs w:val="20"/>
          <w:lang w:val="en-US"/>
        </w:rPr>
        <w:t>atform sub-page) and start new N</w:t>
      </w:r>
      <w:r w:rsidRPr="00474F54">
        <w:rPr>
          <w:rFonts w:asciiTheme="minorHAnsi" w:hAnsiTheme="minorHAnsi" w:cstheme="minorHAnsi"/>
          <w:color w:val="000000"/>
          <w:szCs w:val="20"/>
          <w:lang w:val="en-US"/>
        </w:rPr>
        <w:t>egotiations as well as add new t</w:t>
      </w:r>
      <w:r w:rsidR="002C3AB0" w:rsidRPr="00474F54">
        <w:rPr>
          <w:rFonts w:asciiTheme="minorHAnsi" w:hAnsiTheme="minorHAnsi" w:cstheme="minorHAnsi"/>
          <w:color w:val="000000"/>
          <w:szCs w:val="20"/>
          <w:lang w:val="en-US"/>
        </w:rPr>
        <w:t>ext to a selected C</w:t>
      </w:r>
      <w:r w:rsidRPr="00474F54">
        <w:rPr>
          <w:rFonts w:asciiTheme="minorHAnsi" w:hAnsiTheme="minorHAnsi" w:cstheme="minorHAnsi"/>
          <w:color w:val="000000"/>
          <w:szCs w:val="20"/>
          <w:lang w:val="en-US"/>
        </w:rPr>
        <w:t>onversation and ma</w:t>
      </w:r>
      <w:r w:rsidR="002C3AB0" w:rsidRPr="00474F54">
        <w:rPr>
          <w:rFonts w:asciiTheme="minorHAnsi" w:hAnsiTheme="minorHAnsi" w:cstheme="minorHAnsi"/>
          <w:color w:val="000000"/>
          <w:szCs w:val="20"/>
          <w:lang w:val="en-US"/>
        </w:rPr>
        <w:t>nage his Apps for the selected N</w:t>
      </w:r>
      <w:r w:rsidRPr="00474F54">
        <w:rPr>
          <w:rFonts w:asciiTheme="minorHAnsi" w:hAnsiTheme="minorHAnsi" w:cstheme="minorHAnsi"/>
          <w:color w:val="000000"/>
          <w:szCs w:val="20"/>
          <w:lang w:val="en-US"/>
        </w:rPr>
        <w:t>egotiation.</w:t>
      </w:r>
    </w:p>
    <w:p w:rsidR="00B3528F" w:rsidRDefault="00B3528F" w:rsidP="00143C00">
      <w:pPr>
        <w:rPr>
          <w:rFonts w:asciiTheme="minorHAnsi" w:hAnsiTheme="minorHAnsi" w:cstheme="minorHAnsi"/>
          <w:color w:val="000000"/>
          <w:szCs w:val="20"/>
          <w:lang w:val="en-US"/>
        </w:rPr>
      </w:pPr>
    </w:p>
    <w:p w:rsidR="00B3528F" w:rsidRPr="00B3528F" w:rsidRDefault="00B3528F" w:rsidP="00B3528F">
      <w:pPr>
        <w:rPr>
          <w:rFonts w:asciiTheme="minorHAnsi" w:hAnsiTheme="minorHAnsi" w:cstheme="minorHAnsi"/>
          <w:color w:val="000000"/>
          <w:szCs w:val="20"/>
          <w:lang w:val="en-US"/>
        </w:rPr>
      </w:pPr>
    </w:p>
    <w:p w:rsidR="00A959A0" w:rsidRPr="002A6F17" w:rsidRDefault="00A959A0" w:rsidP="002A6F17">
      <w:pPr>
        <w:pStyle w:val="berschrift3"/>
      </w:pPr>
      <w:bookmarkStart w:id="60" w:name="_Toc257880885"/>
      <w:r w:rsidRPr="002A6F17">
        <w:lastRenderedPageBreak/>
        <w:t>Web Platform</w:t>
      </w:r>
      <w:bookmarkEnd w:id="60"/>
    </w:p>
    <w:p w:rsidR="000D1C03" w:rsidRPr="00474F54" w:rsidRDefault="000D1C03" w:rsidP="002A6F17">
      <w:pPr>
        <w:pStyle w:val="berschrift3"/>
      </w:pPr>
      <w:bookmarkStart w:id="61" w:name="_Toc257880886"/>
      <w:r w:rsidRPr="00474F54">
        <w:t>Login, Register, Forgot</w:t>
      </w:r>
      <w:bookmarkEnd w:id="61"/>
    </w:p>
    <w:p w:rsidR="00A959A0" w:rsidRPr="00474F54" w:rsidRDefault="001B1666" w:rsidP="00A959A0">
      <w:pPr>
        <w:rPr>
          <w:rFonts w:asciiTheme="minorHAnsi" w:hAnsiTheme="minorHAnsi" w:cstheme="minorHAnsi"/>
          <w:color w:val="000000"/>
          <w:szCs w:val="20"/>
          <w:lang w:val="en-US"/>
        </w:rPr>
      </w:pPr>
      <w:r>
        <w:rPr>
          <w:rFonts w:asciiTheme="minorHAnsi" w:hAnsiTheme="minorHAnsi" w:cstheme="minorHAnsi"/>
          <w:noProof/>
          <w:color w:val="000000"/>
          <w:szCs w:val="20"/>
        </w:rPr>
        <w:drawing>
          <wp:inline distT="0" distB="0" distL="0" distR="0" wp14:anchorId="7B34A9E6" wp14:editId="2E66DD82">
            <wp:extent cx="5400675" cy="4067175"/>
            <wp:effectExtent l="19050" t="0" r="9525" b="0"/>
            <wp:docPr id="4" name="Bild 9" descr="C:\Users\iimam\Desktop\Login, Register, Forg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imam\Desktop\Login, Register, Forgot.png"/>
                    <pic:cNvPicPr>
                      <a:picLocks noChangeAspect="1" noChangeArrowheads="1"/>
                    </pic:cNvPicPr>
                  </pic:nvPicPr>
                  <pic:blipFill>
                    <a:blip r:embed="rId11" cstate="print"/>
                    <a:srcRect/>
                    <a:stretch>
                      <a:fillRect/>
                    </a:stretch>
                  </pic:blipFill>
                  <pic:spPr bwMode="auto">
                    <a:xfrm>
                      <a:off x="0" y="0"/>
                      <a:ext cx="5400675" cy="4067175"/>
                    </a:xfrm>
                    <a:prstGeom prst="rect">
                      <a:avLst/>
                    </a:prstGeom>
                    <a:noFill/>
                    <a:ln w="9525">
                      <a:noFill/>
                      <a:miter lim="800000"/>
                      <a:headEnd/>
                      <a:tailEnd/>
                    </a:ln>
                  </pic:spPr>
                </pic:pic>
              </a:graphicData>
            </a:graphic>
          </wp:inline>
        </w:drawing>
      </w:r>
    </w:p>
    <w:p w:rsidR="00A959A0" w:rsidRPr="00474F54" w:rsidRDefault="00A959A0" w:rsidP="00A959A0">
      <w:pPr>
        <w:rPr>
          <w:rFonts w:asciiTheme="minorHAnsi" w:hAnsiTheme="minorHAnsi" w:cstheme="minorHAnsi"/>
          <w:color w:val="000000"/>
          <w:szCs w:val="20"/>
          <w:lang w:val="en-US"/>
        </w:rPr>
      </w:pPr>
    </w:p>
    <w:p w:rsidR="00A959A0" w:rsidRPr="00474F54" w:rsidRDefault="00A959A0" w:rsidP="00A959A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Screen one (top left) allows users to Login to the Platform and execute quick registration</w:t>
      </w:r>
      <w:r w:rsidR="002C3AB0" w:rsidRPr="00474F54">
        <w:rPr>
          <w:rFonts w:asciiTheme="minorHAnsi" w:hAnsiTheme="minorHAnsi" w:cstheme="minorHAnsi"/>
          <w:color w:val="000000"/>
          <w:szCs w:val="20"/>
          <w:lang w:val="en-US"/>
        </w:rPr>
        <w:t>. Screen two (top right) shows F</w:t>
      </w:r>
      <w:r w:rsidRPr="00474F54">
        <w:rPr>
          <w:rFonts w:asciiTheme="minorHAnsi" w:hAnsiTheme="minorHAnsi" w:cstheme="minorHAnsi"/>
          <w:color w:val="000000"/>
          <w:szCs w:val="20"/>
          <w:lang w:val="en-US"/>
        </w:rPr>
        <w:t xml:space="preserve">ull </w:t>
      </w:r>
      <w:r w:rsidR="002C3AB0" w:rsidRPr="00474F54">
        <w:rPr>
          <w:rFonts w:asciiTheme="minorHAnsi" w:hAnsiTheme="minorHAnsi" w:cstheme="minorHAnsi"/>
          <w:color w:val="000000"/>
          <w:szCs w:val="20"/>
          <w:lang w:val="en-US"/>
        </w:rPr>
        <w:t>R</w:t>
      </w:r>
      <w:r w:rsidRPr="00474F54">
        <w:rPr>
          <w:rFonts w:asciiTheme="minorHAnsi" w:hAnsiTheme="minorHAnsi" w:cstheme="minorHAnsi"/>
          <w:color w:val="000000"/>
          <w:szCs w:val="20"/>
          <w:lang w:val="en-US"/>
        </w:rPr>
        <w:t xml:space="preserve">egistration </w:t>
      </w:r>
      <w:r w:rsidR="002C3AB0" w:rsidRPr="00474F54">
        <w:rPr>
          <w:rFonts w:asciiTheme="minorHAnsi" w:hAnsiTheme="minorHAnsi" w:cstheme="minorHAnsi"/>
          <w:color w:val="000000"/>
          <w:szCs w:val="20"/>
          <w:lang w:val="en-US"/>
        </w:rPr>
        <w:t>P</w:t>
      </w:r>
      <w:r w:rsidRPr="00474F54">
        <w:rPr>
          <w:rFonts w:asciiTheme="minorHAnsi" w:hAnsiTheme="minorHAnsi" w:cstheme="minorHAnsi"/>
          <w:color w:val="000000"/>
          <w:szCs w:val="20"/>
          <w:lang w:val="en-US"/>
        </w:rPr>
        <w:t>age. Screen three and four (bottom left and right) show the screens used when Login is forgotten. In this case the us</w:t>
      </w:r>
      <w:r w:rsidR="002C3AB0" w:rsidRPr="00474F54">
        <w:rPr>
          <w:rFonts w:asciiTheme="minorHAnsi" w:hAnsiTheme="minorHAnsi" w:cstheme="minorHAnsi"/>
          <w:color w:val="000000"/>
          <w:szCs w:val="20"/>
          <w:lang w:val="en-US"/>
        </w:rPr>
        <w:t>er has to enter his registered E</w:t>
      </w:r>
      <w:r w:rsidRPr="00474F54">
        <w:rPr>
          <w:rFonts w:asciiTheme="minorHAnsi" w:hAnsiTheme="minorHAnsi" w:cstheme="minorHAnsi"/>
          <w:color w:val="000000"/>
          <w:szCs w:val="20"/>
          <w:lang w:val="en-US"/>
        </w:rPr>
        <w:t>-</w:t>
      </w:r>
      <w:r w:rsidR="002C3AB0" w:rsidRPr="00474F54">
        <w:rPr>
          <w:rFonts w:asciiTheme="minorHAnsi" w:hAnsiTheme="minorHAnsi" w:cstheme="minorHAnsi"/>
          <w:color w:val="000000"/>
          <w:szCs w:val="20"/>
          <w:lang w:val="en-US"/>
        </w:rPr>
        <w:t>Mail and then an E-M</w:t>
      </w:r>
      <w:r w:rsidRPr="00474F54">
        <w:rPr>
          <w:rFonts w:asciiTheme="minorHAnsi" w:hAnsiTheme="minorHAnsi" w:cstheme="minorHAnsi"/>
          <w:color w:val="000000"/>
          <w:szCs w:val="20"/>
          <w:lang w:val="en-US"/>
        </w:rPr>
        <w:t>ail is sent with a reset link that opens screen four. All fields marked with * are mandatory fields.</w:t>
      </w:r>
    </w:p>
    <w:p w:rsidR="00A959A0" w:rsidRPr="00474F54" w:rsidRDefault="00A959A0" w:rsidP="00A959A0">
      <w:pPr>
        <w:rPr>
          <w:rFonts w:asciiTheme="minorHAnsi" w:hAnsiTheme="minorHAnsi" w:cstheme="minorHAnsi"/>
          <w:color w:val="000000"/>
          <w:szCs w:val="20"/>
          <w:lang w:val="en-US"/>
        </w:rPr>
      </w:pPr>
    </w:p>
    <w:p w:rsidR="000D1C03" w:rsidRPr="00474F54" w:rsidRDefault="000D1C03" w:rsidP="002A6F17">
      <w:pPr>
        <w:pStyle w:val="berschrift3"/>
      </w:pPr>
      <w:bookmarkStart w:id="62" w:name="_Toc257880887"/>
      <w:r w:rsidRPr="00474F54">
        <w:lastRenderedPageBreak/>
        <w:t>Negotiations Overview</w:t>
      </w:r>
      <w:bookmarkEnd w:id="62"/>
    </w:p>
    <w:p w:rsidR="00A959A0" w:rsidRPr="00474F54" w:rsidRDefault="001B1666" w:rsidP="00A959A0">
      <w:pPr>
        <w:rPr>
          <w:rFonts w:asciiTheme="minorHAnsi" w:hAnsiTheme="minorHAnsi" w:cstheme="minorHAnsi"/>
          <w:color w:val="000000"/>
          <w:szCs w:val="20"/>
          <w:lang w:val="en-US"/>
        </w:rPr>
      </w:pPr>
      <w:r>
        <w:rPr>
          <w:rFonts w:asciiTheme="minorHAnsi" w:hAnsiTheme="minorHAnsi" w:cstheme="minorHAnsi"/>
          <w:noProof/>
          <w:color w:val="000000"/>
          <w:szCs w:val="20"/>
        </w:rPr>
        <w:drawing>
          <wp:inline distT="0" distB="0" distL="0" distR="0" wp14:anchorId="3B4C8EEE" wp14:editId="03141DFA">
            <wp:extent cx="5391150" cy="3362325"/>
            <wp:effectExtent l="19050" t="0" r="0" b="0"/>
            <wp:docPr id="10" name="Bild 10" descr="C:\Users\iimam\Desktop\Negotiations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imam\Desktop\Negotiations Overview.png"/>
                    <pic:cNvPicPr>
                      <a:picLocks noChangeAspect="1" noChangeArrowheads="1"/>
                    </pic:cNvPicPr>
                  </pic:nvPicPr>
                  <pic:blipFill>
                    <a:blip r:embed="rId1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A959A0" w:rsidRPr="00474F54" w:rsidRDefault="00A959A0" w:rsidP="00A959A0">
      <w:pPr>
        <w:rPr>
          <w:rFonts w:asciiTheme="minorHAnsi" w:hAnsiTheme="minorHAnsi" w:cstheme="minorHAnsi"/>
          <w:color w:val="000000"/>
          <w:szCs w:val="20"/>
          <w:lang w:val="en-US"/>
        </w:rPr>
      </w:pPr>
    </w:p>
    <w:p w:rsidR="00A959A0"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Negotiations overview allows users to </w:t>
      </w:r>
      <w:r w:rsidR="002C3AB0" w:rsidRPr="00474F54">
        <w:rPr>
          <w:rFonts w:asciiTheme="minorHAnsi" w:hAnsiTheme="minorHAnsi" w:cstheme="minorHAnsi"/>
          <w:color w:val="000000"/>
          <w:szCs w:val="20"/>
          <w:lang w:val="en-US"/>
        </w:rPr>
        <w:t>see detailed information about O</w:t>
      </w:r>
      <w:r w:rsidRPr="00474F54">
        <w:rPr>
          <w:rFonts w:asciiTheme="minorHAnsi" w:hAnsiTheme="minorHAnsi" w:cstheme="minorHAnsi"/>
          <w:color w:val="000000"/>
          <w:szCs w:val="20"/>
          <w:lang w:val="en-US"/>
        </w:rPr>
        <w:t xml:space="preserve">ngoing and </w:t>
      </w:r>
      <w:r w:rsidR="002C3AB0" w:rsidRPr="00474F54">
        <w:rPr>
          <w:rFonts w:asciiTheme="minorHAnsi" w:hAnsiTheme="minorHAnsi" w:cstheme="minorHAnsi"/>
          <w:color w:val="000000"/>
          <w:szCs w:val="20"/>
          <w:lang w:val="en-US"/>
        </w:rPr>
        <w:t>C</w:t>
      </w:r>
      <w:r w:rsidRPr="00474F54">
        <w:rPr>
          <w:rFonts w:asciiTheme="minorHAnsi" w:hAnsiTheme="minorHAnsi" w:cstheme="minorHAnsi"/>
          <w:color w:val="000000"/>
          <w:szCs w:val="20"/>
          <w:lang w:val="en-US"/>
        </w:rPr>
        <w:t>losed Negotiations and its Conversations. Fro</w:t>
      </w:r>
      <w:r w:rsidR="002C3AB0" w:rsidRPr="00474F54">
        <w:rPr>
          <w:rFonts w:asciiTheme="minorHAnsi" w:hAnsiTheme="minorHAnsi" w:cstheme="minorHAnsi"/>
          <w:color w:val="000000"/>
          <w:szCs w:val="20"/>
          <w:lang w:val="en-US"/>
        </w:rPr>
        <w:t>m here it is possible to start</w:t>
      </w:r>
      <w:r w:rsidRPr="00474F54">
        <w:rPr>
          <w:rFonts w:asciiTheme="minorHAnsi" w:hAnsiTheme="minorHAnsi" w:cstheme="minorHAnsi"/>
          <w:color w:val="000000"/>
          <w:szCs w:val="20"/>
          <w:lang w:val="en-US"/>
        </w:rPr>
        <w:t xml:space="preserve"> new Negotiations (direct link to Add-on) and manage them. The installed Apps can also be managed from this page.</w:t>
      </w:r>
    </w:p>
    <w:p w:rsidR="000D1C03" w:rsidRPr="002A6F17" w:rsidRDefault="000D1C03">
      <w:pPr>
        <w:tabs>
          <w:tab w:val="clear" w:pos="900"/>
          <w:tab w:val="clear" w:pos="2880"/>
        </w:tabs>
        <w:spacing w:line="240" w:lineRule="auto"/>
        <w:jc w:val="left"/>
        <w:rPr>
          <w:rFonts w:asciiTheme="minorHAnsi" w:hAnsiTheme="minorHAnsi" w:cstheme="minorHAnsi"/>
          <w:b/>
          <w:bCs/>
          <w:iCs/>
          <w:kern w:val="32"/>
          <w:szCs w:val="26"/>
          <w:lang w:val="en-US"/>
        </w:rPr>
      </w:pPr>
      <w:r w:rsidRPr="002A6F17">
        <w:rPr>
          <w:rFonts w:asciiTheme="minorHAnsi" w:hAnsiTheme="minorHAnsi" w:cstheme="minorHAnsi"/>
          <w:lang w:val="en-US"/>
        </w:rPr>
        <w:br w:type="page"/>
      </w:r>
    </w:p>
    <w:p w:rsidR="000D1C03" w:rsidRPr="00474F54" w:rsidRDefault="000D1C03" w:rsidP="002A6F17">
      <w:pPr>
        <w:pStyle w:val="berschrift3"/>
      </w:pPr>
      <w:bookmarkStart w:id="63" w:name="_Toc257880888"/>
      <w:r w:rsidRPr="00474F54">
        <w:lastRenderedPageBreak/>
        <w:t>Conversation Details</w:t>
      </w:r>
      <w:bookmarkEnd w:id="63"/>
    </w:p>
    <w:p w:rsidR="0019165D"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noProof/>
          <w:color w:val="000000"/>
          <w:szCs w:val="20"/>
        </w:rPr>
        <w:drawing>
          <wp:inline distT="0" distB="0" distL="0" distR="0" wp14:anchorId="35CEA74F" wp14:editId="53F550FA">
            <wp:extent cx="5391150" cy="2790825"/>
            <wp:effectExtent l="19050" t="0" r="0" b="0"/>
            <wp:docPr id="13" name="Bild 13" descr="C:\Users\iimam\Desktop\SRS\Mockups\Web Platform\Conversatio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imam\Desktop\SRS\Mockups\Web Platform\Conversation Details.png"/>
                    <pic:cNvPicPr>
                      <a:picLocks noChangeAspect="1" noChangeArrowheads="1"/>
                    </pic:cNvPicPr>
                  </pic:nvPicPr>
                  <pic:blipFill>
                    <a:blip r:embed="rId13" cstate="print"/>
                    <a:srcRect/>
                    <a:stretch>
                      <a:fillRect/>
                    </a:stretch>
                  </pic:blipFill>
                  <pic:spPr bwMode="auto">
                    <a:xfrm>
                      <a:off x="0" y="0"/>
                      <a:ext cx="5391150" cy="2790825"/>
                    </a:xfrm>
                    <a:prstGeom prst="rect">
                      <a:avLst/>
                    </a:prstGeom>
                    <a:noFill/>
                    <a:ln w="9525">
                      <a:noFill/>
                      <a:miter lim="800000"/>
                      <a:headEnd/>
                      <a:tailEnd/>
                    </a:ln>
                  </pic:spPr>
                </pic:pic>
              </a:graphicData>
            </a:graphic>
          </wp:inline>
        </w:drawing>
      </w:r>
    </w:p>
    <w:p w:rsidR="0019165D" w:rsidRPr="00474F54" w:rsidRDefault="0019165D" w:rsidP="00A959A0">
      <w:pPr>
        <w:rPr>
          <w:rFonts w:asciiTheme="minorHAnsi" w:hAnsiTheme="minorHAnsi" w:cstheme="minorHAnsi"/>
          <w:color w:val="000000"/>
          <w:szCs w:val="20"/>
          <w:lang w:val="en-US"/>
        </w:rPr>
      </w:pPr>
    </w:p>
    <w:p w:rsidR="0019165D"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After clicking on a Conversation its Messages are shown with full details. From here it is also possible to export data to PDF.</w:t>
      </w:r>
      <w:r w:rsidR="002C3AB0" w:rsidRPr="00474F54">
        <w:rPr>
          <w:rFonts w:asciiTheme="minorHAnsi" w:hAnsiTheme="minorHAnsi" w:cstheme="minorHAnsi"/>
          <w:color w:val="000000"/>
          <w:szCs w:val="20"/>
          <w:lang w:val="en-US"/>
        </w:rPr>
        <w:t xml:space="preserve"> Messages can be collapsed and expanded similar to Gmail behavior.</w:t>
      </w:r>
    </w:p>
    <w:p w:rsidR="000D1C03" w:rsidRPr="002A6F17" w:rsidRDefault="000D1C03">
      <w:pPr>
        <w:tabs>
          <w:tab w:val="clear" w:pos="900"/>
          <w:tab w:val="clear" w:pos="2880"/>
        </w:tabs>
        <w:spacing w:line="240" w:lineRule="auto"/>
        <w:jc w:val="left"/>
        <w:rPr>
          <w:rFonts w:asciiTheme="minorHAnsi" w:hAnsiTheme="minorHAnsi" w:cstheme="minorHAnsi"/>
          <w:b/>
          <w:bCs/>
          <w:iCs/>
          <w:kern w:val="32"/>
          <w:szCs w:val="26"/>
          <w:lang w:val="en-US"/>
        </w:rPr>
      </w:pPr>
      <w:r w:rsidRPr="002A6F17">
        <w:rPr>
          <w:rFonts w:asciiTheme="minorHAnsi" w:hAnsiTheme="minorHAnsi" w:cstheme="minorHAnsi"/>
          <w:lang w:val="en-US"/>
        </w:rPr>
        <w:br w:type="page"/>
      </w:r>
    </w:p>
    <w:p w:rsidR="000D1C03" w:rsidRPr="00474F54" w:rsidRDefault="000D1C03" w:rsidP="002A6F17">
      <w:pPr>
        <w:pStyle w:val="berschrift3"/>
      </w:pPr>
      <w:bookmarkStart w:id="64" w:name="_Toc257880889"/>
      <w:r w:rsidRPr="00474F54">
        <w:lastRenderedPageBreak/>
        <w:t>My Profile</w:t>
      </w:r>
      <w:bookmarkEnd w:id="64"/>
    </w:p>
    <w:p w:rsidR="0019165D"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noProof/>
          <w:color w:val="000000"/>
          <w:szCs w:val="20"/>
        </w:rPr>
        <w:drawing>
          <wp:inline distT="0" distB="0" distL="0" distR="0" wp14:anchorId="0530580C" wp14:editId="2AAE73F1">
            <wp:extent cx="5391150" cy="3952875"/>
            <wp:effectExtent l="19050" t="0" r="0" b="0"/>
            <wp:docPr id="14" name="Bild 14" descr="C:\Users\iimam\Desktop\SRS\Mockups\Web Platform\My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imam\Desktop\SRS\Mockups\Web Platform\My Profile.png"/>
                    <pic:cNvPicPr>
                      <a:picLocks noChangeAspect="1" noChangeArrowheads="1"/>
                    </pic:cNvPicPr>
                  </pic:nvPicPr>
                  <pic:blipFill>
                    <a:blip r:embed="rId14" cstate="print"/>
                    <a:srcRect/>
                    <a:stretch>
                      <a:fillRect/>
                    </a:stretch>
                  </pic:blipFill>
                  <pic:spPr bwMode="auto">
                    <a:xfrm>
                      <a:off x="0" y="0"/>
                      <a:ext cx="5391150" cy="3952875"/>
                    </a:xfrm>
                    <a:prstGeom prst="rect">
                      <a:avLst/>
                    </a:prstGeom>
                    <a:noFill/>
                    <a:ln w="9525">
                      <a:noFill/>
                      <a:miter lim="800000"/>
                      <a:headEnd/>
                      <a:tailEnd/>
                    </a:ln>
                  </pic:spPr>
                </pic:pic>
              </a:graphicData>
            </a:graphic>
          </wp:inline>
        </w:drawing>
      </w:r>
    </w:p>
    <w:p w:rsidR="0019165D" w:rsidRPr="00474F54" w:rsidRDefault="0019165D" w:rsidP="00A959A0">
      <w:pPr>
        <w:rPr>
          <w:rFonts w:asciiTheme="minorHAnsi" w:hAnsiTheme="minorHAnsi" w:cstheme="minorHAnsi"/>
          <w:color w:val="000000"/>
          <w:szCs w:val="20"/>
          <w:lang w:val="en-US"/>
        </w:rPr>
      </w:pPr>
    </w:p>
    <w:p w:rsidR="0019165D"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The “My Profile” page allows users to see all installed Apps and to update his own data.</w:t>
      </w:r>
      <w:r w:rsidR="002C3AB0" w:rsidRPr="00474F54">
        <w:rPr>
          <w:rFonts w:asciiTheme="minorHAnsi" w:hAnsiTheme="minorHAnsi" w:cstheme="minorHAnsi"/>
          <w:color w:val="000000"/>
          <w:szCs w:val="20"/>
          <w:lang w:val="en-US"/>
        </w:rPr>
        <w:t xml:space="preserve"> In a later phase there will be an App Store where users can install new Apps to their system.</w:t>
      </w:r>
    </w:p>
    <w:p w:rsidR="000D1C03" w:rsidRPr="00474F54" w:rsidRDefault="000D1C03" w:rsidP="002A6F17">
      <w:pPr>
        <w:pStyle w:val="berschrift3"/>
      </w:pPr>
      <w:bookmarkStart w:id="65" w:name="_Toc257880890"/>
      <w:r w:rsidRPr="00474F54">
        <w:t>Delete Message</w:t>
      </w:r>
      <w:bookmarkEnd w:id="65"/>
    </w:p>
    <w:p w:rsidR="0019165D"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noProof/>
          <w:color w:val="000000"/>
          <w:szCs w:val="20"/>
        </w:rPr>
        <w:drawing>
          <wp:inline distT="0" distB="0" distL="0" distR="0" wp14:anchorId="01A2A525" wp14:editId="57A61F95">
            <wp:extent cx="2228850" cy="1190625"/>
            <wp:effectExtent l="19050" t="0" r="0" b="0"/>
            <wp:docPr id="15" name="Bild 15" descr="C:\Users\iimam\Desktop\SRS\Mockups\Web Platform\Delete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imam\Desktop\SRS\Mockups\Web Platform\Delete Message.png"/>
                    <pic:cNvPicPr>
                      <a:picLocks noChangeAspect="1" noChangeArrowheads="1"/>
                    </pic:cNvPicPr>
                  </pic:nvPicPr>
                  <pic:blipFill>
                    <a:blip r:embed="rId15" cstate="print"/>
                    <a:srcRect/>
                    <a:stretch>
                      <a:fillRect/>
                    </a:stretch>
                  </pic:blipFill>
                  <pic:spPr bwMode="auto">
                    <a:xfrm>
                      <a:off x="0" y="0"/>
                      <a:ext cx="2228850" cy="1190625"/>
                    </a:xfrm>
                    <a:prstGeom prst="rect">
                      <a:avLst/>
                    </a:prstGeom>
                    <a:noFill/>
                    <a:ln w="9525">
                      <a:noFill/>
                      <a:miter lim="800000"/>
                      <a:headEnd/>
                      <a:tailEnd/>
                    </a:ln>
                  </pic:spPr>
                </pic:pic>
              </a:graphicData>
            </a:graphic>
          </wp:inline>
        </w:drawing>
      </w:r>
    </w:p>
    <w:p w:rsidR="0019165D" w:rsidRPr="00474F54" w:rsidRDefault="0019165D" w:rsidP="00A959A0">
      <w:pPr>
        <w:rPr>
          <w:rFonts w:asciiTheme="minorHAnsi" w:hAnsiTheme="minorHAnsi" w:cstheme="minorHAnsi"/>
          <w:color w:val="000000"/>
          <w:szCs w:val="20"/>
          <w:lang w:val="en-US"/>
        </w:rPr>
      </w:pPr>
    </w:p>
    <w:p w:rsidR="000D1C03"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This is a standard Delete Confirmation Message used all over the system.</w:t>
      </w:r>
    </w:p>
    <w:p w:rsidR="000D1C03" w:rsidRPr="002A6F17" w:rsidRDefault="000D1C03">
      <w:pPr>
        <w:tabs>
          <w:tab w:val="clear" w:pos="900"/>
          <w:tab w:val="clear" w:pos="2880"/>
        </w:tabs>
        <w:spacing w:line="240" w:lineRule="auto"/>
        <w:jc w:val="left"/>
        <w:rPr>
          <w:rFonts w:asciiTheme="minorHAnsi" w:hAnsiTheme="minorHAnsi" w:cstheme="minorHAnsi"/>
          <w:b/>
          <w:bCs/>
          <w:iCs/>
          <w:kern w:val="32"/>
          <w:szCs w:val="26"/>
          <w:lang w:val="en-US"/>
        </w:rPr>
      </w:pPr>
      <w:r w:rsidRPr="002A6F17">
        <w:rPr>
          <w:rFonts w:asciiTheme="minorHAnsi" w:hAnsiTheme="minorHAnsi" w:cstheme="minorHAnsi"/>
          <w:lang w:val="en-US"/>
        </w:rPr>
        <w:br w:type="page"/>
      </w:r>
    </w:p>
    <w:p w:rsidR="000D1C03" w:rsidRPr="00474F54" w:rsidRDefault="000D1C03" w:rsidP="002A6F17">
      <w:pPr>
        <w:pStyle w:val="berschrift3"/>
      </w:pPr>
      <w:bookmarkStart w:id="66" w:name="_Toc257880891"/>
      <w:r w:rsidRPr="00474F54">
        <w:lastRenderedPageBreak/>
        <w:t>Users Overview (Admin)</w:t>
      </w:r>
      <w:bookmarkEnd w:id="66"/>
    </w:p>
    <w:p w:rsidR="0019165D"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noProof/>
          <w:color w:val="000000"/>
          <w:szCs w:val="20"/>
        </w:rPr>
        <w:drawing>
          <wp:inline distT="0" distB="0" distL="0" distR="0" wp14:anchorId="1B16783D" wp14:editId="480F8AAF">
            <wp:extent cx="5391150" cy="3990975"/>
            <wp:effectExtent l="19050" t="0" r="0" b="0"/>
            <wp:docPr id="16" name="Bild 16" descr="C:\Users\iimam\Desktop\SRS\Mockups\Web Platform\Users Overview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imam\Desktop\SRS\Mockups\Web Platform\Users Overview (Admin).png"/>
                    <pic:cNvPicPr>
                      <a:picLocks noChangeAspect="1" noChangeArrowheads="1"/>
                    </pic:cNvPicPr>
                  </pic:nvPicPr>
                  <pic:blipFill>
                    <a:blip r:embed="rId16" cstate="print"/>
                    <a:srcRect/>
                    <a:stretch>
                      <a:fillRect/>
                    </a:stretch>
                  </pic:blipFill>
                  <pic:spPr bwMode="auto">
                    <a:xfrm>
                      <a:off x="0" y="0"/>
                      <a:ext cx="5391150" cy="3990975"/>
                    </a:xfrm>
                    <a:prstGeom prst="rect">
                      <a:avLst/>
                    </a:prstGeom>
                    <a:noFill/>
                    <a:ln w="9525">
                      <a:noFill/>
                      <a:miter lim="800000"/>
                      <a:headEnd/>
                      <a:tailEnd/>
                    </a:ln>
                  </pic:spPr>
                </pic:pic>
              </a:graphicData>
            </a:graphic>
          </wp:inline>
        </w:drawing>
      </w:r>
    </w:p>
    <w:p w:rsidR="0019165D" w:rsidRPr="00474F54" w:rsidRDefault="0019165D" w:rsidP="00A959A0">
      <w:pPr>
        <w:rPr>
          <w:rFonts w:asciiTheme="minorHAnsi" w:hAnsiTheme="minorHAnsi" w:cstheme="minorHAnsi"/>
          <w:color w:val="000000"/>
          <w:szCs w:val="20"/>
          <w:lang w:val="en-US"/>
        </w:rPr>
      </w:pPr>
    </w:p>
    <w:p w:rsidR="0019165D"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Only Admins can see this page after Login where they can manage subscribed User accounts. </w:t>
      </w:r>
    </w:p>
    <w:p w:rsidR="000D1C03" w:rsidRPr="002A6F17" w:rsidRDefault="000D1C03">
      <w:pPr>
        <w:tabs>
          <w:tab w:val="clear" w:pos="900"/>
          <w:tab w:val="clear" w:pos="2880"/>
        </w:tabs>
        <w:spacing w:line="240" w:lineRule="auto"/>
        <w:jc w:val="left"/>
        <w:rPr>
          <w:rFonts w:asciiTheme="minorHAnsi" w:hAnsiTheme="minorHAnsi" w:cstheme="minorHAnsi"/>
          <w:b/>
          <w:bCs/>
          <w:iCs/>
          <w:kern w:val="32"/>
          <w:szCs w:val="26"/>
          <w:lang w:val="en-US"/>
        </w:rPr>
      </w:pPr>
      <w:r w:rsidRPr="002A6F17">
        <w:rPr>
          <w:rFonts w:asciiTheme="minorHAnsi" w:hAnsiTheme="minorHAnsi" w:cstheme="minorHAnsi"/>
          <w:lang w:val="en-US"/>
        </w:rPr>
        <w:br w:type="page"/>
      </w:r>
    </w:p>
    <w:p w:rsidR="000D1C03" w:rsidRPr="00474F54" w:rsidRDefault="000D1C03" w:rsidP="002A6F17">
      <w:pPr>
        <w:pStyle w:val="berschrift3"/>
      </w:pPr>
      <w:bookmarkStart w:id="67" w:name="_Toc257880892"/>
      <w:r w:rsidRPr="00474F54">
        <w:lastRenderedPageBreak/>
        <w:t>User Details (Admin)</w:t>
      </w:r>
      <w:bookmarkEnd w:id="67"/>
    </w:p>
    <w:p w:rsidR="0019165D"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noProof/>
          <w:color w:val="000000"/>
          <w:szCs w:val="20"/>
        </w:rPr>
        <w:drawing>
          <wp:inline distT="0" distB="0" distL="0" distR="0" wp14:anchorId="17484334" wp14:editId="4A46DD62">
            <wp:extent cx="5391150" cy="3590925"/>
            <wp:effectExtent l="19050" t="0" r="0" b="0"/>
            <wp:docPr id="17" name="Bild 17" descr="C:\Users\iimam\Desktop\SRS\Mockups\Web Platform\User Detail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imam\Desktop\SRS\Mockups\Web Platform\User Details (Admin).png"/>
                    <pic:cNvPicPr>
                      <a:picLocks noChangeAspect="1" noChangeArrowheads="1"/>
                    </pic:cNvPicPr>
                  </pic:nvPicPr>
                  <pic:blipFill>
                    <a:blip r:embed="rId17"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19165D" w:rsidRPr="00474F54" w:rsidRDefault="0019165D" w:rsidP="00A959A0">
      <w:pPr>
        <w:rPr>
          <w:rFonts w:asciiTheme="minorHAnsi" w:hAnsiTheme="minorHAnsi" w:cstheme="minorHAnsi"/>
          <w:color w:val="000000"/>
          <w:szCs w:val="20"/>
          <w:lang w:val="en-US"/>
        </w:rPr>
      </w:pPr>
    </w:p>
    <w:p w:rsidR="0019165D" w:rsidRPr="00474F54" w:rsidRDefault="0019165D" w:rsidP="00A959A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After selecting a specific user only Admins have the right to update User’s data in this screen.</w:t>
      </w:r>
    </w:p>
    <w:p w:rsidR="000D1C03" w:rsidRPr="002A6F17" w:rsidRDefault="000D1C03">
      <w:pPr>
        <w:tabs>
          <w:tab w:val="clear" w:pos="900"/>
          <w:tab w:val="clear" w:pos="2880"/>
        </w:tabs>
        <w:spacing w:line="240" w:lineRule="auto"/>
        <w:jc w:val="left"/>
        <w:rPr>
          <w:rFonts w:asciiTheme="minorHAnsi" w:hAnsiTheme="minorHAnsi" w:cstheme="minorHAnsi"/>
          <w:b/>
          <w:bCs/>
          <w:iCs/>
          <w:kern w:val="32"/>
          <w:szCs w:val="26"/>
          <w:lang w:val="en-US"/>
        </w:rPr>
      </w:pPr>
      <w:r w:rsidRPr="002A6F17">
        <w:rPr>
          <w:rFonts w:asciiTheme="minorHAnsi" w:hAnsiTheme="minorHAnsi" w:cstheme="minorHAnsi"/>
          <w:lang w:val="en-US"/>
        </w:rPr>
        <w:br w:type="page"/>
      </w:r>
    </w:p>
    <w:p w:rsidR="00695126" w:rsidRPr="00474F54" w:rsidRDefault="00695126" w:rsidP="002A6F17">
      <w:pPr>
        <w:pStyle w:val="berschrift3"/>
      </w:pPr>
      <w:bookmarkStart w:id="68" w:name="_Toc257880893"/>
      <w:r w:rsidRPr="00474F54">
        <w:lastRenderedPageBreak/>
        <w:t>Preference App</w:t>
      </w:r>
      <w:bookmarkEnd w:id="68"/>
    </w:p>
    <w:p w:rsidR="000D1C03" w:rsidRPr="00474F54" w:rsidRDefault="000D1C03" w:rsidP="002A6F17">
      <w:pPr>
        <w:pStyle w:val="berschrift3"/>
      </w:pPr>
      <w:bookmarkStart w:id="69" w:name="_Toc257880894"/>
      <w:r w:rsidRPr="00474F54">
        <w:t>Login</w:t>
      </w:r>
      <w:bookmarkEnd w:id="69"/>
    </w:p>
    <w:p w:rsidR="00695126" w:rsidRPr="00474F54" w:rsidRDefault="000D1C03" w:rsidP="00A959A0">
      <w:pPr>
        <w:rPr>
          <w:rFonts w:asciiTheme="minorHAnsi" w:hAnsiTheme="minorHAnsi" w:cstheme="minorHAnsi"/>
          <w:color w:val="000000"/>
          <w:szCs w:val="20"/>
          <w:lang w:val="en-US"/>
        </w:rPr>
      </w:pPr>
      <w:r w:rsidRPr="00474F54">
        <w:rPr>
          <w:rFonts w:asciiTheme="minorHAnsi" w:hAnsiTheme="minorHAnsi" w:cstheme="minorHAnsi"/>
          <w:noProof/>
          <w:color w:val="000000"/>
          <w:szCs w:val="20"/>
        </w:rPr>
        <w:drawing>
          <wp:inline distT="0" distB="0" distL="0" distR="0" wp14:anchorId="1BA7DAFC" wp14:editId="1188BBFC">
            <wp:extent cx="5172075" cy="3609975"/>
            <wp:effectExtent l="19050" t="0" r="9525" b="0"/>
            <wp:docPr id="18" name="Bild 18" descr="C:\Users\iimam\Desktop\SRS\Mockups\Preference Ap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imam\Desktop\SRS\Mockups\Preference App\Login.png"/>
                    <pic:cNvPicPr>
                      <a:picLocks noChangeAspect="1" noChangeArrowheads="1"/>
                    </pic:cNvPicPr>
                  </pic:nvPicPr>
                  <pic:blipFill>
                    <a:blip r:embed="rId18" cstate="print"/>
                    <a:srcRect/>
                    <a:stretch>
                      <a:fillRect/>
                    </a:stretch>
                  </pic:blipFill>
                  <pic:spPr bwMode="auto">
                    <a:xfrm>
                      <a:off x="0" y="0"/>
                      <a:ext cx="5172075" cy="3609975"/>
                    </a:xfrm>
                    <a:prstGeom prst="rect">
                      <a:avLst/>
                    </a:prstGeom>
                    <a:noFill/>
                    <a:ln w="9525">
                      <a:noFill/>
                      <a:miter lim="800000"/>
                      <a:headEnd/>
                      <a:tailEnd/>
                    </a:ln>
                  </pic:spPr>
                </pic:pic>
              </a:graphicData>
            </a:graphic>
          </wp:inline>
        </w:drawing>
      </w:r>
    </w:p>
    <w:p w:rsidR="000D1C03" w:rsidRPr="00474F54" w:rsidRDefault="000D1C03" w:rsidP="00A959A0">
      <w:pPr>
        <w:rPr>
          <w:rFonts w:asciiTheme="minorHAnsi" w:hAnsiTheme="minorHAnsi" w:cstheme="minorHAnsi"/>
          <w:color w:val="000000"/>
          <w:szCs w:val="20"/>
          <w:lang w:val="en-US"/>
        </w:rPr>
      </w:pPr>
    </w:p>
    <w:p w:rsidR="000D1C03" w:rsidRPr="00474F54" w:rsidRDefault="000D1C03" w:rsidP="00A959A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This page allows users to login to the App using the same Account that was registered on the Web Platform.</w:t>
      </w:r>
    </w:p>
    <w:p w:rsidR="000D1C03" w:rsidRPr="002A6F17" w:rsidRDefault="000D1C03">
      <w:pPr>
        <w:tabs>
          <w:tab w:val="clear" w:pos="900"/>
          <w:tab w:val="clear" w:pos="2880"/>
        </w:tabs>
        <w:spacing w:line="240" w:lineRule="auto"/>
        <w:jc w:val="left"/>
        <w:rPr>
          <w:rFonts w:asciiTheme="minorHAnsi" w:hAnsiTheme="minorHAnsi" w:cstheme="minorHAnsi"/>
          <w:b/>
          <w:bCs/>
          <w:iCs/>
          <w:kern w:val="32"/>
          <w:szCs w:val="26"/>
          <w:lang w:val="en-US"/>
        </w:rPr>
      </w:pPr>
      <w:r w:rsidRPr="002A6F17">
        <w:rPr>
          <w:rFonts w:asciiTheme="minorHAnsi" w:hAnsiTheme="minorHAnsi" w:cstheme="minorHAnsi"/>
          <w:lang w:val="en-US"/>
        </w:rPr>
        <w:br w:type="page"/>
      </w:r>
    </w:p>
    <w:p w:rsidR="000D1C03" w:rsidRPr="00474F54" w:rsidRDefault="000D1C03" w:rsidP="002A6F17">
      <w:pPr>
        <w:pStyle w:val="berschrift3"/>
      </w:pPr>
      <w:bookmarkStart w:id="70" w:name="_Toc257880895"/>
      <w:r w:rsidRPr="00474F54">
        <w:lastRenderedPageBreak/>
        <w:t>Preference Sets</w:t>
      </w:r>
      <w:bookmarkEnd w:id="70"/>
    </w:p>
    <w:p w:rsidR="000D1C03" w:rsidRPr="00474F54" w:rsidRDefault="009441A5" w:rsidP="000D1C03">
      <w:pPr>
        <w:rPr>
          <w:rFonts w:asciiTheme="minorHAnsi" w:hAnsiTheme="minorHAnsi" w:cstheme="minorHAnsi"/>
        </w:rPr>
      </w:pPr>
      <w:r>
        <w:rPr>
          <w:rFonts w:asciiTheme="minorHAnsi" w:hAnsiTheme="minorHAnsi" w:cstheme="minorHAnsi"/>
          <w:noProof/>
        </w:rPr>
        <w:drawing>
          <wp:inline distT="0" distB="0" distL="0" distR="0" wp14:anchorId="45A05C22" wp14:editId="33FB56EC">
            <wp:extent cx="5391150" cy="3352800"/>
            <wp:effectExtent l="19050" t="0" r="0" b="0"/>
            <wp:docPr id="1" name="Bild 5" descr="C:\Users\iimam\Desktop\finished\eNeg_Preference_App_-_New_interface_try_Preference_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imam\Desktop\finished\eNeg_Preference_App_-_New_interface_try_Preference_Sets.png"/>
                    <pic:cNvPicPr>
                      <a:picLocks noChangeAspect="1" noChangeArrowheads="1"/>
                    </pic:cNvPicPr>
                  </pic:nvPicPr>
                  <pic:blipFill>
                    <a:blip r:embed="rId19" cstate="print"/>
                    <a:srcRect/>
                    <a:stretch>
                      <a:fillRect/>
                    </a:stretch>
                  </pic:blipFill>
                  <pic:spPr bwMode="auto">
                    <a:xfrm>
                      <a:off x="0" y="0"/>
                      <a:ext cx="5391150" cy="3352800"/>
                    </a:xfrm>
                    <a:prstGeom prst="rect">
                      <a:avLst/>
                    </a:prstGeom>
                    <a:noFill/>
                    <a:ln w="9525">
                      <a:noFill/>
                      <a:miter lim="800000"/>
                      <a:headEnd/>
                      <a:tailEnd/>
                    </a:ln>
                  </pic:spPr>
                </pic:pic>
              </a:graphicData>
            </a:graphic>
          </wp:inline>
        </w:drawing>
      </w:r>
    </w:p>
    <w:p w:rsidR="000D1C03" w:rsidRPr="00474F54" w:rsidRDefault="000D1C03" w:rsidP="000D1C03">
      <w:pPr>
        <w:rPr>
          <w:rFonts w:asciiTheme="minorHAnsi" w:hAnsiTheme="minorHAnsi" w:cstheme="minorHAnsi"/>
        </w:rPr>
      </w:pPr>
    </w:p>
    <w:p w:rsidR="000D1C03" w:rsidRPr="00474F54" w:rsidRDefault="000D1C03" w:rsidP="000D1C03">
      <w:pPr>
        <w:rPr>
          <w:rFonts w:asciiTheme="minorHAnsi" w:hAnsiTheme="minorHAnsi" w:cstheme="minorHAnsi"/>
          <w:lang w:val="en-US"/>
        </w:rPr>
      </w:pPr>
      <w:r w:rsidRPr="00474F54">
        <w:rPr>
          <w:rFonts w:asciiTheme="minorHAnsi" w:hAnsiTheme="minorHAnsi" w:cstheme="minorHAnsi"/>
          <w:color w:val="000000"/>
          <w:szCs w:val="20"/>
          <w:lang w:val="en-US"/>
        </w:rPr>
        <w:t>In screen one (top left)</w:t>
      </w:r>
      <w:r w:rsidR="001A3DC8" w:rsidRPr="00474F54">
        <w:rPr>
          <w:rFonts w:asciiTheme="minorHAnsi" w:hAnsiTheme="minorHAnsi" w:cstheme="minorHAnsi"/>
          <w:color w:val="000000"/>
          <w:szCs w:val="20"/>
          <w:lang w:val="en-US"/>
        </w:rPr>
        <w:t>:</w:t>
      </w:r>
      <w:r w:rsidRPr="00474F54">
        <w:rPr>
          <w:rFonts w:asciiTheme="minorHAnsi" w:hAnsiTheme="minorHAnsi" w:cstheme="minorHAnsi"/>
          <w:color w:val="000000"/>
          <w:szCs w:val="20"/>
          <w:lang w:val="en-US"/>
        </w:rPr>
        <w:t xml:space="preserve"> </w:t>
      </w:r>
      <w:r w:rsidR="001A3DC8" w:rsidRPr="00474F54">
        <w:rPr>
          <w:rFonts w:asciiTheme="minorHAnsi" w:hAnsiTheme="minorHAnsi" w:cstheme="minorHAnsi"/>
          <w:color w:val="000000"/>
          <w:szCs w:val="20"/>
          <w:lang w:val="en-US"/>
        </w:rPr>
        <w:t>T</w:t>
      </w:r>
      <w:r w:rsidR="002C3AB0" w:rsidRPr="00474F54">
        <w:rPr>
          <w:rFonts w:asciiTheme="minorHAnsi" w:hAnsiTheme="minorHAnsi" w:cstheme="minorHAnsi"/>
          <w:lang w:val="en-US"/>
        </w:rPr>
        <w:t>he user can add a new P</w:t>
      </w:r>
      <w:r w:rsidRPr="00474F54">
        <w:rPr>
          <w:rFonts w:asciiTheme="minorHAnsi" w:hAnsiTheme="minorHAnsi" w:cstheme="minorHAnsi"/>
          <w:lang w:val="en-US"/>
        </w:rPr>
        <w:t xml:space="preserve">reference </w:t>
      </w:r>
      <w:r w:rsidR="002C3AB0" w:rsidRPr="00474F54">
        <w:rPr>
          <w:rFonts w:asciiTheme="minorHAnsi" w:hAnsiTheme="minorHAnsi" w:cstheme="minorHAnsi"/>
          <w:lang w:val="en-US"/>
        </w:rPr>
        <w:t>S</w:t>
      </w:r>
      <w:r w:rsidRPr="00474F54">
        <w:rPr>
          <w:rFonts w:asciiTheme="minorHAnsi" w:hAnsiTheme="minorHAnsi" w:cstheme="minorHAnsi"/>
          <w:lang w:val="en-US"/>
        </w:rPr>
        <w:t xml:space="preserve">et or select an existing </w:t>
      </w:r>
      <w:r w:rsidR="002C3AB0" w:rsidRPr="00474F54">
        <w:rPr>
          <w:rFonts w:asciiTheme="minorHAnsi" w:hAnsiTheme="minorHAnsi" w:cstheme="minorHAnsi"/>
          <w:lang w:val="en-US"/>
        </w:rPr>
        <w:t>Preference S</w:t>
      </w:r>
      <w:r w:rsidRPr="00474F54">
        <w:rPr>
          <w:rFonts w:asciiTheme="minorHAnsi" w:hAnsiTheme="minorHAnsi" w:cstheme="minorHAnsi"/>
          <w:lang w:val="en-US"/>
        </w:rPr>
        <w:t xml:space="preserve">et. There can be </w:t>
      </w:r>
      <w:r w:rsidR="002C3AB0" w:rsidRPr="00474F54">
        <w:rPr>
          <w:rFonts w:asciiTheme="minorHAnsi" w:hAnsiTheme="minorHAnsi" w:cstheme="minorHAnsi"/>
          <w:lang w:val="en-US"/>
        </w:rPr>
        <w:t>P</w:t>
      </w:r>
      <w:r w:rsidRPr="00474F54">
        <w:rPr>
          <w:rFonts w:asciiTheme="minorHAnsi" w:hAnsiTheme="minorHAnsi" w:cstheme="minorHAnsi"/>
          <w:lang w:val="en-US"/>
        </w:rPr>
        <w:t xml:space="preserve">reference </w:t>
      </w:r>
      <w:r w:rsidR="002C3AB0" w:rsidRPr="00474F54">
        <w:rPr>
          <w:rFonts w:asciiTheme="minorHAnsi" w:hAnsiTheme="minorHAnsi" w:cstheme="minorHAnsi"/>
          <w:lang w:val="en-US"/>
        </w:rPr>
        <w:t>S</w:t>
      </w:r>
      <w:r w:rsidRPr="00474F54">
        <w:rPr>
          <w:rFonts w:asciiTheme="minorHAnsi" w:hAnsiTheme="minorHAnsi" w:cstheme="minorHAnsi"/>
          <w:lang w:val="en-US"/>
        </w:rPr>
        <w:t xml:space="preserve">ets from the </w:t>
      </w:r>
      <w:r w:rsidR="002C3AB0" w:rsidRPr="00474F54">
        <w:rPr>
          <w:rFonts w:asciiTheme="minorHAnsi" w:hAnsiTheme="minorHAnsi" w:cstheme="minorHAnsi"/>
          <w:lang w:val="en-US"/>
        </w:rPr>
        <w:t>U</w:t>
      </w:r>
      <w:r w:rsidRPr="00474F54">
        <w:rPr>
          <w:rFonts w:asciiTheme="minorHAnsi" w:hAnsiTheme="minorHAnsi" w:cstheme="minorHAnsi"/>
          <w:lang w:val="en-US"/>
        </w:rPr>
        <w:t xml:space="preserve">ser, </w:t>
      </w:r>
      <w:r w:rsidR="002C3AB0" w:rsidRPr="00474F54">
        <w:rPr>
          <w:rFonts w:asciiTheme="minorHAnsi" w:hAnsiTheme="minorHAnsi" w:cstheme="minorHAnsi"/>
          <w:lang w:val="en-US"/>
        </w:rPr>
        <w:t>S</w:t>
      </w:r>
      <w:r w:rsidRPr="00474F54">
        <w:rPr>
          <w:rFonts w:asciiTheme="minorHAnsi" w:hAnsiTheme="minorHAnsi" w:cstheme="minorHAnsi"/>
          <w:lang w:val="en-US"/>
        </w:rPr>
        <w:t xml:space="preserve">ets provided by his organization or </w:t>
      </w:r>
      <w:r w:rsidR="002C3AB0" w:rsidRPr="00474F54">
        <w:rPr>
          <w:rFonts w:asciiTheme="minorHAnsi" w:hAnsiTheme="minorHAnsi" w:cstheme="minorHAnsi"/>
          <w:lang w:val="en-US"/>
        </w:rPr>
        <w:t>S</w:t>
      </w:r>
      <w:r w:rsidRPr="00474F54">
        <w:rPr>
          <w:rFonts w:asciiTheme="minorHAnsi" w:hAnsiTheme="minorHAnsi" w:cstheme="minorHAnsi"/>
          <w:lang w:val="en-US"/>
        </w:rPr>
        <w:t xml:space="preserve">ets provided by the </w:t>
      </w:r>
      <w:r w:rsidR="002C3AB0" w:rsidRPr="00474F54">
        <w:rPr>
          <w:rFonts w:asciiTheme="minorHAnsi" w:hAnsiTheme="minorHAnsi" w:cstheme="minorHAnsi"/>
          <w:lang w:val="en-US"/>
        </w:rPr>
        <w:t>Set S</w:t>
      </w:r>
      <w:r w:rsidRPr="00474F54">
        <w:rPr>
          <w:rFonts w:asciiTheme="minorHAnsi" w:hAnsiTheme="minorHAnsi" w:cstheme="minorHAnsi"/>
          <w:lang w:val="en-US"/>
        </w:rPr>
        <w:t xml:space="preserve">tore. The </w:t>
      </w:r>
      <w:r w:rsidR="002C3AB0" w:rsidRPr="00474F54">
        <w:rPr>
          <w:rFonts w:asciiTheme="minorHAnsi" w:hAnsiTheme="minorHAnsi" w:cstheme="minorHAnsi"/>
          <w:lang w:val="en-US"/>
        </w:rPr>
        <w:t>U</w:t>
      </w:r>
      <w:r w:rsidRPr="00474F54">
        <w:rPr>
          <w:rFonts w:asciiTheme="minorHAnsi" w:hAnsiTheme="minorHAnsi" w:cstheme="minorHAnsi"/>
          <w:lang w:val="en-US"/>
        </w:rPr>
        <w:t>s</w:t>
      </w:r>
      <w:r w:rsidR="002C3AB0" w:rsidRPr="00474F54">
        <w:rPr>
          <w:rFonts w:asciiTheme="minorHAnsi" w:hAnsiTheme="minorHAnsi" w:cstheme="minorHAnsi"/>
          <w:lang w:val="en-US"/>
        </w:rPr>
        <w:t>er sees a list of all existing S</w:t>
      </w:r>
      <w:r w:rsidRPr="00474F54">
        <w:rPr>
          <w:rFonts w:asciiTheme="minorHAnsi" w:hAnsiTheme="minorHAnsi" w:cstheme="minorHAnsi"/>
          <w:lang w:val="en-US"/>
        </w:rPr>
        <w:t xml:space="preserve">ets in every of the three categories and he sees the details of the sets when clicking them. He can also edit or delete existing </w:t>
      </w:r>
      <w:r w:rsidR="00145648" w:rsidRPr="00474F54">
        <w:rPr>
          <w:rFonts w:asciiTheme="minorHAnsi" w:hAnsiTheme="minorHAnsi" w:cstheme="minorHAnsi"/>
          <w:lang w:val="en-US"/>
        </w:rPr>
        <w:t>Preference S</w:t>
      </w:r>
      <w:r w:rsidRPr="00474F54">
        <w:rPr>
          <w:rFonts w:asciiTheme="minorHAnsi" w:hAnsiTheme="minorHAnsi" w:cstheme="minorHAnsi"/>
          <w:lang w:val="en-US"/>
        </w:rPr>
        <w:t>ets. All inputs and actions are stored on the fly in the whole Preference App.</w:t>
      </w:r>
    </w:p>
    <w:p w:rsidR="001A3DC8" w:rsidRPr="00474F54" w:rsidRDefault="001A3DC8" w:rsidP="000D1C03">
      <w:pPr>
        <w:rPr>
          <w:rFonts w:asciiTheme="minorHAnsi" w:hAnsiTheme="minorHAnsi" w:cstheme="minorHAnsi"/>
          <w:lang w:val="en-US"/>
        </w:rPr>
      </w:pPr>
    </w:p>
    <w:p w:rsidR="001A3DC8" w:rsidRPr="00474F54" w:rsidRDefault="001A3DC8" w:rsidP="001A3DC8">
      <w:pPr>
        <w:rPr>
          <w:rFonts w:asciiTheme="minorHAnsi" w:hAnsiTheme="minorHAnsi" w:cstheme="minorHAnsi"/>
          <w:lang w:val="en-US"/>
        </w:rPr>
      </w:pPr>
      <w:r w:rsidRPr="00474F54">
        <w:rPr>
          <w:rFonts w:asciiTheme="minorHAnsi" w:hAnsiTheme="minorHAnsi" w:cstheme="minorHAnsi"/>
          <w:lang w:val="en-US"/>
        </w:rPr>
        <w:t>Screen two (top r</w:t>
      </w:r>
      <w:r w:rsidR="00145648" w:rsidRPr="00474F54">
        <w:rPr>
          <w:rFonts w:asciiTheme="minorHAnsi" w:hAnsiTheme="minorHAnsi" w:cstheme="minorHAnsi"/>
          <w:lang w:val="en-US"/>
        </w:rPr>
        <w:t>ight): The first step to add a New P</w:t>
      </w:r>
      <w:r w:rsidRPr="00474F54">
        <w:rPr>
          <w:rFonts w:asciiTheme="minorHAnsi" w:hAnsiTheme="minorHAnsi" w:cstheme="minorHAnsi"/>
          <w:lang w:val="en-US"/>
        </w:rPr>
        <w:t xml:space="preserve">reference </w:t>
      </w:r>
      <w:r w:rsidR="00145648" w:rsidRPr="00474F54">
        <w:rPr>
          <w:rFonts w:asciiTheme="minorHAnsi" w:hAnsiTheme="minorHAnsi" w:cstheme="minorHAnsi"/>
          <w:lang w:val="en-US"/>
        </w:rPr>
        <w:t>Set is to add the Issues of the N</w:t>
      </w:r>
      <w:r w:rsidRPr="00474F54">
        <w:rPr>
          <w:rFonts w:asciiTheme="minorHAnsi" w:hAnsiTheme="minorHAnsi" w:cstheme="minorHAnsi"/>
          <w:lang w:val="en-US"/>
        </w:rPr>
        <w:t>egotiation. There is the name of the Issue, the type (Numbers, Options, Later Rates, Not Rated) and the scoring (scoring of all issues together is 100%).</w:t>
      </w:r>
    </w:p>
    <w:p w:rsidR="001A3DC8" w:rsidRPr="00474F54" w:rsidRDefault="001A3DC8" w:rsidP="001A3DC8">
      <w:pPr>
        <w:rPr>
          <w:rFonts w:asciiTheme="minorHAnsi" w:hAnsiTheme="minorHAnsi" w:cstheme="minorHAnsi"/>
          <w:lang w:val="en-US"/>
        </w:rPr>
      </w:pPr>
    </w:p>
    <w:p w:rsidR="001A3DC8" w:rsidRPr="00474F54" w:rsidRDefault="001A3DC8" w:rsidP="001A3DC8">
      <w:pPr>
        <w:rPr>
          <w:rFonts w:asciiTheme="minorHAnsi" w:hAnsiTheme="minorHAnsi" w:cstheme="minorHAnsi"/>
          <w:lang w:val="en-US"/>
        </w:rPr>
      </w:pPr>
      <w:r w:rsidRPr="00474F54">
        <w:rPr>
          <w:rFonts w:asciiTheme="minorHAnsi" w:hAnsiTheme="minorHAnsi" w:cstheme="minorHAnsi"/>
          <w:lang w:val="en-US"/>
        </w:rPr>
        <w:t>e.g:</w:t>
      </w:r>
      <w:r w:rsidRPr="00474F54">
        <w:rPr>
          <w:rFonts w:asciiTheme="minorHAnsi" w:hAnsiTheme="minorHAnsi" w:cstheme="minorHAnsi"/>
          <w:lang w:val="en-US"/>
        </w:rPr>
        <w:tab/>
      </w:r>
      <w:r w:rsidRPr="00474F54">
        <w:rPr>
          <w:rFonts w:asciiTheme="minorHAnsi" w:hAnsiTheme="minorHAnsi" w:cstheme="minorHAnsi"/>
          <w:b/>
          <w:lang w:val="en-US"/>
        </w:rPr>
        <w:t>Issue</w:t>
      </w:r>
      <w:r w:rsidRPr="00474F54">
        <w:rPr>
          <w:rFonts w:asciiTheme="minorHAnsi" w:hAnsiTheme="minorHAnsi" w:cstheme="minorHAnsi"/>
          <w:b/>
          <w:lang w:val="en-US"/>
        </w:rPr>
        <w:tab/>
      </w:r>
      <w:r w:rsidRPr="00474F54">
        <w:rPr>
          <w:rFonts w:asciiTheme="minorHAnsi" w:hAnsiTheme="minorHAnsi" w:cstheme="minorHAnsi"/>
          <w:b/>
          <w:lang w:val="en-US"/>
        </w:rPr>
        <w:tab/>
        <w:t>Type</w:t>
      </w:r>
      <w:r w:rsidRPr="00474F54">
        <w:rPr>
          <w:rFonts w:asciiTheme="minorHAnsi" w:hAnsiTheme="minorHAnsi" w:cstheme="minorHAnsi"/>
          <w:b/>
          <w:lang w:val="en-US"/>
        </w:rPr>
        <w:tab/>
      </w:r>
      <w:r w:rsidRPr="00474F54">
        <w:rPr>
          <w:rFonts w:asciiTheme="minorHAnsi" w:hAnsiTheme="minorHAnsi" w:cstheme="minorHAnsi"/>
          <w:b/>
          <w:lang w:val="en-US"/>
        </w:rPr>
        <w:tab/>
      </w:r>
      <w:r w:rsidRPr="00474F54">
        <w:rPr>
          <w:rFonts w:asciiTheme="minorHAnsi" w:hAnsiTheme="minorHAnsi" w:cstheme="minorHAnsi"/>
          <w:b/>
          <w:lang w:val="en-US"/>
        </w:rPr>
        <w:tab/>
        <w:t>Score</w:t>
      </w:r>
    </w:p>
    <w:p w:rsidR="001A3DC8" w:rsidRPr="00474F54" w:rsidRDefault="001A3DC8" w:rsidP="001A3DC8">
      <w:pPr>
        <w:rPr>
          <w:rFonts w:asciiTheme="minorHAnsi" w:hAnsiTheme="minorHAnsi" w:cstheme="minorHAnsi"/>
          <w:lang w:val="en-US"/>
        </w:rPr>
      </w:pPr>
      <w:r w:rsidRPr="00474F54">
        <w:rPr>
          <w:rFonts w:asciiTheme="minorHAnsi" w:hAnsiTheme="minorHAnsi" w:cstheme="minorHAnsi"/>
          <w:lang w:val="en-US"/>
        </w:rPr>
        <w:tab/>
        <w:t>Price</w:t>
      </w:r>
      <w:r w:rsidRPr="00474F54">
        <w:rPr>
          <w:rFonts w:asciiTheme="minorHAnsi" w:hAnsiTheme="minorHAnsi" w:cstheme="minorHAnsi"/>
          <w:lang w:val="en-US"/>
        </w:rPr>
        <w:tab/>
      </w:r>
      <w:r w:rsidRPr="00474F54">
        <w:rPr>
          <w:rFonts w:asciiTheme="minorHAnsi" w:hAnsiTheme="minorHAnsi" w:cstheme="minorHAnsi"/>
          <w:lang w:val="en-US"/>
        </w:rPr>
        <w:tab/>
        <w:t>Numbers</w:t>
      </w:r>
      <w:r w:rsidRPr="00474F54">
        <w:rPr>
          <w:rFonts w:asciiTheme="minorHAnsi" w:hAnsiTheme="minorHAnsi" w:cstheme="minorHAnsi"/>
          <w:lang w:val="en-US"/>
        </w:rPr>
        <w:tab/>
      </w:r>
      <w:r w:rsidRPr="00474F54">
        <w:rPr>
          <w:rFonts w:asciiTheme="minorHAnsi" w:hAnsiTheme="minorHAnsi" w:cstheme="minorHAnsi"/>
          <w:lang w:val="en-US"/>
        </w:rPr>
        <w:tab/>
        <w:t>60%</w:t>
      </w:r>
    </w:p>
    <w:p w:rsidR="001A3DC8" w:rsidRPr="00474F54" w:rsidRDefault="001A3DC8" w:rsidP="001A3DC8">
      <w:pPr>
        <w:rPr>
          <w:rFonts w:asciiTheme="minorHAnsi" w:hAnsiTheme="minorHAnsi" w:cstheme="minorHAnsi"/>
          <w:lang w:val="en-US"/>
        </w:rPr>
      </w:pPr>
      <w:r w:rsidRPr="00474F54">
        <w:rPr>
          <w:rFonts w:asciiTheme="minorHAnsi" w:hAnsiTheme="minorHAnsi" w:cstheme="minorHAnsi"/>
          <w:lang w:val="en-US"/>
        </w:rPr>
        <w:tab/>
        <w:t>Color</w:t>
      </w:r>
      <w:r w:rsidRPr="00474F54">
        <w:rPr>
          <w:rFonts w:asciiTheme="minorHAnsi" w:hAnsiTheme="minorHAnsi" w:cstheme="minorHAnsi"/>
          <w:lang w:val="en-US"/>
        </w:rPr>
        <w:tab/>
      </w:r>
      <w:r w:rsidRPr="00474F54">
        <w:rPr>
          <w:rFonts w:asciiTheme="minorHAnsi" w:hAnsiTheme="minorHAnsi" w:cstheme="minorHAnsi"/>
          <w:lang w:val="en-US"/>
        </w:rPr>
        <w:tab/>
        <w:t>Options</w:t>
      </w:r>
      <w:r w:rsidRPr="00474F54">
        <w:rPr>
          <w:rFonts w:asciiTheme="minorHAnsi" w:hAnsiTheme="minorHAnsi" w:cstheme="minorHAnsi"/>
          <w:lang w:val="en-US"/>
        </w:rPr>
        <w:tab/>
      </w:r>
      <w:r w:rsidRPr="00474F54">
        <w:rPr>
          <w:rFonts w:asciiTheme="minorHAnsi" w:hAnsiTheme="minorHAnsi" w:cstheme="minorHAnsi"/>
          <w:lang w:val="en-US"/>
        </w:rPr>
        <w:tab/>
      </w:r>
      <w:r w:rsidRPr="00474F54">
        <w:rPr>
          <w:rFonts w:asciiTheme="minorHAnsi" w:hAnsiTheme="minorHAnsi" w:cstheme="minorHAnsi"/>
          <w:lang w:val="en-US"/>
        </w:rPr>
        <w:tab/>
        <w:t>35%</w:t>
      </w:r>
    </w:p>
    <w:p w:rsidR="001A3DC8" w:rsidRPr="00474F54" w:rsidRDefault="001A3DC8" w:rsidP="001A3DC8">
      <w:pPr>
        <w:rPr>
          <w:rFonts w:asciiTheme="minorHAnsi" w:hAnsiTheme="minorHAnsi" w:cstheme="minorHAnsi"/>
          <w:lang w:val="en-US"/>
        </w:rPr>
      </w:pPr>
      <w:r w:rsidRPr="00474F54">
        <w:rPr>
          <w:rFonts w:asciiTheme="minorHAnsi" w:hAnsiTheme="minorHAnsi" w:cstheme="minorHAnsi"/>
          <w:lang w:val="en-US"/>
        </w:rPr>
        <w:tab/>
        <w:t>Date of Delivery</w:t>
      </w:r>
      <w:r w:rsidRPr="00474F54">
        <w:rPr>
          <w:rFonts w:asciiTheme="minorHAnsi" w:hAnsiTheme="minorHAnsi" w:cstheme="minorHAnsi"/>
          <w:lang w:val="en-US"/>
        </w:rPr>
        <w:tab/>
      </w:r>
      <w:r w:rsidRPr="00474F54">
        <w:rPr>
          <w:rFonts w:asciiTheme="minorHAnsi" w:hAnsiTheme="minorHAnsi" w:cstheme="minorHAnsi"/>
          <w:lang w:val="en-US"/>
        </w:rPr>
        <w:tab/>
        <w:t>Later Rated</w:t>
      </w:r>
      <w:r w:rsidRPr="00474F54">
        <w:rPr>
          <w:rFonts w:asciiTheme="minorHAnsi" w:hAnsiTheme="minorHAnsi" w:cstheme="minorHAnsi"/>
          <w:lang w:val="en-US"/>
        </w:rPr>
        <w:tab/>
      </w:r>
      <w:r w:rsidRPr="00474F54">
        <w:rPr>
          <w:rFonts w:asciiTheme="minorHAnsi" w:hAnsiTheme="minorHAnsi" w:cstheme="minorHAnsi"/>
          <w:lang w:val="en-US"/>
        </w:rPr>
        <w:tab/>
        <w:t>15%</w:t>
      </w:r>
    </w:p>
    <w:p w:rsidR="00145648" w:rsidRPr="00474F54" w:rsidRDefault="00145648" w:rsidP="001A3DC8">
      <w:pPr>
        <w:rPr>
          <w:rFonts w:asciiTheme="minorHAnsi" w:hAnsiTheme="minorHAnsi" w:cstheme="minorHAnsi"/>
          <w:lang w:val="en-US"/>
        </w:rPr>
      </w:pPr>
    </w:p>
    <w:p w:rsidR="001A3DC8" w:rsidRPr="00474F54" w:rsidRDefault="001A3DC8" w:rsidP="001A3DC8">
      <w:pPr>
        <w:rPr>
          <w:rFonts w:asciiTheme="minorHAnsi" w:hAnsiTheme="minorHAnsi" w:cstheme="minorHAnsi"/>
          <w:lang w:val="en-US"/>
        </w:rPr>
      </w:pPr>
      <w:r w:rsidRPr="00474F54">
        <w:rPr>
          <w:rFonts w:asciiTheme="minorHAnsi" w:hAnsiTheme="minorHAnsi" w:cstheme="minorHAnsi"/>
          <w:lang w:val="en-US"/>
        </w:rPr>
        <w:t xml:space="preserve">To enter the preference curve of an </w:t>
      </w:r>
      <w:r w:rsidR="00145648" w:rsidRPr="00474F54">
        <w:rPr>
          <w:rFonts w:asciiTheme="minorHAnsi" w:hAnsiTheme="minorHAnsi" w:cstheme="minorHAnsi"/>
          <w:lang w:val="en-US"/>
        </w:rPr>
        <w:t>I</w:t>
      </w:r>
      <w:r w:rsidRPr="00474F54">
        <w:rPr>
          <w:rFonts w:asciiTheme="minorHAnsi" w:hAnsiTheme="minorHAnsi" w:cstheme="minorHAnsi"/>
          <w:lang w:val="en-US"/>
        </w:rPr>
        <w:t>ssue you can click on “Add Value” (direct link to value page including selection of issue) or select “Values” in the tree view.</w:t>
      </w:r>
    </w:p>
    <w:p w:rsidR="001A3DC8" w:rsidRPr="00474F54" w:rsidRDefault="001A3DC8" w:rsidP="001A3DC8">
      <w:pPr>
        <w:rPr>
          <w:rFonts w:asciiTheme="minorHAnsi" w:hAnsiTheme="minorHAnsi" w:cstheme="minorHAnsi"/>
          <w:lang w:val="en-US"/>
        </w:rPr>
      </w:pPr>
    </w:p>
    <w:p w:rsidR="001A3DC8" w:rsidRPr="00474F54" w:rsidRDefault="001A3DC8" w:rsidP="001A3DC8">
      <w:pPr>
        <w:rPr>
          <w:rFonts w:asciiTheme="minorHAnsi" w:hAnsiTheme="minorHAnsi" w:cstheme="minorHAnsi"/>
          <w:lang w:val="en-US"/>
        </w:rPr>
      </w:pPr>
      <w:r w:rsidRPr="00474F54">
        <w:rPr>
          <w:rFonts w:asciiTheme="minorHAnsi" w:hAnsiTheme="minorHAnsi" w:cstheme="minorHAnsi"/>
          <w:lang w:val="en-US"/>
        </w:rPr>
        <w:t xml:space="preserve">Screen three (bottom left): The second step is to define the preference curves behind the </w:t>
      </w:r>
      <w:r w:rsidR="00145648" w:rsidRPr="00474F54">
        <w:rPr>
          <w:rFonts w:asciiTheme="minorHAnsi" w:hAnsiTheme="minorHAnsi" w:cstheme="minorHAnsi"/>
          <w:lang w:val="en-US"/>
        </w:rPr>
        <w:t>I</w:t>
      </w:r>
      <w:r w:rsidRPr="00474F54">
        <w:rPr>
          <w:rFonts w:asciiTheme="minorHAnsi" w:hAnsiTheme="minorHAnsi" w:cstheme="minorHAnsi"/>
          <w:lang w:val="en-US"/>
        </w:rPr>
        <w:t>ssues. The t</w:t>
      </w:r>
      <w:r w:rsidR="00145648" w:rsidRPr="00474F54">
        <w:rPr>
          <w:rFonts w:asciiTheme="minorHAnsi" w:hAnsiTheme="minorHAnsi" w:cstheme="minorHAnsi"/>
          <w:lang w:val="en-US"/>
        </w:rPr>
        <w:t>wo different possibilities are Numbers or Options, also for a L</w:t>
      </w:r>
      <w:r w:rsidRPr="00474F54">
        <w:rPr>
          <w:rFonts w:asciiTheme="minorHAnsi" w:hAnsiTheme="minorHAnsi" w:cstheme="minorHAnsi"/>
          <w:lang w:val="en-US"/>
        </w:rPr>
        <w:t xml:space="preserve">ater </w:t>
      </w:r>
      <w:r w:rsidR="00145648" w:rsidRPr="00474F54">
        <w:rPr>
          <w:rFonts w:asciiTheme="minorHAnsi" w:hAnsiTheme="minorHAnsi" w:cstheme="minorHAnsi"/>
          <w:lang w:val="en-US"/>
        </w:rPr>
        <w:t>Rated Issue. For N</w:t>
      </w:r>
      <w:r w:rsidRPr="00474F54">
        <w:rPr>
          <w:rFonts w:asciiTheme="minorHAnsi" w:hAnsiTheme="minorHAnsi" w:cstheme="minorHAnsi"/>
          <w:lang w:val="en-US"/>
        </w:rPr>
        <w:t xml:space="preserve">ot </w:t>
      </w:r>
      <w:r w:rsidR="00145648" w:rsidRPr="00474F54">
        <w:rPr>
          <w:rFonts w:asciiTheme="minorHAnsi" w:hAnsiTheme="minorHAnsi" w:cstheme="minorHAnsi"/>
          <w:lang w:val="en-US"/>
        </w:rPr>
        <w:t>R</w:t>
      </w:r>
      <w:r w:rsidRPr="00474F54">
        <w:rPr>
          <w:rFonts w:asciiTheme="minorHAnsi" w:hAnsiTheme="minorHAnsi" w:cstheme="minorHAnsi"/>
          <w:lang w:val="en-US"/>
        </w:rPr>
        <w:t xml:space="preserve">ated </w:t>
      </w:r>
      <w:r w:rsidR="00145648" w:rsidRPr="00474F54">
        <w:rPr>
          <w:rFonts w:asciiTheme="minorHAnsi" w:hAnsiTheme="minorHAnsi" w:cstheme="minorHAnsi"/>
          <w:lang w:val="en-US"/>
        </w:rPr>
        <w:t>I</w:t>
      </w:r>
      <w:r w:rsidRPr="00474F54">
        <w:rPr>
          <w:rFonts w:asciiTheme="minorHAnsi" w:hAnsiTheme="minorHAnsi" w:cstheme="minorHAnsi"/>
          <w:lang w:val="en-US"/>
        </w:rPr>
        <w:t xml:space="preserve">ssues there are no entries at this step. </w:t>
      </w:r>
    </w:p>
    <w:p w:rsidR="001A3DC8" w:rsidRPr="00474F54" w:rsidRDefault="001A3DC8" w:rsidP="000D1C03">
      <w:pPr>
        <w:rPr>
          <w:rFonts w:asciiTheme="minorHAnsi" w:hAnsiTheme="minorHAnsi" w:cstheme="minorHAnsi"/>
          <w:lang w:val="en-US"/>
        </w:rPr>
      </w:pPr>
    </w:p>
    <w:p w:rsidR="002B5887" w:rsidRPr="00D90E39" w:rsidRDefault="001A3DC8" w:rsidP="009441A5">
      <w:pPr>
        <w:pStyle w:val="berschrift3"/>
        <w:rPr>
          <w:lang w:val="en-GB"/>
        </w:rPr>
      </w:pPr>
      <w:r w:rsidRPr="00474F54">
        <w:rPr>
          <w:rFonts w:asciiTheme="minorHAnsi" w:hAnsiTheme="minorHAnsi" w:cstheme="minorHAnsi"/>
          <w:lang w:val="en-US"/>
        </w:rPr>
        <w:lastRenderedPageBreak/>
        <w:t xml:space="preserve">Screen four (bottom right): The entries needed to create a preference curve for an </w:t>
      </w:r>
      <w:r w:rsidR="00145648" w:rsidRPr="00474F54">
        <w:rPr>
          <w:rFonts w:asciiTheme="minorHAnsi" w:hAnsiTheme="minorHAnsi" w:cstheme="minorHAnsi"/>
          <w:lang w:val="en-US"/>
        </w:rPr>
        <w:t>Issue of O</w:t>
      </w:r>
      <w:r w:rsidRPr="00474F54">
        <w:rPr>
          <w:rFonts w:asciiTheme="minorHAnsi" w:hAnsiTheme="minorHAnsi" w:cstheme="minorHAnsi"/>
          <w:lang w:val="en-US"/>
        </w:rPr>
        <w:t xml:space="preserve">ptions are the different </w:t>
      </w:r>
      <w:r w:rsidR="00145648" w:rsidRPr="00474F54">
        <w:rPr>
          <w:rFonts w:asciiTheme="minorHAnsi" w:hAnsiTheme="minorHAnsi" w:cstheme="minorHAnsi"/>
          <w:lang w:val="en-US"/>
        </w:rPr>
        <w:t>O</w:t>
      </w:r>
      <w:r w:rsidRPr="00474F54">
        <w:rPr>
          <w:rFonts w:asciiTheme="minorHAnsi" w:hAnsiTheme="minorHAnsi" w:cstheme="minorHAnsi"/>
          <w:lang w:val="en-US"/>
        </w:rPr>
        <w:t>ptions and their rate.</w:t>
      </w:r>
    </w:p>
    <w:p w:rsidR="00CF2925" w:rsidRPr="00D90E39" w:rsidRDefault="00CF2925" w:rsidP="00CF2925">
      <w:pPr>
        <w:rPr>
          <w:lang w:val="en-GB"/>
        </w:rPr>
      </w:pPr>
    </w:p>
    <w:p w:rsidR="009441A5" w:rsidRPr="00474F54" w:rsidRDefault="00CF2925" w:rsidP="001A3DC8">
      <w:pPr>
        <w:rPr>
          <w:rFonts w:asciiTheme="minorHAnsi" w:hAnsiTheme="minorHAnsi" w:cstheme="minorHAnsi"/>
          <w:lang w:val="en-US"/>
        </w:rPr>
      </w:pPr>
      <w:r>
        <w:rPr>
          <w:noProof/>
        </w:rPr>
        <w:drawing>
          <wp:inline distT="0" distB="0" distL="0" distR="0" wp14:anchorId="4C427C04" wp14:editId="2D9C8EF4">
            <wp:extent cx="5400675" cy="6191250"/>
            <wp:effectExtent l="19050" t="0" r="9525" b="0"/>
            <wp:docPr id="9" name="Bild 11" descr="C:\Users\iimam\Desktop\finished\eNeg_Preference_App_-_New_interface_try_Issue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imam\Desktop\finished\eNeg_Preference_App_-_New_interface_try_Issue_(Number).png"/>
                    <pic:cNvPicPr>
                      <a:picLocks noChangeAspect="1" noChangeArrowheads="1"/>
                    </pic:cNvPicPr>
                  </pic:nvPicPr>
                  <pic:blipFill>
                    <a:blip r:embed="rId20" cstate="print"/>
                    <a:srcRect/>
                    <a:stretch>
                      <a:fillRect/>
                    </a:stretch>
                  </pic:blipFill>
                  <pic:spPr bwMode="auto">
                    <a:xfrm>
                      <a:off x="0" y="0"/>
                      <a:ext cx="5400675" cy="6191250"/>
                    </a:xfrm>
                    <a:prstGeom prst="rect">
                      <a:avLst/>
                    </a:prstGeom>
                    <a:noFill/>
                    <a:ln w="9525">
                      <a:noFill/>
                      <a:miter lim="800000"/>
                      <a:headEnd/>
                      <a:tailEnd/>
                    </a:ln>
                  </pic:spPr>
                </pic:pic>
              </a:graphicData>
            </a:graphic>
          </wp:inline>
        </w:drawing>
      </w:r>
    </w:p>
    <w:p w:rsidR="000031BE" w:rsidRPr="00474F54" w:rsidRDefault="000031BE" w:rsidP="002A6F17">
      <w:pPr>
        <w:pStyle w:val="berschrift3"/>
      </w:pPr>
      <w:bookmarkStart w:id="71" w:name="_Toc257880897"/>
      <w:r w:rsidRPr="00474F54">
        <w:t>Data Matching</w:t>
      </w:r>
      <w:bookmarkEnd w:id="71"/>
    </w:p>
    <w:p w:rsidR="000031BE" w:rsidRPr="00474F54" w:rsidRDefault="000031BE" w:rsidP="000D1C03">
      <w:pPr>
        <w:rPr>
          <w:rFonts w:asciiTheme="minorHAnsi" w:hAnsiTheme="minorHAnsi" w:cstheme="minorHAnsi"/>
          <w:lang w:val="en-US"/>
        </w:rPr>
      </w:pPr>
    </w:p>
    <w:p w:rsidR="000031BE" w:rsidRPr="00474F54" w:rsidRDefault="000031BE" w:rsidP="000D1C03">
      <w:pPr>
        <w:rPr>
          <w:rFonts w:asciiTheme="minorHAnsi" w:hAnsiTheme="minorHAnsi" w:cstheme="minorHAnsi"/>
          <w:lang w:val="en-US"/>
        </w:rPr>
      </w:pPr>
    </w:p>
    <w:p w:rsidR="006F255C" w:rsidRPr="00315D9D" w:rsidRDefault="000031BE" w:rsidP="006F255C">
      <w:pPr>
        <w:rPr>
          <w:rFonts w:asciiTheme="minorHAnsi" w:hAnsiTheme="minorHAnsi" w:cstheme="minorHAnsi"/>
          <w:lang w:val="en-US"/>
        </w:rPr>
      </w:pPr>
      <w:r w:rsidRPr="00474F54">
        <w:rPr>
          <w:rFonts w:asciiTheme="minorHAnsi" w:hAnsiTheme="minorHAnsi" w:cstheme="minorHAnsi"/>
          <w:lang w:val="en-US"/>
        </w:rPr>
        <w:t>The data matching page is one of the most crit</w:t>
      </w:r>
      <w:r w:rsidR="00145648" w:rsidRPr="00474F54">
        <w:rPr>
          <w:rFonts w:asciiTheme="minorHAnsi" w:hAnsiTheme="minorHAnsi" w:cstheme="minorHAnsi"/>
          <w:lang w:val="en-US"/>
        </w:rPr>
        <w:t>ical pages of the system. Here P</w:t>
      </w:r>
      <w:r w:rsidRPr="00474F54">
        <w:rPr>
          <w:rFonts w:asciiTheme="minorHAnsi" w:hAnsiTheme="minorHAnsi" w:cstheme="minorHAnsi"/>
          <w:lang w:val="en-US"/>
        </w:rPr>
        <w:t xml:space="preserve">reference </w:t>
      </w:r>
      <w:r w:rsidR="00145648" w:rsidRPr="00474F54">
        <w:rPr>
          <w:rFonts w:asciiTheme="minorHAnsi" w:hAnsiTheme="minorHAnsi" w:cstheme="minorHAnsi"/>
          <w:lang w:val="en-US"/>
        </w:rPr>
        <w:t>S</w:t>
      </w:r>
      <w:r w:rsidRPr="00474F54">
        <w:rPr>
          <w:rFonts w:asciiTheme="minorHAnsi" w:hAnsiTheme="minorHAnsi" w:cstheme="minorHAnsi"/>
          <w:lang w:val="en-US"/>
        </w:rPr>
        <w:t xml:space="preserve">ets can be linked with </w:t>
      </w:r>
      <w:r w:rsidR="00145648" w:rsidRPr="00474F54">
        <w:rPr>
          <w:rFonts w:asciiTheme="minorHAnsi" w:hAnsiTheme="minorHAnsi" w:cstheme="minorHAnsi"/>
          <w:lang w:val="en-US"/>
        </w:rPr>
        <w:t>Negotiations and all kind of D</w:t>
      </w:r>
      <w:r w:rsidRPr="00474F54">
        <w:rPr>
          <w:rFonts w:asciiTheme="minorHAnsi" w:hAnsiTheme="minorHAnsi" w:cstheme="minorHAnsi"/>
          <w:lang w:val="en-US"/>
        </w:rPr>
        <w:t xml:space="preserve">ata </w:t>
      </w:r>
      <w:r w:rsidR="00145648" w:rsidRPr="00474F54">
        <w:rPr>
          <w:rFonts w:asciiTheme="minorHAnsi" w:hAnsiTheme="minorHAnsi" w:cstheme="minorHAnsi"/>
          <w:lang w:val="en-US"/>
        </w:rPr>
        <w:t>M</w:t>
      </w:r>
      <w:r w:rsidRPr="00474F54">
        <w:rPr>
          <w:rFonts w:asciiTheme="minorHAnsi" w:hAnsiTheme="minorHAnsi" w:cstheme="minorHAnsi"/>
          <w:lang w:val="en-US"/>
        </w:rPr>
        <w:t>atches are done from here. This is the critical step to receive good support informa</w:t>
      </w:r>
      <w:r w:rsidR="00145648" w:rsidRPr="00474F54">
        <w:rPr>
          <w:rFonts w:asciiTheme="minorHAnsi" w:hAnsiTheme="minorHAnsi" w:cstheme="minorHAnsi"/>
          <w:lang w:val="en-US"/>
        </w:rPr>
        <w:t>tion. The page allows matching Values with I</w:t>
      </w:r>
      <w:r w:rsidRPr="00474F54">
        <w:rPr>
          <w:rFonts w:asciiTheme="minorHAnsi" w:hAnsiTheme="minorHAnsi" w:cstheme="minorHAnsi"/>
          <w:lang w:val="en-US"/>
        </w:rPr>
        <w:t>ssues easily and simulate</w:t>
      </w:r>
      <w:r w:rsidR="00145648" w:rsidRPr="00474F54">
        <w:rPr>
          <w:rFonts w:asciiTheme="minorHAnsi" w:hAnsiTheme="minorHAnsi" w:cstheme="minorHAnsi"/>
          <w:lang w:val="en-US"/>
        </w:rPr>
        <w:t>s possible scores (Score Preview). To allow different User types different ways to interact with u</w:t>
      </w:r>
      <w:r w:rsidRPr="00474F54">
        <w:rPr>
          <w:rFonts w:asciiTheme="minorHAnsi" w:hAnsiTheme="minorHAnsi" w:cstheme="minorHAnsi"/>
          <w:lang w:val="en-US"/>
        </w:rPr>
        <w:t xml:space="preserve">ser </w:t>
      </w:r>
      <w:r w:rsidRPr="00474F54">
        <w:rPr>
          <w:rFonts w:asciiTheme="minorHAnsi" w:hAnsiTheme="minorHAnsi" w:cstheme="minorHAnsi"/>
          <w:lang w:val="en-US"/>
        </w:rPr>
        <w:lastRenderedPageBreak/>
        <w:t xml:space="preserve">interfaces there is a </w:t>
      </w:r>
      <w:r w:rsidR="00145648" w:rsidRPr="00474F54">
        <w:rPr>
          <w:rFonts w:asciiTheme="minorHAnsi" w:hAnsiTheme="minorHAnsi" w:cstheme="minorHAnsi"/>
          <w:lang w:val="en-US"/>
        </w:rPr>
        <w:t>D</w:t>
      </w:r>
      <w:r w:rsidRPr="00474F54">
        <w:rPr>
          <w:rFonts w:asciiTheme="minorHAnsi" w:hAnsiTheme="minorHAnsi" w:cstheme="minorHAnsi"/>
          <w:lang w:val="en-US"/>
        </w:rPr>
        <w:t xml:space="preserve">rag and </w:t>
      </w:r>
      <w:r w:rsidR="00145648" w:rsidRPr="00474F54">
        <w:rPr>
          <w:rFonts w:asciiTheme="minorHAnsi" w:hAnsiTheme="minorHAnsi" w:cstheme="minorHAnsi"/>
          <w:lang w:val="en-US"/>
        </w:rPr>
        <w:t>Drop M</w:t>
      </w:r>
      <w:r w:rsidRPr="00474F54">
        <w:rPr>
          <w:rFonts w:asciiTheme="minorHAnsi" w:hAnsiTheme="minorHAnsi" w:cstheme="minorHAnsi"/>
          <w:lang w:val="en-US"/>
        </w:rPr>
        <w:t xml:space="preserve">ode (left screen) as well as a so called </w:t>
      </w:r>
      <w:r w:rsidR="00145648" w:rsidRPr="00474F54">
        <w:rPr>
          <w:rFonts w:asciiTheme="minorHAnsi" w:hAnsiTheme="minorHAnsi" w:cstheme="minorHAnsi"/>
          <w:lang w:val="en-US"/>
        </w:rPr>
        <w:t>C</w:t>
      </w:r>
      <w:r w:rsidRPr="00474F54">
        <w:rPr>
          <w:rFonts w:asciiTheme="minorHAnsi" w:hAnsiTheme="minorHAnsi" w:cstheme="minorHAnsi"/>
          <w:lang w:val="en-US"/>
        </w:rPr>
        <w:t xml:space="preserve">lassic </w:t>
      </w:r>
      <w:r w:rsidR="00145648" w:rsidRPr="00474F54">
        <w:rPr>
          <w:rFonts w:asciiTheme="minorHAnsi" w:hAnsiTheme="minorHAnsi" w:cstheme="minorHAnsi"/>
          <w:lang w:val="en-US"/>
        </w:rPr>
        <w:t>M</w:t>
      </w:r>
      <w:r w:rsidRPr="00474F54">
        <w:rPr>
          <w:rFonts w:asciiTheme="minorHAnsi" w:hAnsiTheme="minorHAnsi" w:cstheme="minorHAnsi"/>
          <w:lang w:val="en-US"/>
        </w:rPr>
        <w:t>ode (right screen) to execute the matching individually.</w:t>
      </w:r>
    </w:p>
    <w:p w:rsidR="00DD77B1" w:rsidRPr="002A6F17" w:rsidRDefault="00DD77B1">
      <w:pPr>
        <w:tabs>
          <w:tab w:val="clear" w:pos="900"/>
          <w:tab w:val="clear" w:pos="2880"/>
        </w:tabs>
        <w:spacing w:line="240" w:lineRule="auto"/>
        <w:jc w:val="left"/>
        <w:rPr>
          <w:rFonts w:asciiTheme="minorHAnsi" w:hAnsiTheme="minorHAnsi" w:cstheme="minorHAnsi"/>
          <w:b/>
          <w:bCs/>
          <w:iCs/>
          <w:kern w:val="32"/>
          <w:szCs w:val="26"/>
          <w:lang w:val="en-US"/>
        </w:rPr>
      </w:pPr>
      <w:r w:rsidRPr="002A6F17">
        <w:rPr>
          <w:rFonts w:asciiTheme="minorHAnsi" w:hAnsiTheme="minorHAnsi" w:cstheme="minorHAnsi"/>
          <w:lang w:val="en-US"/>
        </w:rPr>
        <w:br w:type="page"/>
      </w:r>
    </w:p>
    <w:p w:rsidR="00DD77B1" w:rsidRPr="00474F54" w:rsidRDefault="00DD77B1" w:rsidP="002A6F17">
      <w:pPr>
        <w:pStyle w:val="berschrift3"/>
      </w:pPr>
      <w:bookmarkStart w:id="72" w:name="_Toc257880898"/>
      <w:r w:rsidRPr="00474F54">
        <w:lastRenderedPageBreak/>
        <w:t>Report</w:t>
      </w:r>
      <w:bookmarkEnd w:id="72"/>
    </w:p>
    <w:p w:rsidR="00DD77B1" w:rsidRPr="00474F54" w:rsidRDefault="005A6163" w:rsidP="000D1C03">
      <w:pPr>
        <w:rPr>
          <w:rFonts w:asciiTheme="minorHAnsi" w:hAnsiTheme="minorHAnsi" w:cstheme="minorHAnsi"/>
          <w:lang w:val="en-US"/>
        </w:rPr>
      </w:pPr>
      <w:r>
        <w:rPr>
          <w:rFonts w:asciiTheme="minorHAnsi" w:hAnsiTheme="minorHAnsi" w:cstheme="minorHAnsi"/>
          <w:noProof/>
        </w:rPr>
        <w:drawing>
          <wp:inline distT="0" distB="0" distL="0" distR="0" wp14:anchorId="1DCCCA72" wp14:editId="547F3C0C">
            <wp:extent cx="5391150" cy="4505325"/>
            <wp:effectExtent l="19050" t="0" r="0" b="0"/>
            <wp:docPr id="19" name="Bild 12" descr="C:\Users\iimam\Desktop\finished\eNeg_Preference_App_-_New_interface_try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imam\Desktop\finished\eNeg_Preference_App_-_New_interface_try_Report.png"/>
                    <pic:cNvPicPr>
                      <a:picLocks noChangeAspect="1" noChangeArrowheads="1"/>
                    </pic:cNvPicPr>
                  </pic:nvPicPr>
                  <pic:blipFill>
                    <a:blip r:embed="rId21" cstate="print"/>
                    <a:srcRect/>
                    <a:stretch>
                      <a:fillRect/>
                    </a:stretch>
                  </pic:blipFill>
                  <pic:spPr bwMode="auto">
                    <a:xfrm>
                      <a:off x="0" y="0"/>
                      <a:ext cx="5391150" cy="4505325"/>
                    </a:xfrm>
                    <a:prstGeom prst="rect">
                      <a:avLst/>
                    </a:prstGeom>
                    <a:noFill/>
                    <a:ln w="9525">
                      <a:noFill/>
                      <a:miter lim="800000"/>
                      <a:headEnd/>
                      <a:tailEnd/>
                    </a:ln>
                  </pic:spPr>
                </pic:pic>
              </a:graphicData>
            </a:graphic>
          </wp:inline>
        </w:drawing>
      </w:r>
    </w:p>
    <w:p w:rsidR="00DD77B1" w:rsidRPr="00474F54" w:rsidRDefault="00DD77B1" w:rsidP="000D1C03">
      <w:pPr>
        <w:rPr>
          <w:rFonts w:asciiTheme="minorHAnsi" w:hAnsiTheme="minorHAnsi" w:cstheme="minorHAnsi"/>
          <w:lang w:val="en-US"/>
        </w:rPr>
      </w:pPr>
    </w:p>
    <w:p w:rsidR="00B00541" w:rsidRDefault="00145648" w:rsidP="00DD77B1">
      <w:pPr>
        <w:rPr>
          <w:rFonts w:asciiTheme="minorHAnsi" w:hAnsiTheme="minorHAnsi" w:cstheme="minorHAnsi"/>
          <w:lang w:val="en-US"/>
        </w:rPr>
      </w:pPr>
      <w:r w:rsidRPr="00474F54">
        <w:rPr>
          <w:rFonts w:asciiTheme="minorHAnsi" w:hAnsiTheme="minorHAnsi" w:cstheme="minorHAnsi"/>
          <w:lang w:val="en-US"/>
        </w:rPr>
        <w:t>In the report the U</w:t>
      </w:r>
      <w:r w:rsidR="00DD77B1" w:rsidRPr="00474F54">
        <w:rPr>
          <w:rFonts w:asciiTheme="minorHAnsi" w:hAnsiTheme="minorHAnsi" w:cstheme="minorHAnsi"/>
          <w:lang w:val="en-US"/>
        </w:rPr>
        <w:t xml:space="preserve">ser got all information </w:t>
      </w:r>
      <w:r w:rsidRPr="00474F54">
        <w:rPr>
          <w:rFonts w:asciiTheme="minorHAnsi" w:hAnsiTheme="minorHAnsi" w:cstheme="minorHAnsi"/>
          <w:lang w:val="en-US"/>
        </w:rPr>
        <w:t>about the current state of the Negotiation according to his P</w:t>
      </w:r>
      <w:r w:rsidR="00DD77B1" w:rsidRPr="00474F54">
        <w:rPr>
          <w:rFonts w:asciiTheme="minorHAnsi" w:hAnsiTheme="minorHAnsi" w:cstheme="minorHAnsi"/>
          <w:lang w:val="en-US"/>
        </w:rPr>
        <w:t xml:space="preserve">reference </w:t>
      </w:r>
      <w:r w:rsidRPr="00474F54">
        <w:rPr>
          <w:rFonts w:asciiTheme="minorHAnsi" w:hAnsiTheme="minorHAnsi" w:cstheme="minorHAnsi"/>
          <w:lang w:val="en-US"/>
        </w:rPr>
        <w:t>S</w:t>
      </w:r>
      <w:r w:rsidR="00DD77B1" w:rsidRPr="00474F54">
        <w:rPr>
          <w:rFonts w:asciiTheme="minorHAnsi" w:hAnsiTheme="minorHAnsi" w:cstheme="minorHAnsi"/>
          <w:lang w:val="en-US"/>
        </w:rPr>
        <w:t xml:space="preserve">et. He can </w:t>
      </w:r>
      <w:r w:rsidRPr="00474F54">
        <w:rPr>
          <w:rFonts w:asciiTheme="minorHAnsi" w:hAnsiTheme="minorHAnsi" w:cstheme="minorHAnsi"/>
          <w:lang w:val="en-US"/>
        </w:rPr>
        <w:t>choose between the C</w:t>
      </w:r>
      <w:r w:rsidR="00DD77B1" w:rsidRPr="00474F54">
        <w:rPr>
          <w:rFonts w:asciiTheme="minorHAnsi" w:hAnsiTheme="minorHAnsi" w:cstheme="minorHAnsi"/>
          <w:lang w:val="en-US"/>
        </w:rPr>
        <w:t xml:space="preserve">onversations, if there is more than one, to see the last offers of him and his counterpart or the best offers (normally it should be the same like the current offer, but </w:t>
      </w:r>
      <w:r w:rsidR="00A34846" w:rsidRPr="00474F54">
        <w:rPr>
          <w:rFonts w:asciiTheme="minorHAnsi" w:hAnsiTheme="minorHAnsi" w:cstheme="minorHAnsi"/>
          <w:lang w:val="en-US"/>
        </w:rPr>
        <w:t>it</w:t>
      </w:r>
      <w:r w:rsidR="00DD77B1" w:rsidRPr="00474F54">
        <w:rPr>
          <w:rFonts w:asciiTheme="minorHAnsi" w:hAnsiTheme="minorHAnsi" w:cstheme="minorHAnsi"/>
          <w:lang w:val="en-US"/>
        </w:rPr>
        <w:t xml:space="preserve"> could be, that one of the past offers of the counterpart got more value for the user and in </w:t>
      </w:r>
      <w:r w:rsidRPr="00474F54">
        <w:rPr>
          <w:rFonts w:asciiTheme="minorHAnsi" w:hAnsiTheme="minorHAnsi" w:cstheme="minorHAnsi"/>
          <w:lang w:val="en-US"/>
        </w:rPr>
        <w:t>general the first offer of the U</w:t>
      </w:r>
      <w:r w:rsidR="00DD77B1" w:rsidRPr="00474F54">
        <w:rPr>
          <w:rFonts w:asciiTheme="minorHAnsi" w:hAnsiTheme="minorHAnsi" w:cstheme="minorHAnsi"/>
          <w:lang w:val="en-US"/>
        </w:rPr>
        <w:t>ser himself got the most value for himself).</w:t>
      </w:r>
      <w:r w:rsidR="00A34846" w:rsidRPr="00474F54">
        <w:rPr>
          <w:rFonts w:asciiTheme="minorHAnsi" w:hAnsiTheme="minorHAnsi" w:cstheme="minorHAnsi"/>
          <w:lang w:val="en-US"/>
        </w:rPr>
        <w:t xml:space="preserve"> </w:t>
      </w:r>
      <w:r w:rsidRPr="00474F54">
        <w:rPr>
          <w:rFonts w:asciiTheme="minorHAnsi" w:hAnsiTheme="minorHAnsi" w:cstheme="minorHAnsi"/>
          <w:lang w:val="en-US"/>
        </w:rPr>
        <w:t>The U</w:t>
      </w:r>
      <w:r w:rsidR="00DD77B1" w:rsidRPr="00474F54">
        <w:rPr>
          <w:rFonts w:asciiTheme="minorHAnsi" w:hAnsiTheme="minorHAnsi" w:cstheme="minorHAnsi"/>
          <w:lang w:val="en-US"/>
        </w:rPr>
        <w:t>ser can also see a chart of the changes of the off</w:t>
      </w:r>
      <w:r w:rsidRPr="00474F54">
        <w:rPr>
          <w:rFonts w:asciiTheme="minorHAnsi" w:hAnsiTheme="minorHAnsi" w:cstheme="minorHAnsi"/>
          <w:lang w:val="en-US"/>
        </w:rPr>
        <w:t>ers over time, which is called N</w:t>
      </w:r>
      <w:r w:rsidR="00DD77B1" w:rsidRPr="00474F54">
        <w:rPr>
          <w:rFonts w:asciiTheme="minorHAnsi" w:hAnsiTheme="minorHAnsi" w:cstheme="minorHAnsi"/>
          <w:lang w:val="en-US"/>
        </w:rPr>
        <w:t>egotiation</w:t>
      </w:r>
      <w:r w:rsidRPr="00474F54">
        <w:rPr>
          <w:rFonts w:asciiTheme="minorHAnsi" w:hAnsiTheme="minorHAnsi" w:cstheme="minorHAnsi"/>
          <w:lang w:val="en-US"/>
        </w:rPr>
        <w:t xml:space="preserve"> Dance. The U</w:t>
      </w:r>
      <w:r w:rsidR="00DD77B1" w:rsidRPr="00474F54">
        <w:rPr>
          <w:rFonts w:asciiTheme="minorHAnsi" w:hAnsiTheme="minorHAnsi" w:cstheme="minorHAnsi"/>
          <w:lang w:val="en-US"/>
        </w:rPr>
        <w:t xml:space="preserve">ser can decide to see the chart for all </w:t>
      </w:r>
      <w:r w:rsidRPr="00474F54">
        <w:rPr>
          <w:rFonts w:asciiTheme="minorHAnsi" w:hAnsiTheme="minorHAnsi" w:cstheme="minorHAnsi"/>
          <w:lang w:val="en-US"/>
        </w:rPr>
        <w:t>Issues or for the single I</w:t>
      </w:r>
      <w:r w:rsidR="00DD77B1" w:rsidRPr="00474F54">
        <w:rPr>
          <w:rFonts w:asciiTheme="minorHAnsi" w:hAnsiTheme="minorHAnsi" w:cstheme="minorHAnsi"/>
          <w:lang w:val="en-US"/>
        </w:rPr>
        <w:t>ssues one by one.</w:t>
      </w:r>
      <w:r w:rsidR="00CE61E9">
        <w:rPr>
          <w:rFonts w:asciiTheme="minorHAnsi" w:hAnsiTheme="minorHAnsi" w:cstheme="minorHAnsi"/>
          <w:lang w:val="en-US"/>
        </w:rPr>
        <w:t xml:space="preserve"> </w:t>
      </w:r>
    </w:p>
    <w:p w:rsidR="00275A53" w:rsidRPr="00474F54" w:rsidRDefault="00F62B3D" w:rsidP="00275A53">
      <w:pPr>
        <w:pStyle w:val="berschrift2"/>
        <w:numPr>
          <w:ilvl w:val="1"/>
          <w:numId w:val="1"/>
        </w:numPr>
        <w:rPr>
          <w:rFonts w:asciiTheme="minorHAnsi" w:hAnsiTheme="minorHAnsi" w:cstheme="minorHAnsi"/>
        </w:rPr>
      </w:pPr>
      <w:bookmarkStart w:id="73" w:name="_Toc257880899"/>
      <w:r w:rsidRPr="00474F54">
        <w:rPr>
          <w:rFonts w:asciiTheme="minorHAnsi" w:hAnsiTheme="minorHAnsi" w:cstheme="minorHAnsi"/>
        </w:rPr>
        <w:t>Software Interface</w:t>
      </w:r>
      <w:bookmarkEnd w:id="73"/>
    </w:p>
    <w:p w:rsidR="00B0161C" w:rsidRPr="00474F54" w:rsidRDefault="00776295" w:rsidP="0032658C">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API</w:t>
      </w:r>
      <w:r w:rsidR="00A25AC6" w:rsidRPr="00474F54">
        <w:rPr>
          <w:rFonts w:asciiTheme="minorHAnsi" w:hAnsiTheme="minorHAnsi" w:cstheme="minorHAnsi"/>
          <w:color w:val="000000"/>
          <w:szCs w:val="20"/>
          <w:lang w:val="en-US"/>
        </w:rPr>
        <w:t xml:space="preserve"> to Apps; currently limited to “Preference App” (to be defined</w:t>
      </w:r>
      <w:r w:rsidR="0059349C" w:rsidRPr="00474F54">
        <w:rPr>
          <w:rFonts w:asciiTheme="minorHAnsi" w:hAnsiTheme="minorHAnsi" w:cstheme="minorHAnsi"/>
          <w:color w:val="000000"/>
          <w:szCs w:val="20"/>
          <w:lang w:val="en-US"/>
        </w:rPr>
        <w:t xml:space="preserve"> in Technical Design Document</w:t>
      </w:r>
      <w:r w:rsidR="00A25AC6" w:rsidRPr="00474F54">
        <w:rPr>
          <w:rFonts w:asciiTheme="minorHAnsi" w:hAnsiTheme="minorHAnsi" w:cstheme="minorHAnsi"/>
          <w:color w:val="000000"/>
          <w:szCs w:val="20"/>
          <w:lang w:val="en-US"/>
        </w:rPr>
        <w:t>)</w:t>
      </w:r>
    </w:p>
    <w:p w:rsidR="00275A53" w:rsidRPr="00474F54" w:rsidRDefault="00975505" w:rsidP="00275A53">
      <w:pPr>
        <w:pStyle w:val="berschrift2"/>
        <w:numPr>
          <w:ilvl w:val="1"/>
          <w:numId w:val="1"/>
        </w:numPr>
        <w:rPr>
          <w:rFonts w:asciiTheme="minorHAnsi" w:hAnsiTheme="minorHAnsi" w:cstheme="minorHAnsi"/>
        </w:rPr>
      </w:pPr>
      <w:bookmarkStart w:id="74" w:name="_Toc257880900"/>
      <w:r w:rsidRPr="00474F54">
        <w:rPr>
          <w:rFonts w:asciiTheme="minorHAnsi" w:hAnsiTheme="minorHAnsi" w:cstheme="minorHAnsi"/>
        </w:rPr>
        <w:t>Commuication Interface</w:t>
      </w:r>
      <w:bookmarkEnd w:id="74"/>
    </w:p>
    <w:p w:rsidR="00A25AC6" w:rsidRPr="00474F54" w:rsidRDefault="00A25AC6" w:rsidP="00D15EF1">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Required communication protocol is https.</w:t>
      </w:r>
    </w:p>
    <w:p w:rsidR="00A25AC6" w:rsidRPr="00474F54" w:rsidRDefault="00A25AC6" w:rsidP="00D15EF1">
      <w:pPr>
        <w:rPr>
          <w:rFonts w:asciiTheme="minorHAnsi" w:hAnsiTheme="minorHAnsi" w:cstheme="minorHAnsi"/>
          <w:color w:val="000000"/>
          <w:szCs w:val="20"/>
          <w:lang w:val="en-US"/>
        </w:rPr>
      </w:pPr>
    </w:p>
    <w:p w:rsidR="00E756AC" w:rsidRPr="00474F54" w:rsidRDefault="006F53BD" w:rsidP="00D15EF1">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Synchronization between Add-on and Web Platform should be event-based. Once a new text input is drag and dropped to the text inputs area in the Add-on the Web Platform (first) and the App (second) </w:t>
      </w:r>
      <w:r w:rsidRPr="00474F54">
        <w:rPr>
          <w:rFonts w:asciiTheme="minorHAnsi" w:hAnsiTheme="minorHAnsi" w:cstheme="minorHAnsi"/>
          <w:color w:val="000000"/>
          <w:szCs w:val="20"/>
          <w:lang w:val="en-US"/>
        </w:rPr>
        <w:lastRenderedPageBreak/>
        <w:t>should get the data pushed. On the other hand: once a new App sends a new support message the data should be pushed to the Web Platform and the Add-on.</w:t>
      </w:r>
    </w:p>
    <w:p w:rsidR="007F554C" w:rsidRPr="00D90E39" w:rsidRDefault="007F554C" w:rsidP="007F554C">
      <w:pPr>
        <w:pStyle w:val="berschrift2"/>
        <w:numPr>
          <w:ilvl w:val="1"/>
          <w:numId w:val="1"/>
        </w:numPr>
        <w:rPr>
          <w:rFonts w:asciiTheme="minorHAnsi" w:hAnsiTheme="minorHAnsi" w:cstheme="minorHAnsi"/>
          <w:lang w:val="en-GB"/>
        </w:rPr>
      </w:pPr>
    </w:p>
    <w:p w:rsidR="004E2753" w:rsidRPr="00474F54" w:rsidRDefault="00517009" w:rsidP="004E2753">
      <w:pPr>
        <w:pStyle w:val="berschrift1"/>
        <w:rPr>
          <w:rFonts w:asciiTheme="minorHAnsi" w:hAnsiTheme="minorHAnsi" w:cstheme="minorHAnsi"/>
        </w:rPr>
      </w:pPr>
      <w:r w:rsidRPr="00474F54">
        <w:rPr>
          <w:rFonts w:asciiTheme="minorHAnsi" w:hAnsiTheme="minorHAnsi" w:cstheme="minorHAnsi"/>
          <w:lang w:val="en-US"/>
        </w:rPr>
        <w:br w:type="page"/>
      </w:r>
      <w:r w:rsidR="004E2753" w:rsidRPr="00474F54">
        <w:rPr>
          <w:rFonts w:asciiTheme="minorHAnsi" w:hAnsiTheme="minorHAnsi" w:cstheme="minorHAnsi"/>
        </w:rPr>
        <w:lastRenderedPageBreak/>
        <w:t>Non Function Requirment</w:t>
      </w:r>
    </w:p>
    <w:p w:rsidR="00275A53" w:rsidRPr="00474F54" w:rsidRDefault="00DA27F4" w:rsidP="00275A53">
      <w:pPr>
        <w:pStyle w:val="berschrift2"/>
        <w:numPr>
          <w:ilvl w:val="1"/>
          <w:numId w:val="1"/>
        </w:numPr>
        <w:rPr>
          <w:rFonts w:asciiTheme="minorHAnsi" w:hAnsiTheme="minorHAnsi" w:cstheme="minorHAnsi"/>
        </w:rPr>
      </w:pPr>
      <w:bookmarkStart w:id="75" w:name="_Toc257880902"/>
      <w:r w:rsidRPr="00474F54">
        <w:rPr>
          <w:rFonts w:asciiTheme="minorHAnsi" w:hAnsiTheme="minorHAnsi" w:cstheme="minorHAnsi"/>
        </w:rPr>
        <w:t>Performance</w:t>
      </w:r>
      <w:bookmarkEnd w:id="75"/>
    </w:p>
    <w:p w:rsidR="006F53BD" w:rsidRPr="00474F54" w:rsidRDefault="006F53BD" w:rsidP="007F5213">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 xml:space="preserve">Performance for the current phase is not too critical as the amount of </w:t>
      </w:r>
      <w:r w:rsidR="000C0EDF">
        <w:rPr>
          <w:rFonts w:asciiTheme="minorHAnsi" w:hAnsiTheme="minorHAnsi" w:cstheme="minorHAnsi"/>
          <w:color w:val="000000"/>
          <w:szCs w:val="20"/>
          <w:lang w:val="en-US"/>
        </w:rPr>
        <w:t>users in the first phase should be about 100</w:t>
      </w:r>
      <w:r w:rsidRPr="00474F54">
        <w:rPr>
          <w:rFonts w:asciiTheme="minorHAnsi" w:hAnsiTheme="minorHAnsi" w:cstheme="minorHAnsi"/>
          <w:color w:val="000000"/>
          <w:szCs w:val="20"/>
          <w:lang w:val="en-US"/>
        </w:rPr>
        <w:t>. But it should be considered for</w:t>
      </w:r>
      <w:r w:rsidR="0059349C" w:rsidRPr="00474F54">
        <w:rPr>
          <w:rFonts w:asciiTheme="minorHAnsi" w:hAnsiTheme="minorHAnsi" w:cstheme="minorHAnsi"/>
          <w:color w:val="000000"/>
          <w:szCs w:val="20"/>
          <w:lang w:val="en-US"/>
        </w:rPr>
        <w:t xml:space="preserve"> later phases to be optimizable and state of the art.</w:t>
      </w:r>
    </w:p>
    <w:p w:rsidR="00275A53" w:rsidRPr="00474F54" w:rsidRDefault="00BD5EB2" w:rsidP="00275A53">
      <w:pPr>
        <w:pStyle w:val="berschrift2"/>
        <w:numPr>
          <w:ilvl w:val="1"/>
          <w:numId w:val="1"/>
        </w:numPr>
        <w:rPr>
          <w:rFonts w:asciiTheme="minorHAnsi" w:hAnsiTheme="minorHAnsi" w:cstheme="minorHAnsi"/>
        </w:rPr>
      </w:pPr>
      <w:bookmarkStart w:id="76" w:name="_Toc257880903"/>
      <w:r w:rsidRPr="00474F54">
        <w:rPr>
          <w:rFonts w:asciiTheme="minorHAnsi" w:hAnsiTheme="minorHAnsi" w:cstheme="minorHAnsi"/>
        </w:rPr>
        <w:t>Safty</w:t>
      </w:r>
      <w:r w:rsidR="00C64882" w:rsidRPr="00474F54">
        <w:rPr>
          <w:rFonts w:asciiTheme="minorHAnsi" w:hAnsiTheme="minorHAnsi" w:cstheme="minorHAnsi"/>
        </w:rPr>
        <w:t xml:space="preserve"> &amp; Security</w:t>
      </w:r>
      <w:bookmarkEnd w:id="76"/>
    </w:p>
    <w:p w:rsidR="00C64882" w:rsidRPr="00474F54" w:rsidRDefault="00C64882" w:rsidP="00E522C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Hardware is planned to be hosted externally at a housing provider which provides a good level of security in terms of building access and high availability (power etc.). Used servers will be mirrored and regularly backuped to assure fast recovery and ongoing monitored (updates, protocols, optimizing, etc.) and hardened (configurations, firewalls, vpn, antivirus, etc.) by an expert.</w:t>
      </w:r>
    </w:p>
    <w:p w:rsidR="00C64882" w:rsidRPr="00474F54" w:rsidRDefault="00C64882" w:rsidP="00E522C0">
      <w:pPr>
        <w:rPr>
          <w:rFonts w:asciiTheme="minorHAnsi" w:hAnsiTheme="minorHAnsi" w:cstheme="minorHAnsi"/>
          <w:color w:val="000000"/>
          <w:szCs w:val="20"/>
          <w:lang w:val="en-US"/>
        </w:rPr>
      </w:pPr>
    </w:p>
    <w:p w:rsidR="00C64882" w:rsidRPr="00474F54" w:rsidRDefault="00C64882" w:rsidP="00E522C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Software should make use of encryption technologies conc</w:t>
      </w:r>
      <w:r w:rsidR="007B3537" w:rsidRPr="00474F54">
        <w:rPr>
          <w:rFonts w:asciiTheme="minorHAnsi" w:hAnsiTheme="minorHAnsi" w:cstheme="minorHAnsi"/>
          <w:color w:val="000000"/>
          <w:szCs w:val="20"/>
          <w:lang w:val="en-US"/>
        </w:rPr>
        <w:t>erning critical data (login</w:t>
      </w:r>
      <w:r w:rsidRPr="00474F54">
        <w:rPr>
          <w:rFonts w:asciiTheme="minorHAnsi" w:hAnsiTheme="minorHAnsi" w:cstheme="minorHAnsi"/>
          <w:color w:val="000000"/>
          <w:szCs w:val="20"/>
          <w:lang w:val="en-US"/>
        </w:rPr>
        <w:t>) and assure secure communication (SSL)</w:t>
      </w:r>
      <w:r w:rsidR="007B3537" w:rsidRPr="00474F54">
        <w:rPr>
          <w:rFonts w:asciiTheme="minorHAnsi" w:hAnsiTheme="minorHAnsi" w:cstheme="minorHAnsi"/>
          <w:color w:val="000000"/>
          <w:szCs w:val="20"/>
          <w:lang w:val="en-US"/>
        </w:rPr>
        <w:t xml:space="preserve"> as well as a good role- and rights-system to allow the needed views. Logging of major user activities should be possible to allow more transparency about who did which changes when.</w:t>
      </w:r>
    </w:p>
    <w:p w:rsidR="00856C94" w:rsidRPr="00474F54" w:rsidRDefault="000363C3" w:rsidP="00856C94">
      <w:pPr>
        <w:pStyle w:val="berschrift2"/>
        <w:numPr>
          <w:ilvl w:val="1"/>
          <w:numId w:val="1"/>
        </w:numPr>
        <w:rPr>
          <w:rFonts w:asciiTheme="minorHAnsi" w:hAnsiTheme="minorHAnsi" w:cstheme="minorHAnsi"/>
        </w:rPr>
      </w:pPr>
      <w:bookmarkStart w:id="77" w:name="_Toc257880904"/>
      <w:r w:rsidRPr="00474F54">
        <w:rPr>
          <w:rFonts w:asciiTheme="minorHAnsi" w:hAnsiTheme="minorHAnsi" w:cstheme="minorHAnsi"/>
        </w:rPr>
        <w:t>Scalability</w:t>
      </w:r>
      <w:bookmarkEnd w:id="77"/>
    </w:p>
    <w:p w:rsidR="00F82B60" w:rsidRPr="00474F54" w:rsidRDefault="00F82B60" w:rsidP="00954603">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Not critical for the current phase.</w:t>
      </w:r>
    </w:p>
    <w:p w:rsidR="000F7640" w:rsidRPr="00474F54" w:rsidRDefault="00517009" w:rsidP="00F82B60">
      <w:pPr>
        <w:pStyle w:val="berschrift1"/>
        <w:rPr>
          <w:rFonts w:asciiTheme="minorHAnsi" w:hAnsiTheme="minorHAnsi" w:cstheme="minorHAnsi"/>
          <w:i/>
          <w:iCs/>
          <w:color w:val="000000"/>
          <w:szCs w:val="20"/>
          <w:lang w:val="en-US"/>
        </w:rPr>
      </w:pPr>
      <w:r w:rsidRPr="00474F54">
        <w:rPr>
          <w:rFonts w:asciiTheme="minorHAnsi" w:hAnsiTheme="minorHAnsi" w:cstheme="minorHAnsi"/>
          <w:lang w:val="en-US"/>
        </w:rPr>
        <w:br w:type="page"/>
      </w:r>
    </w:p>
    <w:p w:rsidR="00C81968" w:rsidRPr="00DD1A04" w:rsidRDefault="00C81968" w:rsidP="00DD1A04">
      <w:pPr>
        <w:pStyle w:val="berschrift1"/>
        <w:numPr>
          <w:ilvl w:val="0"/>
          <w:numId w:val="47"/>
        </w:numPr>
        <w:rPr>
          <w:rFonts w:asciiTheme="minorHAnsi" w:hAnsiTheme="minorHAnsi" w:cstheme="minorHAnsi"/>
          <w:lang w:val="en-US"/>
        </w:rPr>
      </w:pPr>
      <w:r w:rsidRPr="00DD1A04">
        <w:rPr>
          <w:rFonts w:asciiTheme="minorHAnsi" w:hAnsiTheme="minorHAnsi" w:cstheme="minorHAnsi"/>
          <w:lang w:val="en-US"/>
        </w:rPr>
        <w:lastRenderedPageBreak/>
        <w:t>Other Requirements</w:t>
      </w:r>
    </w:p>
    <w:p w:rsidR="00DD3EC2" w:rsidRPr="00474F54" w:rsidRDefault="005A2CF0" w:rsidP="005A2CF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System design should consider later localization to other languages.</w:t>
      </w:r>
    </w:p>
    <w:p w:rsidR="00DD1A04" w:rsidRDefault="00DD1A04">
      <w:pPr>
        <w:tabs>
          <w:tab w:val="clear" w:pos="900"/>
          <w:tab w:val="clear" w:pos="2880"/>
        </w:tabs>
        <w:spacing w:line="240" w:lineRule="auto"/>
        <w:jc w:val="left"/>
        <w:rPr>
          <w:rFonts w:asciiTheme="minorHAnsi" w:hAnsiTheme="minorHAnsi" w:cstheme="minorHAnsi"/>
          <w:b/>
          <w:bCs/>
          <w:kern w:val="32"/>
          <w:sz w:val="36"/>
          <w:szCs w:val="32"/>
          <w:lang w:val="en-US"/>
        </w:rPr>
      </w:pPr>
      <w:r>
        <w:rPr>
          <w:rFonts w:asciiTheme="minorHAnsi" w:hAnsiTheme="minorHAnsi" w:cstheme="minorHAnsi"/>
          <w:lang w:val="en-US"/>
        </w:rPr>
        <w:br w:type="page"/>
      </w:r>
    </w:p>
    <w:p w:rsidR="0087511E" w:rsidRPr="00474F54" w:rsidRDefault="0087511E" w:rsidP="0087511E">
      <w:pPr>
        <w:pStyle w:val="berschrift1"/>
        <w:rPr>
          <w:rFonts w:asciiTheme="minorHAnsi" w:hAnsiTheme="minorHAnsi" w:cstheme="minorHAnsi"/>
          <w:lang w:val="en-US"/>
        </w:rPr>
      </w:pPr>
      <w:r w:rsidRPr="00474F54">
        <w:rPr>
          <w:rFonts w:asciiTheme="minorHAnsi" w:hAnsiTheme="minorHAnsi" w:cstheme="minorHAnsi"/>
          <w:lang w:val="en-US"/>
        </w:rPr>
        <w:lastRenderedPageBreak/>
        <w:t>Next phases’ Outlook</w:t>
      </w:r>
    </w:p>
    <w:p w:rsidR="000269C7" w:rsidRPr="00474F54" w:rsidRDefault="000269C7" w:rsidP="005A2CF0">
      <w:pPr>
        <w:rPr>
          <w:rFonts w:asciiTheme="minorHAnsi" w:hAnsiTheme="minorHAnsi" w:cstheme="minorHAnsi"/>
          <w:color w:val="000000"/>
          <w:szCs w:val="20"/>
          <w:u w:val="single"/>
          <w:lang w:val="en-US"/>
        </w:rPr>
      </w:pPr>
      <w:r w:rsidRPr="00474F54">
        <w:rPr>
          <w:rFonts w:asciiTheme="minorHAnsi" w:hAnsiTheme="minorHAnsi" w:cstheme="minorHAnsi"/>
          <w:color w:val="000000"/>
          <w:szCs w:val="20"/>
          <w:u w:val="single"/>
          <w:lang w:val="en-US"/>
        </w:rPr>
        <w:t>Keyword “CSCW”</w:t>
      </w:r>
    </w:p>
    <w:p w:rsidR="000269C7" w:rsidRPr="00474F54" w:rsidRDefault="000269C7" w:rsidP="005A2CF0">
      <w:pPr>
        <w:rPr>
          <w:rFonts w:asciiTheme="minorHAnsi" w:hAnsiTheme="minorHAnsi" w:cstheme="minorHAnsi"/>
          <w:color w:val="000000"/>
          <w:szCs w:val="20"/>
          <w:lang w:val="en-US"/>
        </w:rPr>
      </w:pPr>
    </w:p>
    <w:p w:rsidR="0087511E" w:rsidRPr="00474F54" w:rsidRDefault="0087511E" w:rsidP="005A2CF0">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In the current scenario only one negotiator uses the FrameWork and enters all data to the system (sent and received) but in a later phase many negotiators should be using it in terms of CSCW (both negotiators enter their own data).</w:t>
      </w:r>
      <w:r w:rsidR="006C2AAE" w:rsidRPr="00474F54">
        <w:rPr>
          <w:rFonts w:asciiTheme="minorHAnsi" w:hAnsiTheme="minorHAnsi" w:cstheme="minorHAnsi"/>
          <w:color w:val="000000"/>
          <w:szCs w:val="20"/>
          <w:lang w:val="en-US"/>
        </w:rPr>
        <w:t xml:space="preserve"> </w:t>
      </w:r>
      <w:r w:rsidRPr="00474F54">
        <w:rPr>
          <w:rFonts w:asciiTheme="minorHAnsi" w:hAnsiTheme="minorHAnsi" w:cstheme="minorHAnsi"/>
          <w:color w:val="000000"/>
          <w:szCs w:val="20"/>
          <w:lang w:val="en-US"/>
        </w:rPr>
        <w:t xml:space="preserve">This will allow more detailed support  in terms of user notifications </w:t>
      </w:r>
      <w:r w:rsidR="00F1679D" w:rsidRPr="00474F54">
        <w:rPr>
          <w:rFonts w:asciiTheme="minorHAnsi" w:hAnsiTheme="minorHAnsi" w:cstheme="minorHAnsi"/>
          <w:color w:val="000000"/>
          <w:szCs w:val="20"/>
          <w:lang w:val="en-US"/>
        </w:rPr>
        <w:t>(</w:t>
      </w:r>
      <w:r w:rsidRPr="00474F54">
        <w:rPr>
          <w:rFonts w:asciiTheme="minorHAnsi" w:hAnsiTheme="minorHAnsi" w:cstheme="minorHAnsi"/>
          <w:color w:val="000000"/>
          <w:szCs w:val="20"/>
          <w:lang w:val="en-US"/>
        </w:rPr>
        <w:t xml:space="preserve">such as preferences have changed, best rank lost, </w:t>
      </w:r>
      <w:r w:rsidR="00F1679D" w:rsidRPr="00474F54">
        <w:rPr>
          <w:rFonts w:asciiTheme="minorHAnsi" w:hAnsiTheme="minorHAnsi" w:cstheme="minorHAnsi"/>
          <w:color w:val="000000"/>
          <w:szCs w:val="20"/>
          <w:lang w:val="en-US"/>
        </w:rPr>
        <w:t>new negotiation online, negotiation was canceled, etc.),</w:t>
      </w:r>
      <w:r w:rsidRPr="00474F54">
        <w:rPr>
          <w:rFonts w:asciiTheme="minorHAnsi" w:hAnsiTheme="minorHAnsi" w:cstheme="minorHAnsi"/>
          <w:color w:val="000000"/>
          <w:szCs w:val="20"/>
          <w:lang w:val="en-US"/>
        </w:rPr>
        <w:t xml:space="preserve"> vice versa preference analysis</w:t>
      </w:r>
      <w:r w:rsidR="000269C7" w:rsidRPr="00474F54">
        <w:rPr>
          <w:rFonts w:asciiTheme="minorHAnsi" w:hAnsiTheme="minorHAnsi" w:cstheme="minorHAnsi"/>
          <w:color w:val="000000"/>
          <w:szCs w:val="20"/>
          <w:lang w:val="en-US"/>
        </w:rPr>
        <w:t xml:space="preserve"> and optimization</w:t>
      </w:r>
      <w:r w:rsidR="00F1679D" w:rsidRPr="00474F54">
        <w:rPr>
          <w:rFonts w:asciiTheme="minorHAnsi" w:hAnsiTheme="minorHAnsi" w:cstheme="minorHAnsi"/>
          <w:color w:val="000000"/>
          <w:szCs w:val="20"/>
          <w:lang w:val="en-US"/>
        </w:rPr>
        <w:t>, etc.</w:t>
      </w:r>
    </w:p>
    <w:p w:rsidR="000269C7" w:rsidRPr="00474F54" w:rsidRDefault="000269C7" w:rsidP="005A2CF0">
      <w:pPr>
        <w:rPr>
          <w:rFonts w:asciiTheme="minorHAnsi" w:hAnsiTheme="minorHAnsi" w:cstheme="minorHAnsi"/>
          <w:color w:val="000000"/>
          <w:szCs w:val="20"/>
          <w:lang w:val="en-US"/>
        </w:rPr>
      </w:pPr>
    </w:p>
    <w:p w:rsidR="000269C7" w:rsidRPr="00474F54" w:rsidRDefault="000269C7" w:rsidP="000269C7">
      <w:pPr>
        <w:rPr>
          <w:rFonts w:asciiTheme="minorHAnsi" w:hAnsiTheme="minorHAnsi" w:cstheme="minorHAnsi"/>
          <w:color w:val="000000"/>
          <w:szCs w:val="20"/>
          <w:u w:val="single"/>
          <w:lang w:val="en-US"/>
        </w:rPr>
      </w:pPr>
      <w:r w:rsidRPr="00474F54">
        <w:rPr>
          <w:rFonts w:asciiTheme="minorHAnsi" w:hAnsiTheme="minorHAnsi" w:cstheme="minorHAnsi"/>
          <w:color w:val="000000"/>
          <w:szCs w:val="20"/>
          <w:u w:val="single"/>
          <w:lang w:val="en-US"/>
        </w:rPr>
        <w:t>Keyword “Structuring collected data”</w:t>
      </w:r>
    </w:p>
    <w:p w:rsidR="000269C7" w:rsidRPr="00474F54" w:rsidRDefault="000269C7" w:rsidP="000269C7">
      <w:pPr>
        <w:rPr>
          <w:rFonts w:asciiTheme="minorHAnsi" w:hAnsiTheme="minorHAnsi" w:cstheme="minorHAnsi"/>
          <w:color w:val="000000"/>
          <w:szCs w:val="20"/>
          <w:lang w:val="en-US"/>
        </w:rPr>
      </w:pPr>
    </w:p>
    <w:p w:rsidR="000269C7" w:rsidRPr="00474F54" w:rsidRDefault="000269C7" w:rsidP="000269C7">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(to be defined)</w:t>
      </w:r>
    </w:p>
    <w:p w:rsidR="000269C7" w:rsidRPr="00474F54" w:rsidRDefault="000269C7" w:rsidP="005A2CF0">
      <w:pPr>
        <w:rPr>
          <w:rFonts w:asciiTheme="minorHAnsi" w:hAnsiTheme="minorHAnsi" w:cstheme="minorHAnsi"/>
          <w:color w:val="000000"/>
          <w:szCs w:val="20"/>
          <w:u w:val="single"/>
          <w:lang w:val="en-US"/>
        </w:rPr>
      </w:pPr>
    </w:p>
    <w:p w:rsidR="000269C7" w:rsidRPr="00474F54" w:rsidRDefault="000269C7" w:rsidP="005A2CF0">
      <w:pPr>
        <w:rPr>
          <w:rFonts w:asciiTheme="minorHAnsi" w:hAnsiTheme="minorHAnsi" w:cstheme="minorHAnsi"/>
          <w:color w:val="000000"/>
          <w:szCs w:val="20"/>
          <w:u w:val="single"/>
          <w:lang w:val="en-US"/>
        </w:rPr>
      </w:pPr>
      <w:r w:rsidRPr="00474F54">
        <w:rPr>
          <w:rFonts w:asciiTheme="minorHAnsi" w:hAnsiTheme="minorHAnsi" w:cstheme="minorHAnsi"/>
          <w:color w:val="000000"/>
          <w:szCs w:val="20"/>
          <w:u w:val="single"/>
          <w:lang w:val="en-US"/>
        </w:rPr>
        <w:t>Keyword “Semi-automation of Negotiation”</w:t>
      </w:r>
    </w:p>
    <w:p w:rsidR="000269C7" w:rsidRPr="00474F54" w:rsidRDefault="000269C7" w:rsidP="005A2CF0">
      <w:pPr>
        <w:rPr>
          <w:rFonts w:asciiTheme="minorHAnsi" w:hAnsiTheme="minorHAnsi" w:cstheme="minorHAnsi"/>
          <w:color w:val="000000"/>
          <w:szCs w:val="20"/>
          <w:lang w:val="en-US"/>
        </w:rPr>
      </w:pPr>
    </w:p>
    <w:p w:rsidR="00DD1A04" w:rsidRDefault="000269C7">
      <w:pPr>
        <w:tabs>
          <w:tab w:val="clear" w:pos="900"/>
          <w:tab w:val="clear" w:pos="2880"/>
        </w:tabs>
        <w:spacing w:line="240" w:lineRule="auto"/>
        <w:jc w:val="left"/>
        <w:rPr>
          <w:rFonts w:asciiTheme="minorHAnsi" w:hAnsiTheme="minorHAnsi" w:cstheme="minorHAnsi"/>
          <w:b/>
          <w:bCs/>
          <w:kern w:val="32"/>
          <w:sz w:val="36"/>
          <w:szCs w:val="32"/>
          <w:lang w:val="en-US"/>
        </w:rPr>
      </w:pPr>
      <w:r w:rsidRPr="00474F54">
        <w:rPr>
          <w:rFonts w:asciiTheme="minorHAnsi" w:hAnsiTheme="minorHAnsi" w:cstheme="minorHAnsi"/>
          <w:color w:val="000000"/>
          <w:szCs w:val="20"/>
          <w:lang w:val="en-US"/>
        </w:rPr>
        <w:t>(to be defined)</w:t>
      </w:r>
      <w:r w:rsidR="00DD1A04">
        <w:rPr>
          <w:rFonts w:asciiTheme="minorHAnsi" w:hAnsiTheme="minorHAnsi" w:cstheme="minorHAnsi"/>
          <w:lang w:val="en-US"/>
        </w:rPr>
        <w:br w:type="page"/>
      </w:r>
    </w:p>
    <w:p w:rsidR="002A458C" w:rsidRDefault="002A458C">
      <w:pPr>
        <w:rPr>
          <w:rFonts w:asciiTheme="minorHAnsi" w:hAnsiTheme="minorHAnsi" w:cstheme="minorHAnsi"/>
          <w:color w:val="000000"/>
          <w:szCs w:val="20"/>
          <w:lang w:val="en-US"/>
        </w:rPr>
      </w:pPr>
      <w:bookmarkStart w:id="78" w:name="_PictureBullets"/>
      <w:bookmarkEnd w:id="78"/>
    </w:p>
    <w:sectPr w:rsidR="002A458C" w:rsidSect="007D66FB">
      <w:headerReference w:type="default" r:id="rId22"/>
      <w:footerReference w:type="even" r:id="rId23"/>
      <w:footerReference w:type="default" r:id="rId24"/>
      <w:type w:val="continuous"/>
      <w:pgSz w:w="11906" w:h="16838" w:code="9"/>
      <w:pgMar w:top="1440" w:right="1418" w:bottom="1418" w:left="1985" w:header="0"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0493" w:rsidRDefault="00980493">
      <w:r>
        <w:separator/>
      </w:r>
    </w:p>
  </w:endnote>
  <w:endnote w:type="continuationSeparator" w:id="0">
    <w:p w:rsidR="00980493" w:rsidRDefault="009804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061C" w:rsidRDefault="0007061C" w:rsidP="00DE6453">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rsidR="0007061C" w:rsidRDefault="0007061C" w:rsidP="00DE645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061C" w:rsidRPr="00DE6453" w:rsidRDefault="0007061C" w:rsidP="005A283C">
    <w:pPr>
      <w:pStyle w:val="Fuzeile"/>
      <w:ind w:right="-2"/>
      <w:rPr>
        <w:rStyle w:val="Seitenzahl"/>
        <w:rFonts w:ascii="Calibri" w:hAnsi="Calibri"/>
      </w:rPr>
    </w:pPr>
    <w:r w:rsidRPr="00DE6453">
      <w:rPr>
        <w:rStyle w:val="Seitenzahl"/>
        <w:rFonts w:ascii="Calibri" w:hAnsi="Calibri"/>
      </w:rPr>
      <w:fldChar w:fldCharType="begin"/>
    </w:r>
    <w:r w:rsidRPr="00DE6453">
      <w:rPr>
        <w:rStyle w:val="Seitenzahl"/>
        <w:rFonts w:ascii="Calibri" w:hAnsi="Calibri"/>
      </w:rPr>
      <w:instrText xml:space="preserve">PAGE  </w:instrText>
    </w:r>
    <w:r w:rsidRPr="00DE6453">
      <w:rPr>
        <w:rStyle w:val="Seitenzahl"/>
        <w:rFonts w:ascii="Calibri" w:hAnsi="Calibri"/>
      </w:rPr>
      <w:fldChar w:fldCharType="separate"/>
    </w:r>
    <w:r w:rsidR="00D90E39">
      <w:rPr>
        <w:rStyle w:val="Seitenzahl"/>
        <w:rFonts w:ascii="Calibri" w:hAnsi="Calibri"/>
      </w:rPr>
      <w:t>2</w:t>
    </w:r>
    <w:r w:rsidRPr="00DE6453">
      <w:rPr>
        <w:rStyle w:val="Seitenzahl"/>
        <w:rFonts w:ascii="Calibri" w:hAnsi="Calibri"/>
      </w:rPr>
      <w:fldChar w:fldCharType="end"/>
    </w:r>
  </w:p>
  <w:p w:rsidR="0007061C" w:rsidRDefault="0007061C" w:rsidP="00414C70">
    <w:pPr>
      <w:pStyle w:val="Fuzeile"/>
      <w:ind w:right="-2"/>
    </w:pPr>
    <w:r>
      <w:t>System Requirment Specification Document</w:t>
    </w:r>
  </w:p>
  <w:p w:rsidR="0007061C" w:rsidRPr="00DE6453" w:rsidRDefault="0007061C" w:rsidP="005A283C">
    <w:pPr>
      <w:pStyle w:val="Fuzeile"/>
      <w:ind w:right="-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0493" w:rsidRDefault="00980493">
      <w:r>
        <w:separator/>
      </w:r>
    </w:p>
  </w:footnote>
  <w:footnote w:type="continuationSeparator" w:id="0">
    <w:p w:rsidR="00980493" w:rsidRDefault="009804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061C" w:rsidRDefault="0007061C">
    <w:pPr>
      <w:pStyle w:val="Kopfzeile"/>
      <w:rPr>
        <w:noProof/>
      </w:rPr>
    </w:pPr>
  </w:p>
  <w:p w:rsidR="0007061C" w:rsidRDefault="0007061C" w:rsidP="00CD1F30">
    <w:pPr>
      <w:pStyle w:val="Kopfzeile"/>
      <w:jc w:val="center"/>
      <w:rPr>
        <w:noProof/>
      </w:rPr>
    </w:pPr>
  </w:p>
  <w:p w:rsidR="0007061C" w:rsidRDefault="0007061C">
    <w:pPr>
      <w:pStyle w:val="Kopfzeile"/>
      <w:rPr>
        <w:noProo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14F24"/>
    <w:multiLevelType w:val="hybridMultilevel"/>
    <w:tmpl w:val="4AF612DA"/>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9EE0F21"/>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30F15"/>
    <w:multiLevelType w:val="hybridMultilevel"/>
    <w:tmpl w:val="CBE6C356"/>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1854769C"/>
    <w:multiLevelType w:val="hybridMultilevel"/>
    <w:tmpl w:val="D4AC6CE8"/>
    <w:lvl w:ilvl="0" w:tplc="068C9E64">
      <w:start w:val="1"/>
      <w:numFmt w:val="lowerLetter"/>
      <w:lvlText w:val="%1."/>
      <w:lvlJc w:val="left"/>
      <w:pPr>
        <w:ind w:left="720" w:hanging="360"/>
      </w:pPr>
      <w:rPr>
        <w:rFonts w:hint="default"/>
        <w:b w:val="0"/>
        <w:bCs w:val="0"/>
      </w:rPr>
    </w:lvl>
    <w:lvl w:ilvl="1" w:tplc="2FB4736C">
      <w:start w:val="1"/>
      <w:numFmt w:val="lowerRoman"/>
      <w:lvlText w:val="%2."/>
      <w:lvlJc w:val="right"/>
      <w:pPr>
        <w:ind w:left="1080" w:hanging="216"/>
      </w:pPr>
      <w:rPr>
        <w:rFonts w:hint="default"/>
        <w:b w:val="0"/>
        <w:bCs w:val="0"/>
      </w:rPr>
    </w:lvl>
    <w:lvl w:ilvl="2" w:tplc="0409000F">
      <w:start w:val="1"/>
      <w:numFmt w:val="decimal"/>
      <w:lvlText w:val="%3."/>
      <w:lvlJc w:val="left"/>
      <w:pPr>
        <w:ind w:left="1139" w:hanging="288"/>
      </w:pPr>
      <w:rPr>
        <w:rFonts w:hint="default"/>
        <w:b w:val="0"/>
        <w:bCs w:val="0"/>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AA17AB"/>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1F5C5C"/>
    <w:multiLevelType w:val="hybridMultilevel"/>
    <w:tmpl w:val="D818C904"/>
    <w:lvl w:ilvl="0" w:tplc="26DC3176">
      <w:start w:val="5"/>
      <w:numFmt w:val="bullet"/>
      <w:lvlText w:val=""/>
      <w:lvlJc w:val="left"/>
      <w:pPr>
        <w:ind w:left="720" w:hanging="360"/>
      </w:pPr>
      <w:rPr>
        <w:rFonts w:ascii="Symbol" w:eastAsia="Batang"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894F9E"/>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2116DC"/>
    <w:multiLevelType w:val="multilevel"/>
    <w:tmpl w:val="08C6E598"/>
    <w:lvl w:ilvl="0">
      <w:start w:val="1"/>
      <w:numFmt w:val="bullet"/>
      <w:pStyle w:val="Listeeingerck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327FAA"/>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95DB4"/>
    <w:multiLevelType w:val="hybridMultilevel"/>
    <w:tmpl w:val="C77A4C3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2647240C"/>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3112E6"/>
    <w:multiLevelType w:val="hybridMultilevel"/>
    <w:tmpl w:val="4F641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235771"/>
    <w:multiLevelType w:val="hybridMultilevel"/>
    <w:tmpl w:val="D4AC6CE8"/>
    <w:lvl w:ilvl="0" w:tplc="068C9E64">
      <w:start w:val="1"/>
      <w:numFmt w:val="lowerLetter"/>
      <w:lvlText w:val="%1."/>
      <w:lvlJc w:val="left"/>
      <w:pPr>
        <w:ind w:left="720" w:hanging="360"/>
      </w:pPr>
      <w:rPr>
        <w:rFonts w:hint="default"/>
        <w:b w:val="0"/>
        <w:bCs w:val="0"/>
      </w:rPr>
    </w:lvl>
    <w:lvl w:ilvl="1" w:tplc="2FB4736C">
      <w:start w:val="1"/>
      <w:numFmt w:val="lowerRoman"/>
      <w:lvlText w:val="%2."/>
      <w:lvlJc w:val="right"/>
      <w:pPr>
        <w:ind w:left="1080" w:hanging="216"/>
      </w:pPr>
      <w:rPr>
        <w:rFonts w:hint="default"/>
        <w:b w:val="0"/>
        <w:bCs w:val="0"/>
      </w:rPr>
    </w:lvl>
    <w:lvl w:ilvl="2" w:tplc="0409000F">
      <w:start w:val="1"/>
      <w:numFmt w:val="decimal"/>
      <w:lvlText w:val="%3."/>
      <w:lvlJc w:val="left"/>
      <w:pPr>
        <w:ind w:left="1152" w:hanging="288"/>
      </w:pPr>
      <w:rPr>
        <w:rFonts w:hint="default"/>
        <w:b w:val="0"/>
        <w:bCs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6A3682"/>
    <w:multiLevelType w:val="multilevel"/>
    <w:tmpl w:val="4CEC7936"/>
    <w:lvl w:ilvl="0">
      <w:start w:val="1"/>
      <w:numFmt w:val="decimal"/>
      <w:pStyle w:val="berschrift1"/>
      <w:lvlText w:val="%1."/>
      <w:lvlJc w:val="left"/>
      <w:pPr>
        <w:tabs>
          <w:tab w:val="num" w:pos="720"/>
        </w:tabs>
        <w:ind w:left="0" w:firstLine="0"/>
      </w:pPr>
      <w:rPr>
        <w:rFonts w:hint="default"/>
      </w:rPr>
    </w:lvl>
    <w:lvl w:ilvl="1">
      <w:start w:val="1"/>
      <w:numFmt w:val="decimal"/>
      <w:pStyle w:val="berschrift2"/>
      <w:lvlText w:val="%1.%2."/>
      <w:lvlJc w:val="left"/>
      <w:pPr>
        <w:tabs>
          <w:tab w:val="num" w:pos="1440"/>
        </w:tabs>
        <w:ind w:left="0" w:firstLine="0"/>
      </w:pPr>
      <w:rPr>
        <w:rFonts w:hint="default"/>
      </w:rPr>
    </w:lvl>
    <w:lvl w:ilvl="2">
      <w:start w:val="1"/>
      <w:numFmt w:val="decimal"/>
      <w:pStyle w:val="berschrift3"/>
      <w:lvlText w:val="%1.%2.%3."/>
      <w:lvlJc w:val="left"/>
      <w:pPr>
        <w:tabs>
          <w:tab w:val="num" w:pos="2160"/>
        </w:tabs>
        <w:ind w:left="964" w:hanging="96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14" w15:restartNumberingAfterBreak="0">
    <w:nsid w:val="31802669"/>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DA1C07"/>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E2959"/>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1F5B64"/>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98005F"/>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3A2884"/>
    <w:multiLevelType w:val="hybridMultilevel"/>
    <w:tmpl w:val="A7C6E8DC"/>
    <w:lvl w:ilvl="0" w:tplc="EFB6BABA">
      <w:start w:val="1"/>
      <w:numFmt w:val="bullet"/>
      <w:pStyle w:val="Listeeng"/>
      <w:lvlText w:val=""/>
      <w:lvlJc w:val="left"/>
      <w:pPr>
        <w:ind w:left="360" w:hanging="360"/>
      </w:pPr>
      <w:rPr>
        <w:rFonts w:ascii="Symbol" w:hAnsi="Symbol" w:hint="default"/>
        <w:color w:val="auto"/>
      </w:rPr>
    </w:lvl>
    <w:lvl w:ilvl="1" w:tplc="04070003" w:tentative="1">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19B78A3"/>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2771C1"/>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6F3464"/>
    <w:multiLevelType w:val="hybridMultilevel"/>
    <w:tmpl w:val="A372E2DA"/>
    <w:lvl w:ilvl="0" w:tplc="5ACCA790">
      <w:start w:val="1"/>
      <w:numFmt w:val="bullet"/>
      <w:pStyle w:val="Listenormal"/>
      <w:lvlText w:val=""/>
      <w:lvlJc w:val="left"/>
      <w:pPr>
        <w:tabs>
          <w:tab w:val="num" w:pos="432"/>
        </w:tabs>
        <w:ind w:left="432" w:hanging="432"/>
      </w:pPr>
      <w:rPr>
        <w:rFonts w:ascii="Symbol" w:hAnsi="Symbol" w:hint="default"/>
        <w:color w:val="auto"/>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B2D0745"/>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7252E9"/>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373149"/>
    <w:multiLevelType w:val="hybridMultilevel"/>
    <w:tmpl w:val="1A66095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0E1506D"/>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8D7B74"/>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696350"/>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CC3890"/>
    <w:multiLevelType w:val="multilevel"/>
    <w:tmpl w:val="74C4DF26"/>
    <w:lvl w:ilvl="0">
      <w:start w:val="1"/>
      <w:numFmt w:val="decimal"/>
      <w:lvlText w:val="%1."/>
      <w:lvlJc w:val="left"/>
      <w:pPr>
        <w:tabs>
          <w:tab w:val="num" w:pos="432"/>
        </w:tabs>
        <w:ind w:left="432" w:hanging="432"/>
      </w:pPr>
      <w:rPr>
        <w:rFonts w:hint="default"/>
      </w:rPr>
    </w:lvl>
    <w:lvl w:ilvl="1">
      <w:start w:val="1"/>
      <w:numFmt w:val="decimal"/>
      <w:lvlText w:val="%2.%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0" w15:restartNumberingAfterBreak="0">
    <w:nsid w:val="7693365C"/>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172700"/>
    <w:multiLevelType w:val="hybridMultilevel"/>
    <w:tmpl w:val="03645A30"/>
    <w:lvl w:ilvl="0" w:tplc="4C8869A6">
      <w:start w:val="1"/>
      <w:numFmt w:val="bullet"/>
      <w:pStyle w:val="Liste"/>
      <w:lvlText w:val=""/>
      <w:lvlJc w:val="left"/>
      <w:pPr>
        <w:tabs>
          <w:tab w:val="num" w:pos="397"/>
        </w:tabs>
        <w:ind w:left="397" w:hanging="397"/>
      </w:pPr>
      <w:rPr>
        <w:rFonts w:ascii="Symbol" w:hAnsi="Symbol" w:hint="default"/>
        <w:color w:val="auto"/>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D1032B4"/>
    <w:multiLevelType w:val="hybridMultilevel"/>
    <w:tmpl w:val="75ACEA96"/>
    <w:lvl w:ilvl="0" w:tplc="04090019">
      <w:start w:val="1"/>
      <w:numFmt w:val="lowerLetter"/>
      <w:lvlText w:val="%1."/>
      <w:lvlJc w:val="left"/>
      <w:pPr>
        <w:ind w:left="720" w:hanging="360"/>
      </w:pPr>
      <w:rPr>
        <w:rFonts w:hint="default"/>
      </w:rPr>
    </w:lvl>
    <w:lvl w:ilvl="1" w:tplc="E1EA8F68">
      <w:start w:val="1"/>
      <w:numFmt w:val="lowerRoman"/>
      <w:lvlText w:val="%2."/>
      <w:lvlJc w:val="right"/>
      <w:pPr>
        <w:ind w:left="1080" w:hanging="216"/>
      </w:pPr>
      <w:rPr>
        <w:rFonts w:hint="default"/>
      </w:rPr>
    </w:lvl>
    <w:lvl w:ilvl="2" w:tplc="0C07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5D7902"/>
    <w:multiLevelType w:val="hybridMultilevel"/>
    <w:tmpl w:val="2FA42FF6"/>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13"/>
  </w:num>
  <w:num w:numId="2">
    <w:abstractNumId w:val="7"/>
  </w:num>
  <w:num w:numId="3">
    <w:abstractNumId w:val="31"/>
  </w:num>
  <w:num w:numId="4">
    <w:abstractNumId w:val="13"/>
  </w:num>
  <w:num w:numId="5">
    <w:abstractNumId w:val="29"/>
  </w:num>
  <w:num w:numId="6">
    <w:abstractNumId w:val="22"/>
  </w:num>
  <w:num w:numId="7">
    <w:abstractNumId w:val="19"/>
  </w:num>
  <w:num w:numId="8">
    <w:abstractNumId w:val="5"/>
  </w:num>
  <w:num w:numId="9">
    <w:abstractNumId w:val="18"/>
  </w:num>
  <w:num w:numId="10">
    <w:abstractNumId w:val="3"/>
  </w:num>
  <w:num w:numId="11">
    <w:abstractNumId w:val="0"/>
  </w:num>
  <w:num w:numId="12">
    <w:abstractNumId w:val="25"/>
  </w:num>
  <w:num w:numId="13">
    <w:abstractNumId w:val="9"/>
  </w:num>
  <w:num w:numId="14">
    <w:abstractNumId w:val="4"/>
  </w:num>
  <w:num w:numId="15">
    <w:abstractNumId w:val="15"/>
  </w:num>
  <w:num w:numId="16">
    <w:abstractNumId w:val="24"/>
  </w:num>
  <w:num w:numId="17">
    <w:abstractNumId w:val="32"/>
  </w:num>
  <w:num w:numId="18">
    <w:abstractNumId w:val="27"/>
  </w:num>
  <w:num w:numId="19">
    <w:abstractNumId w:val="17"/>
  </w:num>
  <w:num w:numId="20">
    <w:abstractNumId w:val="26"/>
  </w:num>
  <w:num w:numId="21">
    <w:abstractNumId w:val="14"/>
  </w:num>
  <w:num w:numId="22">
    <w:abstractNumId w:val="16"/>
  </w:num>
  <w:num w:numId="23">
    <w:abstractNumId w:val="30"/>
  </w:num>
  <w:num w:numId="24">
    <w:abstractNumId w:val="6"/>
  </w:num>
  <w:num w:numId="25">
    <w:abstractNumId w:val="10"/>
  </w:num>
  <w:num w:numId="26">
    <w:abstractNumId w:val="12"/>
  </w:num>
  <w:num w:numId="27">
    <w:abstractNumId w:val="23"/>
  </w:num>
  <w:num w:numId="28">
    <w:abstractNumId w:val="1"/>
  </w:num>
  <w:num w:numId="29">
    <w:abstractNumId w:val="8"/>
  </w:num>
  <w:num w:numId="30">
    <w:abstractNumId w:val="28"/>
  </w:num>
  <w:num w:numId="31">
    <w:abstractNumId w:val="21"/>
  </w:num>
  <w:num w:numId="32">
    <w:abstractNumId w:val="20"/>
  </w:num>
  <w:num w:numId="33">
    <w:abstractNumId w:val="13"/>
  </w:num>
  <w:num w:numId="34">
    <w:abstractNumId w:val="13"/>
  </w:num>
  <w:num w:numId="35">
    <w:abstractNumId w:val="13"/>
  </w:num>
  <w:num w:numId="36">
    <w:abstractNumId w:val="13"/>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3"/>
  </w:num>
  <w:num w:numId="47">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num>
  <w:num w:numId="49">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26273"/>
    <w:rsid w:val="000031BE"/>
    <w:rsid w:val="000037E4"/>
    <w:rsid w:val="00012F53"/>
    <w:rsid w:val="00021738"/>
    <w:rsid w:val="00021E2D"/>
    <w:rsid w:val="00022C70"/>
    <w:rsid w:val="00026734"/>
    <w:rsid w:val="000269C7"/>
    <w:rsid w:val="00027836"/>
    <w:rsid w:val="00027DC7"/>
    <w:rsid w:val="00027EA5"/>
    <w:rsid w:val="000338F6"/>
    <w:rsid w:val="00033945"/>
    <w:rsid w:val="00034FCA"/>
    <w:rsid w:val="000363C3"/>
    <w:rsid w:val="00046721"/>
    <w:rsid w:val="0005508E"/>
    <w:rsid w:val="000566FD"/>
    <w:rsid w:val="00060688"/>
    <w:rsid w:val="00060D0D"/>
    <w:rsid w:val="00062A9A"/>
    <w:rsid w:val="000639C5"/>
    <w:rsid w:val="00065706"/>
    <w:rsid w:val="000660B1"/>
    <w:rsid w:val="0007061C"/>
    <w:rsid w:val="000713DE"/>
    <w:rsid w:val="00071C44"/>
    <w:rsid w:val="00073C41"/>
    <w:rsid w:val="00081584"/>
    <w:rsid w:val="0008316C"/>
    <w:rsid w:val="0008742E"/>
    <w:rsid w:val="000908F9"/>
    <w:rsid w:val="000A2278"/>
    <w:rsid w:val="000A5F48"/>
    <w:rsid w:val="000B52D3"/>
    <w:rsid w:val="000B6AC8"/>
    <w:rsid w:val="000B75F9"/>
    <w:rsid w:val="000C0EDF"/>
    <w:rsid w:val="000C31B7"/>
    <w:rsid w:val="000C3A50"/>
    <w:rsid w:val="000C44F0"/>
    <w:rsid w:val="000C4C5C"/>
    <w:rsid w:val="000C5A27"/>
    <w:rsid w:val="000C5EE6"/>
    <w:rsid w:val="000C7F9D"/>
    <w:rsid w:val="000D0E3B"/>
    <w:rsid w:val="000D1746"/>
    <w:rsid w:val="000D1C03"/>
    <w:rsid w:val="000D302B"/>
    <w:rsid w:val="000D3A1D"/>
    <w:rsid w:val="000D4807"/>
    <w:rsid w:val="000D4844"/>
    <w:rsid w:val="000D58B2"/>
    <w:rsid w:val="000E184E"/>
    <w:rsid w:val="000E50DF"/>
    <w:rsid w:val="000E6F7B"/>
    <w:rsid w:val="000E7C1E"/>
    <w:rsid w:val="000F2603"/>
    <w:rsid w:val="000F3655"/>
    <w:rsid w:val="000F4937"/>
    <w:rsid w:val="000F7640"/>
    <w:rsid w:val="000F76C5"/>
    <w:rsid w:val="00100125"/>
    <w:rsid w:val="001009A4"/>
    <w:rsid w:val="00100A91"/>
    <w:rsid w:val="00101493"/>
    <w:rsid w:val="001019ED"/>
    <w:rsid w:val="001028F7"/>
    <w:rsid w:val="0010290E"/>
    <w:rsid w:val="001077D3"/>
    <w:rsid w:val="00113562"/>
    <w:rsid w:val="001144BB"/>
    <w:rsid w:val="0011494D"/>
    <w:rsid w:val="001154B5"/>
    <w:rsid w:val="00120030"/>
    <w:rsid w:val="001228A5"/>
    <w:rsid w:val="00124883"/>
    <w:rsid w:val="00135025"/>
    <w:rsid w:val="001415CB"/>
    <w:rsid w:val="00143C00"/>
    <w:rsid w:val="00144264"/>
    <w:rsid w:val="0014434F"/>
    <w:rsid w:val="00145222"/>
    <w:rsid w:val="00145648"/>
    <w:rsid w:val="0015075B"/>
    <w:rsid w:val="00150927"/>
    <w:rsid w:val="001528F8"/>
    <w:rsid w:val="00154591"/>
    <w:rsid w:val="00155FD7"/>
    <w:rsid w:val="00162950"/>
    <w:rsid w:val="00163FB9"/>
    <w:rsid w:val="00172B91"/>
    <w:rsid w:val="0017382C"/>
    <w:rsid w:val="0017581C"/>
    <w:rsid w:val="00176305"/>
    <w:rsid w:val="001813AB"/>
    <w:rsid w:val="00181BC7"/>
    <w:rsid w:val="0018492C"/>
    <w:rsid w:val="001856BA"/>
    <w:rsid w:val="0019165D"/>
    <w:rsid w:val="001919FE"/>
    <w:rsid w:val="001A0B5F"/>
    <w:rsid w:val="001A24E0"/>
    <w:rsid w:val="001A29F3"/>
    <w:rsid w:val="001A3DC8"/>
    <w:rsid w:val="001A61F4"/>
    <w:rsid w:val="001A7D30"/>
    <w:rsid w:val="001B1666"/>
    <w:rsid w:val="001C1DDB"/>
    <w:rsid w:val="001C2DE7"/>
    <w:rsid w:val="001C49C4"/>
    <w:rsid w:val="001C4AC8"/>
    <w:rsid w:val="001C6D93"/>
    <w:rsid w:val="001D21BC"/>
    <w:rsid w:val="001D4460"/>
    <w:rsid w:val="001D47C8"/>
    <w:rsid w:val="001E4A13"/>
    <w:rsid w:val="001E5A6E"/>
    <w:rsid w:val="001E65BE"/>
    <w:rsid w:val="001F0C4F"/>
    <w:rsid w:val="001F20AF"/>
    <w:rsid w:val="001F52DB"/>
    <w:rsid w:val="001F5ABA"/>
    <w:rsid w:val="00204C4A"/>
    <w:rsid w:val="00213BB8"/>
    <w:rsid w:val="00222B3F"/>
    <w:rsid w:val="00226699"/>
    <w:rsid w:val="002314FA"/>
    <w:rsid w:val="002335FD"/>
    <w:rsid w:val="0023444D"/>
    <w:rsid w:val="002473F6"/>
    <w:rsid w:val="00250992"/>
    <w:rsid w:val="0025425F"/>
    <w:rsid w:val="002546F9"/>
    <w:rsid w:val="00257BCF"/>
    <w:rsid w:val="002619DE"/>
    <w:rsid w:val="00261BEA"/>
    <w:rsid w:val="0026274D"/>
    <w:rsid w:val="002672FA"/>
    <w:rsid w:val="0027118F"/>
    <w:rsid w:val="00271A95"/>
    <w:rsid w:val="00272845"/>
    <w:rsid w:val="002757F2"/>
    <w:rsid w:val="00275A53"/>
    <w:rsid w:val="002869D5"/>
    <w:rsid w:val="00287D5F"/>
    <w:rsid w:val="00287F62"/>
    <w:rsid w:val="00292E29"/>
    <w:rsid w:val="0029540C"/>
    <w:rsid w:val="00296464"/>
    <w:rsid w:val="00296AC4"/>
    <w:rsid w:val="002A458C"/>
    <w:rsid w:val="002A4B76"/>
    <w:rsid w:val="002A5675"/>
    <w:rsid w:val="002A6F17"/>
    <w:rsid w:val="002B1477"/>
    <w:rsid w:val="002B5887"/>
    <w:rsid w:val="002B6490"/>
    <w:rsid w:val="002B65B6"/>
    <w:rsid w:val="002C03E9"/>
    <w:rsid w:val="002C0A0B"/>
    <w:rsid w:val="002C0A4A"/>
    <w:rsid w:val="002C29C3"/>
    <w:rsid w:val="002C31C1"/>
    <w:rsid w:val="002C3AB0"/>
    <w:rsid w:val="002C4D26"/>
    <w:rsid w:val="002D594B"/>
    <w:rsid w:val="002D6F39"/>
    <w:rsid w:val="002E6D6F"/>
    <w:rsid w:val="002E7AF5"/>
    <w:rsid w:val="002F35E4"/>
    <w:rsid w:val="002F7901"/>
    <w:rsid w:val="002F7B9C"/>
    <w:rsid w:val="0030754A"/>
    <w:rsid w:val="00311CC3"/>
    <w:rsid w:val="00312059"/>
    <w:rsid w:val="003126AF"/>
    <w:rsid w:val="0031334A"/>
    <w:rsid w:val="0031503C"/>
    <w:rsid w:val="00315C96"/>
    <w:rsid w:val="00315D9D"/>
    <w:rsid w:val="003202DE"/>
    <w:rsid w:val="00322766"/>
    <w:rsid w:val="003235AC"/>
    <w:rsid w:val="0032658C"/>
    <w:rsid w:val="003275B8"/>
    <w:rsid w:val="00331065"/>
    <w:rsid w:val="003312B9"/>
    <w:rsid w:val="0034258F"/>
    <w:rsid w:val="00342ED0"/>
    <w:rsid w:val="00343B1E"/>
    <w:rsid w:val="00343E29"/>
    <w:rsid w:val="003466FC"/>
    <w:rsid w:val="0035145F"/>
    <w:rsid w:val="003608F1"/>
    <w:rsid w:val="00364368"/>
    <w:rsid w:val="00366D17"/>
    <w:rsid w:val="003766F0"/>
    <w:rsid w:val="0037774E"/>
    <w:rsid w:val="0038025C"/>
    <w:rsid w:val="00382B54"/>
    <w:rsid w:val="003833B8"/>
    <w:rsid w:val="00383830"/>
    <w:rsid w:val="00383DEE"/>
    <w:rsid w:val="00384641"/>
    <w:rsid w:val="00386690"/>
    <w:rsid w:val="00387DB7"/>
    <w:rsid w:val="0039682B"/>
    <w:rsid w:val="003978B4"/>
    <w:rsid w:val="003A41C7"/>
    <w:rsid w:val="003A4E21"/>
    <w:rsid w:val="003A7DF8"/>
    <w:rsid w:val="003B1158"/>
    <w:rsid w:val="003B3FCD"/>
    <w:rsid w:val="003B5277"/>
    <w:rsid w:val="003C3227"/>
    <w:rsid w:val="003D7210"/>
    <w:rsid w:val="003D7D3D"/>
    <w:rsid w:val="003E37C0"/>
    <w:rsid w:val="003F20B5"/>
    <w:rsid w:val="004008FB"/>
    <w:rsid w:val="004045C0"/>
    <w:rsid w:val="0040561F"/>
    <w:rsid w:val="0041165C"/>
    <w:rsid w:val="00412725"/>
    <w:rsid w:val="00414494"/>
    <w:rsid w:val="00414C70"/>
    <w:rsid w:val="0041531F"/>
    <w:rsid w:val="00415AE4"/>
    <w:rsid w:val="00423B0F"/>
    <w:rsid w:val="0042769F"/>
    <w:rsid w:val="00430519"/>
    <w:rsid w:val="004351D2"/>
    <w:rsid w:val="00436CC5"/>
    <w:rsid w:val="004379C9"/>
    <w:rsid w:val="00442C57"/>
    <w:rsid w:val="00442E28"/>
    <w:rsid w:val="0044491F"/>
    <w:rsid w:val="00450D5F"/>
    <w:rsid w:val="00455315"/>
    <w:rsid w:val="00460154"/>
    <w:rsid w:val="00460C57"/>
    <w:rsid w:val="00462752"/>
    <w:rsid w:val="004662D6"/>
    <w:rsid w:val="004670A3"/>
    <w:rsid w:val="00473AD2"/>
    <w:rsid w:val="004749F0"/>
    <w:rsid w:val="00474F54"/>
    <w:rsid w:val="00475D9B"/>
    <w:rsid w:val="0047690B"/>
    <w:rsid w:val="0047751E"/>
    <w:rsid w:val="00480511"/>
    <w:rsid w:val="0048460B"/>
    <w:rsid w:val="00486975"/>
    <w:rsid w:val="00487A31"/>
    <w:rsid w:val="00496617"/>
    <w:rsid w:val="004A1804"/>
    <w:rsid w:val="004A3CBA"/>
    <w:rsid w:val="004A4670"/>
    <w:rsid w:val="004A6C07"/>
    <w:rsid w:val="004B50B7"/>
    <w:rsid w:val="004C21C2"/>
    <w:rsid w:val="004C6091"/>
    <w:rsid w:val="004D2DC9"/>
    <w:rsid w:val="004D7E06"/>
    <w:rsid w:val="004E0847"/>
    <w:rsid w:val="004E2753"/>
    <w:rsid w:val="004F46EE"/>
    <w:rsid w:val="004F60E1"/>
    <w:rsid w:val="00501ED9"/>
    <w:rsid w:val="0050219B"/>
    <w:rsid w:val="005052E2"/>
    <w:rsid w:val="005066A3"/>
    <w:rsid w:val="00511075"/>
    <w:rsid w:val="005144C2"/>
    <w:rsid w:val="005147F8"/>
    <w:rsid w:val="00514B17"/>
    <w:rsid w:val="00517009"/>
    <w:rsid w:val="005172AD"/>
    <w:rsid w:val="00524022"/>
    <w:rsid w:val="00525474"/>
    <w:rsid w:val="00530F5F"/>
    <w:rsid w:val="0053186D"/>
    <w:rsid w:val="005341C5"/>
    <w:rsid w:val="005350FB"/>
    <w:rsid w:val="0054020E"/>
    <w:rsid w:val="00541D0E"/>
    <w:rsid w:val="0054291E"/>
    <w:rsid w:val="0054385B"/>
    <w:rsid w:val="00543E0D"/>
    <w:rsid w:val="00547433"/>
    <w:rsid w:val="00550D4C"/>
    <w:rsid w:val="00551966"/>
    <w:rsid w:val="00555502"/>
    <w:rsid w:val="005559AA"/>
    <w:rsid w:val="00565BB7"/>
    <w:rsid w:val="005711F7"/>
    <w:rsid w:val="00571268"/>
    <w:rsid w:val="005779ED"/>
    <w:rsid w:val="005847E1"/>
    <w:rsid w:val="00586112"/>
    <w:rsid w:val="0058789F"/>
    <w:rsid w:val="0059349C"/>
    <w:rsid w:val="005A268E"/>
    <w:rsid w:val="005A283C"/>
    <w:rsid w:val="005A2CF0"/>
    <w:rsid w:val="005A3ADC"/>
    <w:rsid w:val="005A4311"/>
    <w:rsid w:val="005A60CE"/>
    <w:rsid w:val="005A6163"/>
    <w:rsid w:val="005B0288"/>
    <w:rsid w:val="005B32D9"/>
    <w:rsid w:val="005B69DC"/>
    <w:rsid w:val="005B6D25"/>
    <w:rsid w:val="005B6D91"/>
    <w:rsid w:val="005C52C0"/>
    <w:rsid w:val="005C704A"/>
    <w:rsid w:val="005D303F"/>
    <w:rsid w:val="005D39B8"/>
    <w:rsid w:val="005D5927"/>
    <w:rsid w:val="005D71E8"/>
    <w:rsid w:val="005E6726"/>
    <w:rsid w:val="005E67E0"/>
    <w:rsid w:val="005E6FE0"/>
    <w:rsid w:val="005F0E9E"/>
    <w:rsid w:val="005F21CA"/>
    <w:rsid w:val="005F32DB"/>
    <w:rsid w:val="005F5C57"/>
    <w:rsid w:val="005F66BA"/>
    <w:rsid w:val="006002FD"/>
    <w:rsid w:val="00602C62"/>
    <w:rsid w:val="00603116"/>
    <w:rsid w:val="00603C06"/>
    <w:rsid w:val="0060506E"/>
    <w:rsid w:val="00607E87"/>
    <w:rsid w:val="00610ED3"/>
    <w:rsid w:val="00611F4C"/>
    <w:rsid w:val="0061621A"/>
    <w:rsid w:val="00617C31"/>
    <w:rsid w:val="00617EBB"/>
    <w:rsid w:val="00623B39"/>
    <w:rsid w:val="006350A6"/>
    <w:rsid w:val="006368D9"/>
    <w:rsid w:val="006404DA"/>
    <w:rsid w:val="00642135"/>
    <w:rsid w:val="0064219D"/>
    <w:rsid w:val="00650BCF"/>
    <w:rsid w:val="00656A38"/>
    <w:rsid w:val="00656AC7"/>
    <w:rsid w:val="006614EF"/>
    <w:rsid w:val="006676F9"/>
    <w:rsid w:val="00667985"/>
    <w:rsid w:val="0067331A"/>
    <w:rsid w:val="00674FF9"/>
    <w:rsid w:val="00677D7C"/>
    <w:rsid w:val="006803A6"/>
    <w:rsid w:val="00687406"/>
    <w:rsid w:val="00692C32"/>
    <w:rsid w:val="00695126"/>
    <w:rsid w:val="006A1D3D"/>
    <w:rsid w:val="006A2407"/>
    <w:rsid w:val="006A4146"/>
    <w:rsid w:val="006A6F84"/>
    <w:rsid w:val="006B2E59"/>
    <w:rsid w:val="006B4F44"/>
    <w:rsid w:val="006C2AAE"/>
    <w:rsid w:val="006C2C66"/>
    <w:rsid w:val="006C2F7A"/>
    <w:rsid w:val="006C337C"/>
    <w:rsid w:val="006C3BD1"/>
    <w:rsid w:val="006C3FFA"/>
    <w:rsid w:val="006D34B7"/>
    <w:rsid w:val="006D5AED"/>
    <w:rsid w:val="006D6781"/>
    <w:rsid w:val="006D7A32"/>
    <w:rsid w:val="006E71AA"/>
    <w:rsid w:val="006E7B5E"/>
    <w:rsid w:val="006F0607"/>
    <w:rsid w:val="006F255C"/>
    <w:rsid w:val="006F2866"/>
    <w:rsid w:val="006F53BD"/>
    <w:rsid w:val="006F5F55"/>
    <w:rsid w:val="006F609D"/>
    <w:rsid w:val="00706D38"/>
    <w:rsid w:val="007072FB"/>
    <w:rsid w:val="00711EAC"/>
    <w:rsid w:val="0072023D"/>
    <w:rsid w:val="00722CE1"/>
    <w:rsid w:val="0072305A"/>
    <w:rsid w:val="0073477B"/>
    <w:rsid w:val="00752F04"/>
    <w:rsid w:val="00753DC6"/>
    <w:rsid w:val="00765D0E"/>
    <w:rsid w:val="007663AB"/>
    <w:rsid w:val="00771404"/>
    <w:rsid w:val="007732E7"/>
    <w:rsid w:val="00776295"/>
    <w:rsid w:val="007774B1"/>
    <w:rsid w:val="0078301A"/>
    <w:rsid w:val="00783A4F"/>
    <w:rsid w:val="00783D60"/>
    <w:rsid w:val="00786BF2"/>
    <w:rsid w:val="00794F0B"/>
    <w:rsid w:val="00794FA5"/>
    <w:rsid w:val="007956C7"/>
    <w:rsid w:val="00797BFE"/>
    <w:rsid w:val="007A212A"/>
    <w:rsid w:val="007B3537"/>
    <w:rsid w:val="007B381C"/>
    <w:rsid w:val="007B57D0"/>
    <w:rsid w:val="007B7533"/>
    <w:rsid w:val="007C171C"/>
    <w:rsid w:val="007C2A0B"/>
    <w:rsid w:val="007C2C83"/>
    <w:rsid w:val="007C4332"/>
    <w:rsid w:val="007C4736"/>
    <w:rsid w:val="007D35FA"/>
    <w:rsid w:val="007D46E2"/>
    <w:rsid w:val="007D6087"/>
    <w:rsid w:val="007D66FB"/>
    <w:rsid w:val="007D7194"/>
    <w:rsid w:val="007E17AF"/>
    <w:rsid w:val="007E6C9A"/>
    <w:rsid w:val="007F5213"/>
    <w:rsid w:val="007F554C"/>
    <w:rsid w:val="007F5AC1"/>
    <w:rsid w:val="007F6A49"/>
    <w:rsid w:val="00800A00"/>
    <w:rsid w:val="0080296C"/>
    <w:rsid w:val="008062B6"/>
    <w:rsid w:val="008079D3"/>
    <w:rsid w:val="00811869"/>
    <w:rsid w:val="00825EF6"/>
    <w:rsid w:val="0082639C"/>
    <w:rsid w:val="0083117A"/>
    <w:rsid w:val="0083185C"/>
    <w:rsid w:val="00832B4E"/>
    <w:rsid w:val="008341E0"/>
    <w:rsid w:val="008353A5"/>
    <w:rsid w:val="00835476"/>
    <w:rsid w:val="00835ECD"/>
    <w:rsid w:val="00837D36"/>
    <w:rsid w:val="008508C3"/>
    <w:rsid w:val="00852C1B"/>
    <w:rsid w:val="0085400B"/>
    <w:rsid w:val="00854E8A"/>
    <w:rsid w:val="00855CF2"/>
    <w:rsid w:val="008561D1"/>
    <w:rsid w:val="00856C94"/>
    <w:rsid w:val="00863D91"/>
    <w:rsid w:val="00864ED4"/>
    <w:rsid w:val="00866B66"/>
    <w:rsid w:val="00867B29"/>
    <w:rsid w:val="0087511E"/>
    <w:rsid w:val="00884692"/>
    <w:rsid w:val="00887C79"/>
    <w:rsid w:val="0089026F"/>
    <w:rsid w:val="00890DB0"/>
    <w:rsid w:val="0089127A"/>
    <w:rsid w:val="00894297"/>
    <w:rsid w:val="008A2E75"/>
    <w:rsid w:val="008A63A4"/>
    <w:rsid w:val="008A649B"/>
    <w:rsid w:val="008B2BED"/>
    <w:rsid w:val="008C071A"/>
    <w:rsid w:val="008C6267"/>
    <w:rsid w:val="008D08D0"/>
    <w:rsid w:val="008D1ACC"/>
    <w:rsid w:val="008D27AC"/>
    <w:rsid w:val="008E2037"/>
    <w:rsid w:val="008E272A"/>
    <w:rsid w:val="008E3453"/>
    <w:rsid w:val="008E70BA"/>
    <w:rsid w:val="008F627E"/>
    <w:rsid w:val="00904FD4"/>
    <w:rsid w:val="00907B17"/>
    <w:rsid w:val="00910061"/>
    <w:rsid w:val="00910781"/>
    <w:rsid w:val="00911EBB"/>
    <w:rsid w:val="00915F9D"/>
    <w:rsid w:val="0091751D"/>
    <w:rsid w:val="00921F1D"/>
    <w:rsid w:val="00923084"/>
    <w:rsid w:val="009264A8"/>
    <w:rsid w:val="009271A0"/>
    <w:rsid w:val="00930A1D"/>
    <w:rsid w:val="00932C48"/>
    <w:rsid w:val="00934668"/>
    <w:rsid w:val="009441A5"/>
    <w:rsid w:val="00954603"/>
    <w:rsid w:val="00960C0D"/>
    <w:rsid w:val="009616D3"/>
    <w:rsid w:val="00961CB2"/>
    <w:rsid w:val="00962B38"/>
    <w:rsid w:val="009657F7"/>
    <w:rsid w:val="00970FF1"/>
    <w:rsid w:val="00971F24"/>
    <w:rsid w:val="00975505"/>
    <w:rsid w:val="00976B62"/>
    <w:rsid w:val="00980493"/>
    <w:rsid w:val="00981142"/>
    <w:rsid w:val="00981935"/>
    <w:rsid w:val="00983982"/>
    <w:rsid w:val="00985F4E"/>
    <w:rsid w:val="009878A8"/>
    <w:rsid w:val="0099703D"/>
    <w:rsid w:val="009A2D9B"/>
    <w:rsid w:val="009A63FE"/>
    <w:rsid w:val="009B038E"/>
    <w:rsid w:val="009B51C7"/>
    <w:rsid w:val="009B6701"/>
    <w:rsid w:val="009B6C1C"/>
    <w:rsid w:val="009C2B2E"/>
    <w:rsid w:val="009C2CDE"/>
    <w:rsid w:val="009C6A8E"/>
    <w:rsid w:val="009C702C"/>
    <w:rsid w:val="009D0926"/>
    <w:rsid w:val="009D2734"/>
    <w:rsid w:val="009D5E2C"/>
    <w:rsid w:val="009E0EFE"/>
    <w:rsid w:val="009E1223"/>
    <w:rsid w:val="009E5C41"/>
    <w:rsid w:val="009E7DEB"/>
    <w:rsid w:val="009F0570"/>
    <w:rsid w:val="009F31E9"/>
    <w:rsid w:val="00A0049E"/>
    <w:rsid w:val="00A01CF8"/>
    <w:rsid w:val="00A03B94"/>
    <w:rsid w:val="00A0580A"/>
    <w:rsid w:val="00A058A4"/>
    <w:rsid w:val="00A1311D"/>
    <w:rsid w:val="00A16B27"/>
    <w:rsid w:val="00A23F35"/>
    <w:rsid w:val="00A25A4A"/>
    <w:rsid w:val="00A25AC6"/>
    <w:rsid w:val="00A27AA6"/>
    <w:rsid w:val="00A31176"/>
    <w:rsid w:val="00A31D38"/>
    <w:rsid w:val="00A34846"/>
    <w:rsid w:val="00A43637"/>
    <w:rsid w:val="00A462BF"/>
    <w:rsid w:val="00A5176C"/>
    <w:rsid w:val="00A52BD3"/>
    <w:rsid w:val="00A53957"/>
    <w:rsid w:val="00A55078"/>
    <w:rsid w:val="00A57260"/>
    <w:rsid w:val="00A74BEF"/>
    <w:rsid w:val="00A82785"/>
    <w:rsid w:val="00A834A6"/>
    <w:rsid w:val="00A87CB3"/>
    <w:rsid w:val="00A959A0"/>
    <w:rsid w:val="00AA0BBC"/>
    <w:rsid w:val="00AA113E"/>
    <w:rsid w:val="00AB1B36"/>
    <w:rsid w:val="00AB2306"/>
    <w:rsid w:val="00AB78C6"/>
    <w:rsid w:val="00AC4E26"/>
    <w:rsid w:val="00AC5AF4"/>
    <w:rsid w:val="00AC77CB"/>
    <w:rsid w:val="00AC7CED"/>
    <w:rsid w:val="00AD0663"/>
    <w:rsid w:val="00AD211B"/>
    <w:rsid w:val="00AD244C"/>
    <w:rsid w:val="00AD4CA4"/>
    <w:rsid w:val="00AD6976"/>
    <w:rsid w:val="00AD6CB4"/>
    <w:rsid w:val="00AD71D6"/>
    <w:rsid w:val="00AD7B29"/>
    <w:rsid w:val="00AE5F44"/>
    <w:rsid w:val="00AF37E5"/>
    <w:rsid w:val="00AF5C04"/>
    <w:rsid w:val="00B00541"/>
    <w:rsid w:val="00B00F48"/>
    <w:rsid w:val="00B0161C"/>
    <w:rsid w:val="00B021EE"/>
    <w:rsid w:val="00B05670"/>
    <w:rsid w:val="00B05BAF"/>
    <w:rsid w:val="00B06DC6"/>
    <w:rsid w:val="00B104A9"/>
    <w:rsid w:val="00B126F8"/>
    <w:rsid w:val="00B156C9"/>
    <w:rsid w:val="00B21DC0"/>
    <w:rsid w:val="00B251F3"/>
    <w:rsid w:val="00B34EB6"/>
    <w:rsid w:val="00B3528F"/>
    <w:rsid w:val="00B35DD4"/>
    <w:rsid w:val="00B36B2D"/>
    <w:rsid w:val="00B460F7"/>
    <w:rsid w:val="00B53C9A"/>
    <w:rsid w:val="00B5596F"/>
    <w:rsid w:val="00B56ADD"/>
    <w:rsid w:val="00B655DC"/>
    <w:rsid w:val="00B71572"/>
    <w:rsid w:val="00B73BDB"/>
    <w:rsid w:val="00B76D59"/>
    <w:rsid w:val="00B76E1A"/>
    <w:rsid w:val="00B82524"/>
    <w:rsid w:val="00B83109"/>
    <w:rsid w:val="00B84674"/>
    <w:rsid w:val="00B84A1F"/>
    <w:rsid w:val="00B85FA5"/>
    <w:rsid w:val="00B91701"/>
    <w:rsid w:val="00B95CC2"/>
    <w:rsid w:val="00B9643A"/>
    <w:rsid w:val="00B96D75"/>
    <w:rsid w:val="00BA1AEF"/>
    <w:rsid w:val="00BA46CA"/>
    <w:rsid w:val="00BA6120"/>
    <w:rsid w:val="00BA7444"/>
    <w:rsid w:val="00BB2B9E"/>
    <w:rsid w:val="00BB3D1B"/>
    <w:rsid w:val="00BB53C3"/>
    <w:rsid w:val="00BB6971"/>
    <w:rsid w:val="00BB6F41"/>
    <w:rsid w:val="00BC0A1F"/>
    <w:rsid w:val="00BC0E00"/>
    <w:rsid w:val="00BC2F09"/>
    <w:rsid w:val="00BC4615"/>
    <w:rsid w:val="00BD2BEF"/>
    <w:rsid w:val="00BD5EB2"/>
    <w:rsid w:val="00BD5F9E"/>
    <w:rsid w:val="00BE4AD8"/>
    <w:rsid w:val="00BE5627"/>
    <w:rsid w:val="00BE767B"/>
    <w:rsid w:val="00BF1F71"/>
    <w:rsid w:val="00C16F79"/>
    <w:rsid w:val="00C219BD"/>
    <w:rsid w:val="00C23592"/>
    <w:rsid w:val="00C27664"/>
    <w:rsid w:val="00C31D1F"/>
    <w:rsid w:val="00C328EE"/>
    <w:rsid w:val="00C354A9"/>
    <w:rsid w:val="00C36241"/>
    <w:rsid w:val="00C501E3"/>
    <w:rsid w:val="00C50C96"/>
    <w:rsid w:val="00C51176"/>
    <w:rsid w:val="00C52101"/>
    <w:rsid w:val="00C56710"/>
    <w:rsid w:val="00C573BB"/>
    <w:rsid w:val="00C60499"/>
    <w:rsid w:val="00C63804"/>
    <w:rsid w:val="00C63B5C"/>
    <w:rsid w:val="00C64882"/>
    <w:rsid w:val="00C64BA3"/>
    <w:rsid w:val="00C67E53"/>
    <w:rsid w:val="00C81968"/>
    <w:rsid w:val="00C8445E"/>
    <w:rsid w:val="00C873B6"/>
    <w:rsid w:val="00CA2A86"/>
    <w:rsid w:val="00CA466B"/>
    <w:rsid w:val="00CB5652"/>
    <w:rsid w:val="00CC0278"/>
    <w:rsid w:val="00CC3BC0"/>
    <w:rsid w:val="00CC409D"/>
    <w:rsid w:val="00CC42B8"/>
    <w:rsid w:val="00CC5698"/>
    <w:rsid w:val="00CD1F30"/>
    <w:rsid w:val="00CD3174"/>
    <w:rsid w:val="00CE010C"/>
    <w:rsid w:val="00CE572A"/>
    <w:rsid w:val="00CE61E9"/>
    <w:rsid w:val="00CF03E3"/>
    <w:rsid w:val="00CF050C"/>
    <w:rsid w:val="00CF2925"/>
    <w:rsid w:val="00CF4578"/>
    <w:rsid w:val="00D02793"/>
    <w:rsid w:val="00D02C00"/>
    <w:rsid w:val="00D0374F"/>
    <w:rsid w:val="00D15053"/>
    <w:rsid w:val="00D15EF1"/>
    <w:rsid w:val="00D22D4B"/>
    <w:rsid w:val="00D26273"/>
    <w:rsid w:val="00D31F23"/>
    <w:rsid w:val="00D33274"/>
    <w:rsid w:val="00D3492F"/>
    <w:rsid w:val="00D40EE3"/>
    <w:rsid w:val="00D4311D"/>
    <w:rsid w:val="00D4358B"/>
    <w:rsid w:val="00D4393B"/>
    <w:rsid w:val="00D43A17"/>
    <w:rsid w:val="00D52352"/>
    <w:rsid w:val="00D535A9"/>
    <w:rsid w:val="00D545D4"/>
    <w:rsid w:val="00D55545"/>
    <w:rsid w:val="00D56953"/>
    <w:rsid w:val="00D57FED"/>
    <w:rsid w:val="00D60525"/>
    <w:rsid w:val="00D607F4"/>
    <w:rsid w:val="00D610F6"/>
    <w:rsid w:val="00D64D25"/>
    <w:rsid w:val="00D7536E"/>
    <w:rsid w:val="00D77469"/>
    <w:rsid w:val="00D80A48"/>
    <w:rsid w:val="00D80F1C"/>
    <w:rsid w:val="00D900B8"/>
    <w:rsid w:val="00D90E39"/>
    <w:rsid w:val="00D93614"/>
    <w:rsid w:val="00D954D5"/>
    <w:rsid w:val="00D9570C"/>
    <w:rsid w:val="00D964A2"/>
    <w:rsid w:val="00DA084D"/>
    <w:rsid w:val="00DA27F4"/>
    <w:rsid w:val="00DA7FE0"/>
    <w:rsid w:val="00DB1B81"/>
    <w:rsid w:val="00DB5CD3"/>
    <w:rsid w:val="00DB7F7A"/>
    <w:rsid w:val="00DC1B38"/>
    <w:rsid w:val="00DD1A04"/>
    <w:rsid w:val="00DD3EC2"/>
    <w:rsid w:val="00DD77B1"/>
    <w:rsid w:val="00DE083A"/>
    <w:rsid w:val="00DE0BE4"/>
    <w:rsid w:val="00DE158A"/>
    <w:rsid w:val="00DE3671"/>
    <w:rsid w:val="00DE5B61"/>
    <w:rsid w:val="00DE6453"/>
    <w:rsid w:val="00DF1BFF"/>
    <w:rsid w:val="00DF4253"/>
    <w:rsid w:val="00DF60D4"/>
    <w:rsid w:val="00E07F40"/>
    <w:rsid w:val="00E106EA"/>
    <w:rsid w:val="00E11541"/>
    <w:rsid w:val="00E12976"/>
    <w:rsid w:val="00E14186"/>
    <w:rsid w:val="00E16BC1"/>
    <w:rsid w:val="00E23260"/>
    <w:rsid w:val="00E2520C"/>
    <w:rsid w:val="00E25976"/>
    <w:rsid w:val="00E26E93"/>
    <w:rsid w:val="00E31743"/>
    <w:rsid w:val="00E3258F"/>
    <w:rsid w:val="00E376AB"/>
    <w:rsid w:val="00E414CB"/>
    <w:rsid w:val="00E41955"/>
    <w:rsid w:val="00E46201"/>
    <w:rsid w:val="00E5029A"/>
    <w:rsid w:val="00E51BB3"/>
    <w:rsid w:val="00E522C0"/>
    <w:rsid w:val="00E537CF"/>
    <w:rsid w:val="00E64536"/>
    <w:rsid w:val="00E67E1A"/>
    <w:rsid w:val="00E7180C"/>
    <w:rsid w:val="00E756AC"/>
    <w:rsid w:val="00E83038"/>
    <w:rsid w:val="00E86368"/>
    <w:rsid w:val="00E90A26"/>
    <w:rsid w:val="00E93EA5"/>
    <w:rsid w:val="00EA22EB"/>
    <w:rsid w:val="00EA36D8"/>
    <w:rsid w:val="00EA40BE"/>
    <w:rsid w:val="00EB127A"/>
    <w:rsid w:val="00EB18ED"/>
    <w:rsid w:val="00EB2605"/>
    <w:rsid w:val="00EB71D2"/>
    <w:rsid w:val="00EC276D"/>
    <w:rsid w:val="00EC6CFB"/>
    <w:rsid w:val="00ED1198"/>
    <w:rsid w:val="00ED23E8"/>
    <w:rsid w:val="00EE1433"/>
    <w:rsid w:val="00EE273F"/>
    <w:rsid w:val="00EE5D9C"/>
    <w:rsid w:val="00EE662A"/>
    <w:rsid w:val="00EE6CEB"/>
    <w:rsid w:val="00EF4160"/>
    <w:rsid w:val="00EF52D1"/>
    <w:rsid w:val="00EF6B7B"/>
    <w:rsid w:val="00EF6F11"/>
    <w:rsid w:val="00EF7A72"/>
    <w:rsid w:val="00F0698D"/>
    <w:rsid w:val="00F07838"/>
    <w:rsid w:val="00F11733"/>
    <w:rsid w:val="00F14F13"/>
    <w:rsid w:val="00F15AA0"/>
    <w:rsid w:val="00F15E5F"/>
    <w:rsid w:val="00F1679D"/>
    <w:rsid w:val="00F16E03"/>
    <w:rsid w:val="00F174D6"/>
    <w:rsid w:val="00F2406B"/>
    <w:rsid w:val="00F30221"/>
    <w:rsid w:val="00F3305A"/>
    <w:rsid w:val="00F35BF4"/>
    <w:rsid w:val="00F36CEE"/>
    <w:rsid w:val="00F40B06"/>
    <w:rsid w:val="00F44ABD"/>
    <w:rsid w:val="00F458B9"/>
    <w:rsid w:val="00F46B7A"/>
    <w:rsid w:val="00F47086"/>
    <w:rsid w:val="00F470E4"/>
    <w:rsid w:val="00F5015A"/>
    <w:rsid w:val="00F50CDD"/>
    <w:rsid w:val="00F51005"/>
    <w:rsid w:val="00F549ED"/>
    <w:rsid w:val="00F62B3D"/>
    <w:rsid w:val="00F642C7"/>
    <w:rsid w:val="00F64C7A"/>
    <w:rsid w:val="00F65C7D"/>
    <w:rsid w:val="00F7081D"/>
    <w:rsid w:val="00F82B60"/>
    <w:rsid w:val="00F830BD"/>
    <w:rsid w:val="00F93CF2"/>
    <w:rsid w:val="00F9536E"/>
    <w:rsid w:val="00F95620"/>
    <w:rsid w:val="00FA7E70"/>
    <w:rsid w:val="00FB786C"/>
    <w:rsid w:val="00FC0F4B"/>
    <w:rsid w:val="00FC2236"/>
    <w:rsid w:val="00FC243B"/>
    <w:rsid w:val="00FC2634"/>
    <w:rsid w:val="00FC4D87"/>
    <w:rsid w:val="00FC5F20"/>
    <w:rsid w:val="00FC6FAE"/>
    <w:rsid w:val="00FD2973"/>
    <w:rsid w:val="00FD4027"/>
    <w:rsid w:val="00FD410D"/>
    <w:rsid w:val="00FE2E44"/>
    <w:rsid w:val="00FE380A"/>
    <w:rsid w:val="00FE5C80"/>
    <w:rsid w:val="00FE6527"/>
    <w:rsid w:val="00FE7933"/>
    <w:rsid w:val="00FF53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66F9B23-90DD-4509-B807-927385D5F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D66FB"/>
    <w:pPr>
      <w:tabs>
        <w:tab w:val="left" w:pos="900"/>
        <w:tab w:val="left" w:pos="2880"/>
      </w:tabs>
      <w:spacing w:line="312" w:lineRule="auto"/>
      <w:jc w:val="both"/>
    </w:pPr>
    <w:rPr>
      <w:rFonts w:ascii="Arial" w:hAnsi="Arial"/>
      <w:szCs w:val="24"/>
    </w:rPr>
  </w:style>
  <w:style w:type="paragraph" w:styleId="berschrift1">
    <w:name w:val="heading 1"/>
    <w:basedOn w:val="Standard"/>
    <w:next w:val="Standard"/>
    <w:qFormat/>
    <w:rsid w:val="007D66FB"/>
    <w:pPr>
      <w:keepNext/>
      <w:numPr>
        <w:numId w:val="4"/>
      </w:numPr>
      <w:tabs>
        <w:tab w:val="clear" w:pos="900"/>
        <w:tab w:val="clear" w:pos="2880"/>
      </w:tabs>
      <w:spacing w:before="240" w:after="240"/>
      <w:jc w:val="left"/>
      <w:outlineLvl w:val="0"/>
    </w:pPr>
    <w:rPr>
      <w:rFonts w:cs="Arial"/>
      <w:b/>
      <w:bCs/>
      <w:kern w:val="32"/>
      <w:sz w:val="36"/>
      <w:szCs w:val="32"/>
    </w:rPr>
  </w:style>
  <w:style w:type="paragraph" w:styleId="berschrift2">
    <w:name w:val="heading 2"/>
    <w:basedOn w:val="berschrift1"/>
    <w:next w:val="Standard"/>
    <w:qFormat/>
    <w:rsid w:val="007D66FB"/>
    <w:pPr>
      <w:numPr>
        <w:ilvl w:val="1"/>
      </w:numPr>
      <w:tabs>
        <w:tab w:val="left" w:pos="1021"/>
      </w:tabs>
      <w:outlineLvl w:val="1"/>
    </w:pPr>
    <w:rPr>
      <w:bCs w:val="0"/>
      <w:iCs/>
      <w:sz w:val="24"/>
      <w:szCs w:val="28"/>
    </w:rPr>
  </w:style>
  <w:style w:type="paragraph" w:styleId="berschrift3">
    <w:name w:val="heading 3"/>
    <w:basedOn w:val="berschrift2"/>
    <w:next w:val="Standard"/>
    <w:autoRedefine/>
    <w:qFormat/>
    <w:rsid w:val="002A6F17"/>
    <w:pPr>
      <w:numPr>
        <w:ilvl w:val="2"/>
      </w:numPr>
      <w:tabs>
        <w:tab w:val="clear" w:pos="1021"/>
        <w:tab w:val="left" w:pos="1260"/>
      </w:tabs>
      <w:outlineLvl w:val="2"/>
    </w:pPr>
    <w:rPr>
      <w:bCs/>
      <w:sz w:val="20"/>
      <w:szCs w:val="26"/>
    </w:rPr>
  </w:style>
  <w:style w:type="paragraph" w:styleId="berschrift4">
    <w:name w:val="heading 4"/>
    <w:basedOn w:val="Standard"/>
    <w:next w:val="Standard"/>
    <w:qFormat/>
    <w:rsid w:val="007D66FB"/>
    <w:pPr>
      <w:keepNext/>
      <w:numPr>
        <w:ilvl w:val="3"/>
        <w:numId w:val="5"/>
      </w:numPr>
      <w:tabs>
        <w:tab w:val="left" w:pos="1800"/>
      </w:tabs>
      <w:spacing w:before="240" w:after="60" w:line="360" w:lineRule="auto"/>
      <w:outlineLvl w:val="3"/>
    </w:pPr>
    <w:rPr>
      <w:b/>
      <w:bCs/>
      <w:sz w:val="28"/>
      <w:szCs w:val="28"/>
    </w:rPr>
  </w:style>
  <w:style w:type="paragraph" w:styleId="berschrift5">
    <w:name w:val="heading 5"/>
    <w:basedOn w:val="Standard"/>
    <w:next w:val="Standard"/>
    <w:qFormat/>
    <w:rsid w:val="007D66FB"/>
    <w:pPr>
      <w:numPr>
        <w:ilvl w:val="4"/>
        <w:numId w:val="5"/>
      </w:numPr>
      <w:tabs>
        <w:tab w:val="left" w:pos="1800"/>
      </w:tabs>
      <w:spacing w:before="240" w:after="60" w:line="360" w:lineRule="auto"/>
      <w:outlineLvl w:val="4"/>
    </w:pPr>
    <w:rPr>
      <w:b/>
      <w:bCs/>
      <w:i/>
      <w:iCs/>
      <w:sz w:val="26"/>
      <w:szCs w:val="26"/>
    </w:rPr>
  </w:style>
  <w:style w:type="paragraph" w:styleId="berschrift6">
    <w:name w:val="heading 6"/>
    <w:basedOn w:val="Standard"/>
    <w:next w:val="Standard"/>
    <w:qFormat/>
    <w:rsid w:val="007D66FB"/>
    <w:pPr>
      <w:numPr>
        <w:ilvl w:val="5"/>
        <w:numId w:val="5"/>
      </w:numPr>
      <w:tabs>
        <w:tab w:val="left" w:pos="1800"/>
      </w:tabs>
      <w:spacing w:before="240" w:after="60" w:line="360" w:lineRule="auto"/>
      <w:outlineLvl w:val="5"/>
    </w:pPr>
    <w:rPr>
      <w:b/>
      <w:bCs/>
      <w:sz w:val="22"/>
      <w:szCs w:val="22"/>
    </w:rPr>
  </w:style>
  <w:style w:type="paragraph" w:styleId="berschrift7">
    <w:name w:val="heading 7"/>
    <w:basedOn w:val="Standard"/>
    <w:next w:val="Standard"/>
    <w:qFormat/>
    <w:rsid w:val="007D66FB"/>
    <w:pPr>
      <w:numPr>
        <w:ilvl w:val="6"/>
        <w:numId w:val="5"/>
      </w:numPr>
      <w:tabs>
        <w:tab w:val="left" w:pos="1800"/>
      </w:tabs>
      <w:spacing w:before="240" w:after="60" w:line="360" w:lineRule="auto"/>
      <w:outlineLvl w:val="6"/>
    </w:pPr>
  </w:style>
  <w:style w:type="paragraph" w:styleId="berschrift8">
    <w:name w:val="heading 8"/>
    <w:basedOn w:val="Standard"/>
    <w:next w:val="Standard"/>
    <w:qFormat/>
    <w:rsid w:val="007D66FB"/>
    <w:pPr>
      <w:numPr>
        <w:ilvl w:val="7"/>
        <w:numId w:val="5"/>
      </w:numPr>
      <w:tabs>
        <w:tab w:val="left" w:pos="1800"/>
      </w:tabs>
      <w:spacing w:before="240" w:after="60" w:line="360" w:lineRule="auto"/>
      <w:outlineLvl w:val="7"/>
    </w:pPr>
    <w:rPr>
      <w:i/>
      <w:iCs/>
    </w:rPr>
  </w:style>
  <w:style w:type="paragraph" w:styleId="berschrift9">
    <w:name w:val="heading 9"/>
    <w:basedOn w:val="Standard"/>
    <w:next w:val="Standard"/>
    <w:qFormat/>
    <w:rsid w:val="007D66FB"/>
    <w:pPr>
      <w:numPr>
        <w:ilvl w:val="8"/>
        <w:numId w:val="5"/>
      </w:numPr>
      <w:tabs>
        <w:tab w:val="left" w:pos="1800"/>
      </w:tabs>
      <w:spacing w:before="240" w:after="60" w:line="360" w:lineRule="auto"/>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D66FB"/>
    <w:rPr>
      <w:rFonts w:ascii="Arial" w:hAnsi="Arial"/>
      <w:color w:val="auto"/>
      <w:u w:val="single" w:color="FFFF00"/>
    </w:rPr>
  </w:style>
  <w:style w:type="paragraph" w:styleId="Titel">
    <w:name w:val="Title"/>
    <w:basedOn w:val="Standard"/>
    <w:autoRedefine/>
    <w:qFormat/>
    <w:rsid w:val="007D66FB"/>
    <w:pPr>
      <w:keepNext/>
      <w:tabs>
        <w:tab w:val="clear" w:pos="900"/>
        <w:tab w:val="clear" w:pos="2880"/>
      </w:tabs>
      <w:spacing w:after="100" w:afterAutospacing="1"/>
      <w:jc w:val="left"/>
      <w:outlineLvl w:val="0"/>
    </w:pPr>
    <w:rPr>
      <w:rFonts w:cs="Arial"/>
      <w:b/>
      <w:bCs/>
      <w:noProof/>
      <w:kern w:val="32"/>
      <w:sz w:val="48"/>
      <w:szCs w:val="32"/>
    </w:rPr>
  </w:style>
  <w:style w:type="paragraph" w:customStyle="1" w:styleId="Listeeingerckt">
    <w:name w:val="Liste eingerückt"/>
    <w:basedOn w:val="Liste"/>
    <w:autoRedefine/>
    <w:rsid w:val="007D66FB"/>
    <w:pPr>
      <w:numPr>
        <w:numId w:val="2"/>
      </w:numPr>
      <w:tabs>
        <w:tab w:val="clear" w:pos="2880"/>
      </w:tabs>
    </w:pPr>
  </w:style>
  <w:style w:type="paragraph" w:styleId="Fuzeile">
    <w:name w:val="footer"/>
    <w:basedOn w:val="Standard"/>
    <w:autoRedefine/>
    <w:semiHidden/>
    <w:rsid w:val="00DE6453"/>
    <w:pPr>
      <w:tabs>
        <w:tab w:val="center" w:pos="4536"/>
        <w:tab w:val="right" w:pos="9072"/>
      </w:tabs>
      <w:ind w:right="360"/>
      <w:jc w:val="right"/>
    </w:pPr>
    <w:rPr>
      <w:rFonts w:ascii="Calibri" w:hAnsi="Calibri"/>
      <w:noProof/>
    </w:rPr>
  </w:style>
  <w:style w:type="character" w:styleId="Seitenzahl">
    <w:name w:val="page number"/>
    <w:basedOn w:val="Absatz-Standardschriftart"/>
    <w:semiHidden/>
    <w:rsid w:val="007D66FB"/>
    <w:rPr>
      <w:rFonts w:ascii="Arial" w:hAnsi="Arial"/>
      <w:sz w:val="20"/>
      <w:szCs w:val="20"/>
    </w:rPr>
  </w:style>
  <w:style w:type="paragraph" w:styleId="Verzeichnis1">
    <w:name w:val="toc 1"/>
    <w:basedOn w:val="Standard"/>
    <w:next w:val="Standard"/>
    <w:autoRedefine/>
    <w:uiPriority w:val="39"/>
    <w:rsid w:val="007D66FB"/>
    <w:pPr>
      <w:tabs>
        <w:tab w:val="clear" w:pos="2880"/>
        <w:tab w:val="left" w:pos="360"/>
        <w:tab w:val="right" w:leader="dot" w:pos="8460"/>
      </w:tabs>
    </w:pPr>
  </w:style>
  <w:style w:type="paragraph" w:styleId="Verzeichnis2">
    <w:name w:val="toc 2"/>
    <w:basedOn w:val="Verzeichnis1"/>
    <w:next w:val="Standard"/>
    <w:autoRedefine/>
    <w:uiPriority w:val="39"/>
    <w:rsid w:val="007D66FB"/>
    <w:pPr>
      <w:tabs>
        <w:tab w:val="clear" w:pos="360"/>
      </w:tabs>
      <w:ind w:left="240"/>
    </w:pPr>
  </w:style>
  <w:style w:type="paragraph" w:styleId="Listenfortsetzung">
    <w:name w:val="List Continue"/>
    <w:basedOn w:val="Standard"/>
    <w:next w:val="Standard"/>
    <w:autoRedefine/>
    <w:semiHidden/>
    <w:rsid w:val="007D66FB"/>
    <w:pPr>
      <w:spacing w:after="240"/>
      <w:ind w:left="720"/>
    </w:pPr>
  </w:style>
  <w:style w:type="paragraph" w:styleId="Liste">
    <w:name w:val="List"/>
    <w:basedOn w:val="Standard"/>
    <w:autoRedefine/>
    <w:semiHidden/>
    <w:rsid w:val="007D66FB"/>
    <w:pPr>
      <w:numPr>
        <w:numId w:val="3"/>
      </w:numPr>
      <w:tabs>
        <w:tab w:val="clear" w:pos="900"/>
        <w:tab w:val="left" w:pos="360"/>
      </w:tabs>
    </w:pPr>
    <w:rPr>
      <w:b/>
    </w:rPr>
  </w:style>
  <w:style w:type="paragraph" w:styleId="Sprechblasentext">
    <w:name w:val="Balloon Text"/>
    <w:basedOn w:val="Standard"/>
    <w:link w:val="SprechblasentextZchn"/>
    <w:uiPriority w:val="99"/>
    <w:semiHidden/>
    <w:unhideWhenUsed/>
    <w:rsid w:val="000A2278"/>
    <w:pPr>
      <w:spacing w:line="240" w:lineRule="auto"/>
    </w:pPr>
    <w:rPr>
      <w:rFonts w:ascii="Tahoma" w:hAnsi="Tahoma" w:cs="Tahoma"/>
      <w:sz w:val="16"/>
      <w:szCs w:val="16"/>
    </w:rPr>
  </w:style>
  <w:style w:type="paragraph" w:customStyle="1" w:styleId="Standardgro">
    <w:name w:val="Standard groß"/>
    <w:basedOn w:val="Standard"/>
    <w:autoRedefine/>
    <w:rsid w:val="007D66FB"/>
    <w:rPr>
      <w:b/>
      <w:sz w:val="28"/>
      <w:szCs w:val="28"/>
    </w:rPr>
  </w:style>
  <w:style w:type="character" w:customStyle="1" w:styleId="SprechblasentextZchn">
    <w:name w:val="Sprechblasentext Zchn"/>
    <w:basedOn w:val="Absatz-Standardschriftart"/>
    <w:link w:val="Sprechblasentext"/>
    <w:uiPriority w:val="99"/>
    <w:semiHidden/>
    <w:rsid w:val="000A2278"/>
    <w:rPr>
      <w:rFonts w:ascii="Tahoma" w:hAnsi="Tahoma" w:cs="Tahoma"/>
      <w:sz w:val="16"/>
      <w:szCs w:val="16"/>
      <w:lang w:val="de-AT" w:eastAsia="de-AT"/>
    </w:rPr>
  </w:style>
  <w:style w:type="character" w:customStyle="1" w:styleId="TitelZchn">
    <w:name w:val="Titel Zchn"/>
    <w:basedOn w:val="Absatz-Standardschriftart"/>
    <w:rsid w:val="007D66FB"/>
    <w:rPr>
      <w:rFonts w:ascii="Arial" w:hAnsi="Arial" w:cs="Arial"/>
      <w:b/>
      <w:bCs/>
      <w:noProof/>
      <w:kern w:val="32"/>
      <w:sz w:val="48"/>
      <w:szCs w:val="32"/>
      <w:lang w:val="de-AT" w:eastAsia="de-AT" w:bidi="ar-SA"/>
    </w:rPr>
  </w:style>
  <w:style w:type="paragraph" w:styleId="Kopfzeile">
    <w:name w:val="header"/>
    <w:basedOn w:val="Standard"/>
    <w:autoRedefine/>
    <w:semiHidden/>
    <w:rsid w:val="007D66FB"/>
    <w:pPr>
      <w:tabs>
        <w:tab w:val="clear" w:pos="900"/>
        <w:tab w:val="clear" w:pos="2880"/>
        <w:tab w:val="center" w:pos="4536"/>
        <w:tab w:val="right" w:pos="9072"/>
      </w:tabs>
    </w:pPr>
  </w:style>
  <w:style w:type="character" w:styleId="Fett">
    <w:name w:val="Strong"/>
    <w:basedOn w:val="Absatz-Standardschriftart"/>
    <w:qFormat/>
    <w:rsid w:val="007D66FB"/>
    <w:rPr>
      <w:b/>
      <w:bCs/>
    </w:rPr>
  </w:style>
  <w:style w:type="paragraph" w:customStyle="1" w:styleId="HistorieTabelle">
    <w:name w:val="Historie Tabelle"/>
    <w:basedOn w:val="Standard"/>
    <w:autoRedefine/>
    <w:rsid w:val="007D66FB"/>
    <w:pPr>
      <w:spacing w:before="120" w:line="360" w:lineRule="auto"/>
    </w:pPr>
  </w:style>
  <w:style w:type="character" w:customStyle="1" w:styleId="FormatvorlageFett">
    <w:name w:val="Formatvorlage Fett"/>
    <w:basedOn w:val="Absatz-Standardschriftart"/>
    <w:rsid w:val="007D66FB"/>
    <w:rPr>
      <w:b/>
      <w:bCs/>
    </w:rPr>
  </w:style>
  <w:style w:type="paragraph" w:styleId="Verzeichnis3">
    <w:name w:val="toc 3"/>
    <w:basedOn w:val="Standard"/>
    <w:next w:val="Standard"/>
    <w:autoRedefine/>
    <w:uiPriority w:val="39"/>
    <w:rsid w:val="007D66FB"/>
    <w:pPr>
      <w:tabs>
        <w:tab w:val="clear" w:pos="900"/>
        <w:tab w:val="clear" w:pos="2880"/>
      </w:tabs>
      <w:ind w:left="400"/>
    </w:pPr>
  </w:style>
  <w:style w:type="paragraph" w:customStyle="1" w:styleId="Listenormal">
    <w:name w:val="Liste normal"/>
    <w:basedOn w:val="Liste"/>
    <w:autoRedefine/>
    <w:rsid w:val="007D66FB"/>
    <w:pPr>
      <w:numPr>
        <w:numId w:val="6"/>
      </w:numPr>
      <w:spacing w:after="240"/>
    </w:pPr>
    <w:rPr>
      <w:b w:val="0"/>
    </w:rPr>
  </w:style>
  <w:style w:type="paragraph" w:customStyle="1" w:styleId="Listenfortsetzung1">
    <w:name w:val="Listenfortsetzung1"/>
    <w:basedOn w:val="Listenfortsetzung"/>
    <w:autoRedefine/>
    <w:rsid w:val="007D66FB"/>
    <w:pPr>
      <w:ind w:left="360"/>
    </w:pPr>
  </w:style>
  <w:style w:type="paragraph" w:styleId="Aufzhlungszeichen">
    <w:name w:val="List Bullet"/>
    <w:basedOn w:val="Standard"/>
    <w:semiHidden/>
    <w:rsid w:val="007D66FB"/>
    <w:pPr>
      <w:tabs>
        <w:tab w:val="clear" w:pos="900"/>
        <w:tab w:val="clear" w:pos="2880"/>
        <w:tab w:val="num" w:pos="432"/>
      </w:tabs>
      <w:spacing w:line="240" w:lineRule="auto"/>
      <w:ind w:left="432" w:hanging="432"/>
      <w:jc w:val="left"/>
    </w:pPr>
  </w:style>
  <w:style w:type="character" w:customStyle="1" w:styleId="Kursiv">
    <w:name w:val="Kursiv"/>
    <w:basedOn w:val="Absatz-Standardschriftart"/>
    <w:semiHidden/>
    <w:rsid w:val="007D66FB"/>
    <w:rPr>
      <w:i/>
    </w:rPr>
  </w:style>
  <w:style w:type="paragraph" w:customStyle="1" w:styleId="Listeeng">
    <w:name w:val="Liste eng"/>
    <w:basedOn w:val="Listenormal"/>
    <w:autoRedefine/>
    <w:rsid w:val="007D66FB"/>
    <w:pPr>
      <w:numPr>
        <w:numId w:val="7"/>
      </w:numPr>
      <w:spacing w:after="0"/>
    </w:pPr>
  </w:style>
  <w:style w:type="paragraph" w:styleId="Dokumentstruktur">
    <w:name w:val="Document Map"/>
    <w:basedOn w:val="Standard"/>
    <w:semiHidden/>
    <w:rsid w:val="007D66FB"/>
    <w:pPr>
      <w:shd w:val="clear" w:color="auto" w:fill="000080"/>
    </w:pPr>
    <w:rPr>
      <w:rFonts w:ascii="Tahoma" w:hAnsi="Tahoma" w:cs="Tahoma"/>
      <w:szCs w:val="20"/>
    </w:rPr>
  </w:style>
  <w:style w:type="paragraph" w:styleId="StandardWeb">
    <w:name w:val="Normal (Web)"/>
    <w:basedOn w:val="Standard"/>
    <w:semiHidden/>
    <w:rsid w:val="007D66FB"/>
    <w:pPr>
      <w:tabs>
        <w:tab w:val="clear" w:pos="900"/>
        <w:tab w:val="clear" w:pos="2880"/>
      </w:tabs>
      <w:spacing w:before="100" w:beforeAutospacing="1" w:after="100" w:afterAutospacing="1" w:line="240" w:lineRule="auto"/>
      <w:jc w:val="left"/>
    </w:pPr>
    <w:rPr>
      <w:rFonts w:ascii="Times New Roman" w:hAnsi="Times New Roman"/>
      <w:sz w:val="24"/>
    </w:rPr>
  </w:style>
  <w:style w:type="character" w:styleId="Kommentarzeichen">
    <w:name w:val="annotation reference"/>
    <w:basedOn w:val="Absatz-Standardschriftart"/>
    <w:uiPriority w:val="99"/>
    <w:semiHidden/>
    <w:unhideWhenUsed/>
    <w:rsid w:val="00517009"/>
    <w:rPr>
      <w:sz w:val="16"/>
      <w:szCs w:val="16"/>
    </w:rPr>
  </w:style>
  <w:style w:type="paragraph" w:styleId="Verzeichnis4">
    <w:name w:val="toc 4"/>
    <w:basedOn w:val="Standard"/>
    <w:next w:val="Standard"/>
    <w:autoRedefine/>
    <w:uiPriority w:val="39"/>
    <w:semiHidden/>
    <w:unhideWhenUsed/>
    <w:rsid w:val="000C5EE6"/>
    <w:pPr>
      <w:tabs>
        <w:tab w:val="clear" w:pos="900"/>
        <w:tab w:val="clear" w:pos="2880"/>
      </w:tabs>
      <w:ind w:left="600"/>
    </w:pPr>
  </w:style>
  <w:style w:type="paragraph" w:styleId="Kommentartext">
    <w:name w:val="annotation text"/>
    <w:basedOn w:val="Standard"/>
    <w:link w:val="KommentartextZchn"/>
    <w:uiPriority w:val="99"/>
    <w:semiHidden/>
    <w:unhideWhenUsed/>
    <w:rsid w:val="00517009"/>
    <w:rPr>
      <w:szCs w:val="20"/>
    </w:rPr>
  </w:style>
  <w:style w:type="character" w:customStyle="1" w:styleId="KommentartextZchn">
    <w:name w:val="Kommentartext Zchn"/>
    <w:basedOn w:val="Absatz-Standardschriftart"/>
    <w:link w:val="Kommentartext"/>
    <w:uiPriority w:val="99"/>
    <w:semiHidden/>
    <w:rsid w:val="00517009"/>
    <w:rPr>
      <w:rFonts w:ascii="Arial" w:hAnsi="Arial"/>
      <w:lang w:val="de-AT" w:eastAsia="de-AT"/>
    </w:rPr>
  </w:style>
  <w:style w:type="paragraph" w:styleId="Kommentarthema">
    <w:name w:val="annotation subject"/>
    <w:basedOn w:val="Kommentartext"/>
    <w:next w:val="Kommentartext"/>
    <w:link w:val="KommentarthemaZchn"/>
    <w:uiPriority w:val="99"/>
    <w:semiHidden/>
    <w:unhideWhenUsed/>
    <w:rsid w:val="00517009"/>
    <w:rPr>
      <w:b/>
      <w:bCs/>
    </w:rPr>
  </w:style>
  <w:style w:type="character" w:customStyle="1" w:styleId="KommentarthemaZchn">
    <w:name w:val="Kommentarthema Zchn"/>
    <w:basedOn w:val="KommentartextZchn"/>
    <w:link w:val="Kommentarthema"/>
    <w:uiPriority w:val="99"/>
    <w:semiHidden/>
    <w:rsid w:val="00517009"/>
    <w:rPr>
      <w:rFonts w:ascii="Arial" w:hAnsi="Arial"/>
      <w:b/>
      <w:bCs/>
      <w:lang w:val="de-AT" w:eastAsia="de-AT"/>
    </w:rPr>
  </w:style>
  <w:style w:type="paragraph" w:styleId="Listenabsatz">
    <w:name w:val="List Paragraph"/>
    <w:basedOn w:val="Standard"/>
    <w:uiPriority w:val="34"/>
    <w:qFormat/>
    <w:rsid w:val="0061621A"/>
    <w:pPr>
      <w:ind w:left="720"/>
      <w:contextualSpacing/>
    </w:pPr>
  </w:style>
  <w:style w:type="character" w:styleId="BesuchterHyperlink">
    <w:name w:val="FollowedHyperlink"/>
    <w:basedOn w:val="Absatz-Standardschriftart"/>
    <w:uiPriority w:val="99"/>
    <w:semiHidden/>
    <w:unhideWhenUsed/>
    <w:rsid w:val="00342ED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Microsoft_Visio_2003-2010-Zeichnung1.vsd"/><Relationship Id="rId14" Type="http://schemas.openxmlformats.org/officeDocument/2006/relationships/image" Target="media/image6.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imam\Desktop\090121_Template_SRS_1.0_MK.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C918529-9703-40E1-8C54-0E4539D54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090121_Template_SRS_1.0_MK</Template>
  <TotalTime>0</TotalTime>
  <Pages>1</Pages>
  <Words>5044</Words>
  <Characters>31782</Characters>
  <Application>Microsoft Office Word</Application>
  <DocSecurity>0</DocSecurity>
  <Lines>264</Lines>
  <Paragraphs>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www</vt:lpstr>
      <vt:lpstr>www</vt:lpstr>
    </vt:vector>
  </TitlesOfParts>
  <Company>Inits</Company>
  <LinksUpToDate>false</LinksUpToDate>
  <CharactersWithSpaces>36753</CharactersWithSpaces>
  <SharedDoc>false</SharedDoc>
  <HLinks>
    <vt:vector size="240" baseType="variant">
      <vt:variant>
        <vt:i4>5046366</vt:i4>
      </vt:variant>
      <vt:variant>
        <vt:i4>237</vt:i4>
      </vt:variant>
      <vt:variant>
        <vt:i4>0</vt:i4>
      </vt:variant>
      <vt:variant>
        <vt:i4>5</vt:i4>
      </vt:variant>
      <vt:variant>
        <vt:lpwstr>http://www.facebook.com/</vt:lpwstr>
      </vt:variant>
      <vt:variant>
        <vt:lpwstr/>
      </vt:variant>
      <vt:variant>
        <vt:i4>1179703</vt:i4>
      </vt:variant>
      <vt:variant>
        <vt:i4>230</vt:i4>
      </vt:variant>
      <vt:variant>
        <vt:i4>0</vt:i4>
      </vt:variant>
      <vt:variant>
        <vt:i4>5</vt:i4>
      </vt:variant>
      <vt:variant>
        <vt:lpwstr/>
      </vt:variant>
      <vt:variant>
        <vt:lpwstr>_Toc220451025</vt:lpwstr>
      </vt:variant>
      <vt:variant>
        <vt:i4>1179703</vt:i4>
      </vt:variant>
      <vt:variant>
        <vt:i4>224</vt:i4>
      </vt:variant>
      <vt:variant>
        <vt:i4>0</vt:i4>
      </vt:variant>
      <vt:variant>
        <vt:i4>5</vt:i4>
      </vt:variant>
      <vt:variant>
        <vt:lpwstr/>
      </vt:variant>
      <vt:variant>
        <vt:lpwstr>_Toc220451024</vt:lpwstr>
      </vt:variant>
      <vt:variant>
        <vt:i4>1179703</vt:i4>
      </vt:variant>
      <vt:variant>
        <vt:i4>218</vt:i4>
      </vt:variant>
      <vt:variant>
        <vt:i4>0</vt:i4>
      </vt:variant>
      <vt:variant>
        <vt:i4>5</vt:i4>
      </vt:variant>
      <vt:variant>
        <vt:lpwstr/>
      </vt:variant>
      <vt:variant>
        <vt:lpwstr>_Toc220451023</vt:lpwstr>
      </vt:variant>
      <vt:variant>
        <vt:i4>1179703</vt:i4>
      </vt:variant>
      <vt:variant>
        <vt:i4>212</vt:i4>
      </vt:variant>
      <vt:variant>
        <vt:i4>0</vt:i4>
      </vt:variant>
      <vt:variant>
        <vt:i4>5</vt:i4>
      </vt:variant>
      <vt:variant>
        <vt:lpwstr/>
      </vt:variant>
      <vt:variant>
        <vt:lpwstr>_Toc220451022</vt:lpwstr>
      </vt:variant>
      <vt:variant>
        <vt:i4>1179703</vt:i4>
      </vt:variant>
      <vt:variant>
        <vt:i4>206</vt:i4>
      </vt:variant>
      <vt:variant>
        <vt:i4>0</vt:i4>
      </vt:variant>
      <vt:variant>
        <vt:i4>5</vt:i4>
      </vt:variant>
      <vt:variant>
        <vt:lpwstr/>
      </vt:variant>
      <vt:variant>
        <vt:lpwstr>_Toc220451021</vt:lpwstr>
      </vt:variant>
      <vt:variant>
        <vt:i4>1179703</vt:i4>
      </vt:variant>
      <vt:variant>
        <vt:i4>200</vt:i4>
      </vt:variant>
      <vt:variant>
        <vt:i4>0</vt:i4>
      </vt:variant>
      <vt:variant>
        <vt:i4>5</vt:i4>
      </vt:variant>
      <vt:variant>
        <vt:lpwstr/>
      </vt:variant>
      <vt:variant>
        <vt:lpwstr>_Toc220451020</vt:lpwstr>
      </vt:variant>
      <vt:variant>
        <vt:i4>1114167</vt:i4>
      </vt:variant>
      <vt:variant>
        <vt:i4>194</vt:i4>
      </vt:variant>
      <vt:variant>
        <vt:i4>0</vt:i4>
      </vt:variant>
      <vt:variant>
        <vt:i4>5</vt:i4>
      </vt:variant>
      <vt:variant>
        <vt:lpwstr/>
      </vt:variant>
      <vt:variant>
        <vt:lpwstr>_Toc220451019</vt:lpwstr>
      </vt:variant>
      <vt:variant>
        <vt:i4>1114167</vt:i4>
      </vt:variant>
      <vt:variant>
        <vt:i4>188</vt:i4>
      </vt:variant>
      <vt:variant>
        <vt:i4>0</vt:i4>
      </vt:variant>
      <vt:variant>
        <vt:i4>5</vt:i4>
      </vt:variant>
      <vt:variant>
        <vt:lpwstr/>
      </vt:variant>
      <vt:variant>
        <vt:lpwstr>_Toc220451018</vt:lpwstr>
      </vt:variant>
      <vt:variant>
        <vt:i4>1114167</vt:i4>
      </vt:variant>
      <vt:variant>
        <vt:i4>182</vt:i4>
      </vt:variant>
      <vt:variant>
        <vt:i4>0</vt:i4>
      </vt:variant>
      <vt:variant>
        <vt:i4>5</vt:i4>
      </vt:variant>
      <vt:variant>
        <vt:lpwstr/>
      </vt:variant>
      <vt:variant>
        <vt:lpwstr>_Toc220451017</vt:lpwstr>
      </vt:variant>
      <vt:variant>
        <vt:i4>1114167</vt:i4>
      </vt:variant>
      <vt:variant>
        <vt:i4>176</vt:i4>
      </vt:variant>
      <vt:variant>
        <vt:i4>0</vt:i4>
      </vt:variant>
      <vt:variant>
        <vt:i4>5</vt:i4>
      </vt:variant>
      <vt:variant>
        <vt:lpwstr/>
      </vt:variant>
      <vt:variant>
        <vt:lpwstr>_Toc220451016</vt:lpwstr>
      </vt:variant>
      <vt:variant>
        <vt:i4>1114167</vt:i4>
      </vt:variant>
      <vt:variant>
        <vt:i4>170</vt:i4>
      </vt:variant>
      <vt:variant>
        <vt:i4>0</vt:i4>
      </vt:variant>
      <vt:variant>
        <vt:i4>5</vt:i4>
      </vt:variant>
      <vt:variant>
        <vt:lpwstr/>
      </vt:variant>
      <vt:variant>
        <vt:lpwstr>_Toc220451015</vt:lpwstr>
      </vt:variant>
      <vt:variant>
        <vt:i4>1114167</vt:i4>
      </vt:variant>
      <vt:variant>
        <vt:i4>164</vt:i4>
      </vt:variant>
      <vt:variant>
        <vt:i4>0</vt:i4>
      </vt:variant>
      <vt:variant>
        <vt:i4>5</vt:i4>
      </vt:variant>
      <vt:variant>
        <vt:lpwstr/>
      </vt:variant>
      <vt:variant>
        <vt:lpwstr>_Toc220451014</vt:lpwstr>
      </vt:variant>
      <vt:variant>
        <vt:i4>1114167</vt:i4>
      </vt:variant>
      <vt:variant>
        <vt:i4>158</vt:i4>
      </vt:variant>
      <vt:variant>
        <vt:i4>0</vt:i4>
      </vt:variant>
      <vt:variant>
        <vt:i4>5</vt:i4>
      </vt:variant>
      <vt:variant>
        <vt:lpwstr/>
      </vt:variant>
      <vt:variant>
        <vt:lpwstr>_Toc220451013</vt:lpwstr>
      </vt:variant>
      <vt:variant>
        <vt:i4>1114167</vt:i4>
      </vt:variant>
      <vt:variant>
        <vt:i4>152</vt:i4>
      </vt:variant>
      <vt:variant>
        <vt:i4>0</vt:i4>
      </vt:variant>
      <vt:variant>
        <vt:i4>5</vt:i4>
      </vt:variant>
      <vt:variant>
        <vt:lpwstr/>
      </vt:variant>
      <vt:variant>
        <vt:lpwstr>_Toc220451012</vt:lpwstr>
      </vt:variant>
      <vt:variant>
        <vt:i4>1114167</vt:i4>
      </vt:variant>
      <vt:variant>
        <vt:i4>146</vt:i4>
      </vt:variant>
      <vt:variant>
        <vt:i4>0</vt:i4>
      </vt:variant>
      <vt:variant>
        <vt:i4>5</vt:i4>
      </vt:variant>
      <vt:variant>
        <vt:lpwstr/>
      </vt:variant>
      <vt:variant>
        <vt:lpwstr>_Toc220451011</vt:lpwstr>
      </vt:variant>
      <vt:variant>
        <vt:i4>1114167</vt:i4>
      </vt:variant>
      <vt:variant>
        <vt:i4>140</vt:i4>
      </vt:variant>
      <vt:variant>
        <vt:i4>0</vt:i4>
      </vt:variant>
      <vt:variant>
        <vt:i4>5</vt:i4>
      </vt:variant>
      <vt:variant>
        <vt:lpwstr/>
      </vt:variant>
      <vt:variant>
        <vt:lpwstr>_Toc220451010</vt:lpwstr>
      </vt:variant>
      <vt:variant>
        <vt:i4>1048631</vt:i4>
      </vt:variant>
      <vt:variant>
        <vt:i4>134</vt:i4>
      </vt:variant>
      <vt:variant>
        <vt:i4>0</vt:i4>
      </vt:variant>
      <vt:variant>
        <vt:i4>5</vt:i4>
      </vt:variant>
      <vt:variant>
        <vt:lpwstr/>
      </vt:variant>
      <vt:variant>
        <vt:lpwstr>_Toc220451009</vt:lpwstr>
      </vt:variant>
      <vt:variant>
        <vt:i4>1048631</vt:i4>
      </vt:variant>
      <vt:variant>
        <vt:i4>128</vt:i4>
      </vt:variant>
      <vt:variant>
        <vt:i4>0</vt:i4>
      </vt:variant>
      <vt:variant>
        <vt:i4>5</vt:i4>
      </vt:variant>
      <vt:variant>
        <vt:lpwstr/>
      </vt:variant>
      <vt:variant>
        <vt:lpwstr>_Toc220451008</vt:lpwstr>
      </vt:variant>
      <vt:variant>
        <vt:i4>1048631</vt:i4>
      </vt:variant>
      <vt:variant>
        <vt:i4>122</vt:i4>
      </vt:variant>
      <vt:variant>
        <vt:i4>0</vt:i4>
      </vt:variant>
      <vt:variant>
        <vt:i4>5</vt:i4>
      </vt:variant>
      <vt:variant>
        <vt:lpwstr/>
      </vt:variant>
      <vt:variant>
        <vt:lpwstr>_Toc220451007</vt:lpwstr>
      </vt:variant>
      <vt:variant>
        <vt:i4>1048631</vt:i4>
      </vt:variant>
      <vt:variant>
        <vt:i4>116</vt:i4>
      </vt:variant>
      <vt:variant>
        <vt:i4>0</vt:i4>
      </vt:variant>
      <vt:variant>
        <vt:i4>5</vt:i4>
      </vt:variant>
      <vt:variant>
        <vt:lpwstr/>
      </vt:variant>
      <vt:variant>
        <vt:lpwstr>_Toc220451006</vt:lpwstr>
      </vt:variant>
      <vt:variant>
        <vt:i4>1048631</vt:i4>
      </vt:variant>
      <vt:variant>
        <vt:i4>110</vt:i4>
      </vt:variant>
      <vt:variant>
        <vt:i4>0</vt:i4>
      </vt:variant>
      <vt:variant>
        <vt:i4>5</vt:i4>
      </vt:variant>
      <vt:variant>
        <vt:lpwstr/>
      </vt:variant>
      <vt:variant>
        <vt:lpwstr>_Toc220451005</vt:lpwstr>
      </vt:variant>
      <vt:variant>
        <vt:i4>1048631</vt:i4>
      </vt:variant>
      <vt:variant>
        <vt:i4>104</vt:i4>
      </vt:variant>
      <vt:variant>
        <vt:i4>0</vt:i4>
      </vt:variant>
      <vt:variant>
        <vt:i4>5</vt:i4>
      </vt:variant>
      <vt:variant>
        <vt:lpwstr/>
      </vt:variant>
      <vt:variant>
        <vt:lpwstr>_Toc220451004</vt:lpwstr>
      </vt:variant>
      <vt:variant>
        <vt:i4>1048631</vt:i4>
      </vt:variant>
      <vt:variant>
        <vt:i4>98</vt:i4>
      </vt:variant>
      <vt:variant>
        <vt:i4>0</vt:i4>
      </vt:variant>
      <vt:variant>
        <vt:i4>5</vt:i4>
      </vt:variant>
      <vt:variant>
        <vt:lpwstr/>
      </vt:variant>
      <vt:variant>
        <vt:lpwstr>_Toc220451003</vt:lpwstr>
      </vt:variant>
      <vt:variant>
        <vt:i4>1048631</vt:i4>
      </vt:variant>
      <vt:variant>
        <vt:i4>92</vt:i4>
      </vt:variant>
      <vt:variant>
        <vt:i4>0</vt:i4>
      </vt:variant>
      <vt:variant>
        <vt:i4>5</vt:i4>
      </vt:variant>
      <vt:variant>
        <vt:lpwstr/>
      </vt:variant>
      <vt:variant>
        <vt:lpwstr>_Toc220451002</vt:lpwstr>
      </vt:variant>
      <vt:variant>
        <vt:i4>1048631</vt:i4>
      </vt:variant>
      <vt:variant>
        <vt:i4>86</vt:i4>
      </vt:variant>
      <vt:variant>
        <vt:i4>0</vt:i4>
      </vt:variant>
      <vt:variant>
        <vt:i4>5</vt:i4>
      </vt:variant>
      <vt:variant>
        <vt:lpwstr/>
      </vt:variant>
      <vt:variant>
        <vt:lpwstr>_Toc220451001</vt:lpwstr>
      </vt:variant>
      <vt:variant>
        <vt:i4>1048631</vt:i4>
      </vt:variant>
      <vt:variant>
        <vt:i4>80</vt:i4>
      </vt:variant>
      <vt:variant>
        <vt:i4>0</vt:i4>
      </vt:variant>
      <vt:variant>
        <vt:i4>5</vt:i4>
      </vt:variant>
      <vt:variant>
        <vt:lpwstr/>
      </vt:variant>
      <vt:variant>
        <vt:lpwstr>_Toc220451000</vt:lpwstr>
      </vt:variant>
      <vt:variant>
        <vt:i4>1572926</vt:i4>
      </vt:variant>
      <vt:variant>
        <vt:i4>74</vt:i4>
      </vt:variant>
      <vt:variant>
        <vt:i4>0</vt:i4>
      </vt:variant>
      <vt:variant>
        <vt:i4>5</vt:i4>
      </vt:variant>
      <vt:variant>
        <vt:lpwstr/>
      </vt:variant>
      <vt:variant>
        <vt:lpwstr>_Toc220450999</vt:lpwstr>
      </vt:variant>
      <vt:variant>
        <vt:i4>1572926</vt:i4>
      </vt:variant>
      <vt:variant>
        <vt:i4>68</vt:i4>
      </vt:variant>
      <vt:variant>
        <vt:i4>0</vt:i4>
      </vt:variant>
      <vt:variant>
        <vt:i4>5</vt:i4>
      </vt:variant>
      <vt:variant>
        <vt:lpwstr/>
      </vt:variant>
      <vt:variant>
        <vt:lpwstr>_Toc220450998</vt:lpwstr>
      </vt:variant>
      <vt:variant>
        <vt:i4>1572926</vt:i4>
      </vt:variant>
      <vt:variant>
        <vt:i4>62</vt:i4>
      </vt:variant>
      <vt:variant>
        <vt:i4>0</vt:i4>
      </vt:variant>
      <vt:variant>
        <vt:i4>5</vt:i4>
      </vt:variant>
      <vt:variant>
        <vt:lpwstr/>
      </vt:variant>
      <vt:variant>
        <vt:lpwstr>_Toc220450997</vt:lpwstr>
      </vt:variant>
      <vt:variant>
        <vt:i4>1572926</vt:i4>
      </vt:variant>
      <vt:variant>
        <vt:i4>56</vt:i4>
      </vt:variant>
      <vt:variant>
        <vt:i4>0</vt:i4>
      </vt:variant>
      <vt:variant>
        <vt:i4>5</vt:i4>
      </vt:variant>
      <vt:variant>
        <vt:lpwstr/>
      </vt:variant>
      <vt:variant>
        <vt:lpwstr>_Toc220450996</vt:lpwstr>
      </vt:variant>
      <vt:variant>
        <vt:i4>1572926</vt:i4>
      </vt:variant>
      <vt:variant>
        <vt:i4>50</vt:i4>
      </vt:variant>
      <vt:variant>
        <vt:i4>0</vt:i4>
      </vt:variant>
      <vt:variant>
        <vt:i4>5</vt:i4>
      </vt:variant>
      <vt:variant>
        <vt:lpwstr/>
      </vt:variant>
      <vt:variant>
        <vt:lpwstr>_Toc220450995</vt:lpwstr>
      </vt:variant>
      <vt:variant>
        <vt:i4>1572926</vt:i4>
      </vt:variant>
      <vt:variant>
        <vt:i4>44</vt:i4>
      </vt:variant>
      <vt:variant>
        <vt:i4>0</vt:i4>
      </vt:variant>
      <vt:variant>
        <vt:i4>5</vt:i4>
      </vt:variant>
      <vt:variant>
        <vt:lpwstr/>
      </vt:variant>
      <vt:variant>
        <vt:lpwstr>_Toc220450994</vt:lpwstr>
      </vt:variant>
      <vt:variant>
        <vt:i4>1572926</vt:i4>
      </vt:variant>
      <vt:variant>
        <vt:i4>38</vt:i4>
      </vt:variant>
      <vt:variant>
        <vt:i4>0</vt:i4>
      </vt:variant>
      <vt:variant>
        <vt:i4>5</vt:i4>
      </vt:variant>
      <vt:variant>
        <vt:lpwstr/>
      </vt:variant>
      <vt:variant>
        <vt:lpwstr>_Toc220450993</vt:lpwstr>
      </vt:variant>
      <vt:variant>
        <vt:i4>1572926</vt:i4>
      </vt:variant>
      <vt:variant>
        <vt:i4>32</vt:i4>
      </vt:variant>
      <vt:variant>
        <vt:i4>0</vt:i4>
      </vt:variant>
      <vt:variant>
        <vt:i4>5</vt:i4>
      </vt:variant>
      <vt:variant>
        <vt:lpwstr/>
      </vt:variant>
      <vt:variant>
        <vt:lpwstr>_Toc220450992</vt:lpwstr>
      </vt:variant>
      <vt:variant>
        <vt:i4>1572926</vt:i4>
      </vt:variant>
      <vt:variant>
        <vt:i4>26</vt:i4>
      </vt:variant>
      <vt:variant>
        <vt:i4>0</vt:i4>
      </vt:variant>
      <vt:variant>
        <vt:i4>5</vt:i4>
      </vt:variant>
      <vt:variant>
        <vt:lpwstr/>
      </vt:variant>
      <vt:variant>
        <vt:lpwstr>_Toc220450991</vt:lpwstr>
      </vt:variant>
      <vt:variant>
        <vt:i4>1572926</vt:i4>
      </vt:variant>
      <vt:variant>
        <vt:i4>20</vt:i4>
      </vt:variant>
      <vt:variant>
        <vt:i4>0</vt:i4>
      </vt:variant>
      <vt:variant>
        <vt:i4>5</vt:i4>
      </vt:variant>
      <vt:variant>
        <vt:lpwstr/>
      </vt:variant>
      <vt:variant>
        <vt:lpwstr>_Toc220450990</vt:lpwstr>
      </vt:variant>
      <vt:variant>
        <vt:i4>1638462</vt:i4>
      </vt:variant>
      <vt:variant>
        <vt:i4>14</vt:i4>
      </vt:variant>
      <vt:variant>
        <vt:i4>0</vt:i4>
      </vt:variant>
      <vt:variant>
        <vt:i4>5</vt:i4>
      </vt:variant>
      <vt:variant>
        <vt:lpwstr/>
      </vt:variant>
      <vt:variant>
        <vt:lpwstr>_Toc220450989</vt:lpwstr>
      </vt:variant>
      <vt:variant>
        <vt:i4>1638462</vt:i4>
      </vt:variant>
      <vt:variant>
        <vt:i4>8</vt:i4>
      </vt:variant>
      <vt:variant>
        <vt:i4>0</vt:i4>
      </vt:variant>
      <vt:variant>
        <vt:i4>5</vt:i4>
      </vt:variant>
      <vt:variant>
        <vt:lpwstr/>
      </vt:variant>
      <vt:variant>
        <vt:lpwstr>_Toc220450988</vt:lpwstr>
      </vt:variant>
      <vt:variant>
        <vt:i4>1638462</vt:i4>
      </vt:variant>
      <vt:variant>
        <vt:i4>2</vt:i4>
      </vt:variant>
      <vt:variant>
        <vt:i4>0</vt:i4>
      </vt:variant>
      <vt:variant>
        <vt:i4>5</vt:i4>
      </vt:variant>
      <vt:variant>
        <vt:lpwstr/>
      </vt:variant>
      <vt:variant>
        <vt:lpwstr>_Toc220450987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www</dc:title>
  <dc:creator>iimam</dc:creator>
  <cp:lastModifiedBy>Sander van de Rijdt</cp:lastModifiedBy>
  <cp:revision>9</cp:revision>
  <cp:lastPrinted>2008-03-28T12:16:00Z</cp:lastPrinted>
  <dcterms:created xsi:type="dcterms:W3CDTF">2010-04-21T15:51:00Z</dcterms:created>
  <dcterms:modified xsi:type="dcterms:W3CDTF">2017-09-29T15:39:00Z</dcterms:modified>
</cp:coreProperties>
</file>